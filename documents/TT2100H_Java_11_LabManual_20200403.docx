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FCA9C" w14:textId="77777777" w:rsidR="007D678E" w:rsidRDefault="00583DF7" w:rsidP="007D678E">
      <w:pPr>
        <w:jc w:val="center"/>
        <w:rPr>
          <w:b/>
          <w:sz w:val="32"/>
        </w:rPr>
      </w:pPr>
      <w:bookmarkStart w:id="0" w:name="_Toc87236514"/>
      <w:bookmarkStart w:id="1" w:name="_Toc188225902"/>
      <w:bookmarkStart w:id="2" w:name="_Toc417641045"/>
      <w:bookmarkStart w:id="3" w:name="_Toc427795499"/>
      <w:r>
        <w:rPr>
          <w:b/>
          <w:noProof/>
          <w:sz w:val="32"/>
        </w:rPr>
        <mc:AlternateContent>
          <mc:Choice Requires="wps">
            <w:drawing>
              <wp:anchor distT="0" distB="0" distL="114300" distR="114300" simplePos="0" relativeHeight="251629056" behindDoc="0" locked="0" layoutInCell="1" allowOverlap="1" wp14:anchorId="5E6B1FF5" wp14:editId="4EB5EB5F">
                <wp:simplePos x="0" y="0"/>
                <wp:positionH relativeFrom="column">
                  <wp:posOffset>-683896</wp:posOffset>
                </wp:positionH>
                <wp:positionV relativeFrom="paragraph">
                  <wp:posOffset>124794</wp:posOffset>
                </wp:positionV>
                <wp:extent cx="7779271" cy="485775"/>
                <wp:effectExtent l="19050" t="0" r="12700" b="295275"/>
                <wp:wrapNone/>
                <wp:docPr id="14" name="Rectangle 14"/>
                <wp:cNvGraphicFramePr/>
                <a:graphic xmlns:a="http://schemas.openxmlformats.org/drawingml/2006/main">
                  <a:graphicData uri="http://schemas.microsoft.com/office/word/2010/wordprocessingShape">
                    <wps:wsp>
                      <wps:cNvSpPr/>
                      <wps:spPr>
                        <a:xfrm>
                          <a:off x="0" y="0"/>
                          <a:ext cx="7779271" cy="485775"/>
                        </a:xfrm>
                        <a:prstGeom prst="rect">
                          <a:avLst/>
                        </a:prstGeom>
                        <a:solidFill>
                          <a:schemeClr val="bg1">
                            <a:lumMod val="50000"/>
                          </a:schemeClr>
                        </a:solidFill>
                        <a:ln>
                          <a:noFill/>
                        </a:ln>
                        <a:effectLst>
                          <a:reflection blurRad="6350" stA="50000" endA="300" endPos="385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DFC16" id="Rectangle 14" o:spid="_x0000_s1026" style="position:absolute;margin-left:-53.85pt;margin-top:9.85pt;width:612.55pt;height:38.2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" fillcolor="#7f7f7f [1612]" stroked="f" strokeweight="2pt"/>
            </w:pict>
          </mc:Fallback>
        </mc:AlternateContent>
      </w:r>
      <w:r w:rsidR="001C18BC">
        <w:rPr>
          <w:b/>
          <w:noProof/>
          <w:sz w:val="32"/>
        </w:rPr>
        <mc:AlternateContent>
          <mc:Choice Requires="wps">
            <w:drawing>
              <wp:anchor distT="0" distB="0" distL="114300" distR="114300" simplePos="0" relativeHeight="251651584" behindDoc="0" locked="0" layoutInCell="1" allowOverlap="1" wp14:anchorId="34136E89" wp14:editId="68843B22">
                <wp:simplePos x="0" y="0"/>
                <wp:positionH relativeFrom="column">
                  <wp:posOffset>-774065</wp:posOffset>
                </wp:positionH>
                <wp:positionV relativeFrom="paragraph">
                  <wp:posOffset>-11430</wp:posOffset>
                </wp:positionV>
                <wp:extent cx="7863840" cy="0"/>
                <wp:effectExtent l="57150" t="38100" r="41910" b="95250"/>
                <wp:wrapNone/>
                <wp:docPr id="2" name="Straight Connector 2"/>
                <wp:cNvGraphicFramePr/>
                <a:graphic xmlns:a="http://schemas.openxmlformats.org/drawingml/2006/main">
                  <a:graphicData uri="http://schemas.microsoft.com/office/word/2010/wordprocessingShape">
                    <wps:wsp>
                      <wps:cNvCnPr/>
                      <wps:spPr>
                        <a:xfrm>
                          <a:off x="0" y="0"/>
                          <a:ext cx="7863840" cy="0"/>
                        </a:xfrm>
                        <a:prstGeom prst="line">
                          <a:avLst/>
                        </a:prstGeom>
                        <a:ln>
                          <a:solidFill>
                            <a:srgbClr val="005392"/>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150BC4CA" id="Straight Connector 2" o:spid="_x0000_s1026" style="position:absolute;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95pt,-.9pt" to="558.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" strokecolor="#005392" strokeweight="3pt">
                <v:shadow on="t" color="black" opacity="22937f" origin=",.5" offset="0,.63889mm"/>
              </v:line>
            </w:pict>
          </mc:Fallback>
        </mc:AlternateContent>
      </w:r>
    </w:p>
    <w:p w14:paraId="7A5CBB9A" w14:textId="77777777" w:rsidR="007D678E" w:rsidRDefault="007D678E" w:rsidP="007D678E"/>
    <w:p w14:paraId="529609BE" w14:textId="77777777" w:rsidR="007D678E" w:rsidRDefault="007D678E" w:rsidP="007D678E"/>
    <w:p w14:paraId="61008F2B" w14:textId="77777777" w:rsidR="007D678E" w:rsidRDefault="007D678E" w:rsidP="007D678E"/>
    <w:p w14:paraId="6D8159F5" w14:textId="77777777" w:rsidR="007D678E" w:rsidRDefault="007D678E" w:rsidP="007D678E"/>
    <w:p w14:paraId="1664F714" w14:textId="77777777" w:rsidR="007D678E" w:rsidRDefault="007D678E" w:rsidP="007D678E">
      <w:r>
        <w:rPr>
          <w:noProof/>
        </w:rPr>
        <mc:AlternateContent>
          <mc:Choice Requires="wps">
            <w:drawing>
              <wp:anchor distT="0" distB="0" distL="114300" distR="114300" simplePos="0" relativeHeight="251640320" behindDoc="1" locked="0" layoutInCell="1" allowOverlap="1" wp14:anchorId="33DD7E7D" wp14:editId="534A53E8">
                <wp:simplePos x="0" y="0"/>
                <wp:positionH relativeFrom="column">
                  <wp:posOffset>365125</wp:posOffset>
                </wp:positionH>
                <wp:positionV relativeFrom="paragraph">
                  <wp:posOffset>123825</wp:posOffset>
                </wp:positionV>
                <wp:extent cx="5878195" cy="2050415"/>
                <wp:effectExtent l="57150" t="19050" r="84455" b="121285"/>
                <wp:wrapNone/>
                <wp:docPr id="3" name="Rounded Rectangle 3"/>
                <wp:cNvGraphicFramePr/>
                <a:graphic xmlns:a="http://schemas.openxmlformats.org/drawingml/2006/main">
                  <a:graphicData uri="http://schemas.microsoft.com/office/word/2010/wordprocessingShape">
                    <wps:wsp>
                      <wps:cNvSpPr/>
                      <wps:spPr>
                        <a:xfrm>
                          <a:off x="0" y="0"/>
                          <a:ext cx="5878195" cy="2050415"/>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0D4810" id="Rounded Rectangle 3" o:spid="_x0000_s1026" style="position:absolute;margin-left:28.75pt;margin-top:9.75pt;width:462.85pt;height:161.45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" fillcolor="white [3201]" strokecolor="black [3213]" strokeweight="2pt">
                <v:shadow on="t" color="black" opacity="26214f" origin=",-.5" offset="0,3pt"/>
              </v:roundrect>
            </w:pict>
          </mc:Fallback>
        </mc:AlternateContent>
      </w:r>
    </w:p>
    <w:p w14:paraId="3A678379" w14:textId="77777777" w:rsidR="007D678E" w:rsidRDefault="007D678E" w:rsidP="007D678E">
      <w:r>
        <w:rPr>
          <w:noProof/>
        </w:rPr>
        <mc:AlternateContent>
          <mc:Choice Requires="wps">
            <w:drawing>
              <wp:anchor distT="0" distB="0" distL="114300" distR="114300" simplePos="0" relativeHeight="251674112" behindDoc="0" locked="0" layoutInCell="1" allowOverlap="1" wp14:anchorId="6581C498" wp14:editId="3E5FE8D7">
                <wp:simplePos x="0" y="0"/>
                <wp:positionH relativeFrom="column">
                  <wp:posOffset>490220</wp:posOffset>
                </wp:positionH>
                <wp:positionV relativeFrom="paragraph">
                  <wp:posOffset>132080</wp:posOffset>
                </wp:positionV>
                <wp:extent cx="5575935" cy="1731010"/>
                <wp:effectExtent l="0" t="0" r="0" b="25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1731010"/>
                        </a:xfrm>
                        <a:prstGeom prst="rect">
                          <a:avLst/>
                        </a:prstGeom>
                        <a:noFill/>
                        <a:ln w="9525">
                          <a:noFill/>
                          <a:miter lim="800000"/>
                          <a:headEnd/>
                          <a:tailEnd/>
                        </a:ln>
                      </wps:spPr>
                      <wps:txbx>
                        <w:txbxContent>
                          <w:p w14:paraId="7BE695FC" w14:textId="77777777" w:rsidR="00EF7F96" w:rsidRDefault="005D6FA0">
                            <w:pPr>
                              <w:jc w:val="center"/>
                              <w:rPr>
                                <w:rFonts w:asciiTheme="minorHAnsi" w:hAnsiTheme="minorHAnsi"/>
                                <w:b/>
                                <w:color w:val="005392"/>
                                <w:sz w:val="56"/>
                                <w:szCs w:val="60"/>
                              </w:rPr>
                            </w:pPr>
                            <w:r>
                              <w:rPr>
                                <w:rFonts w:asciiTheme="minorHAnsi" w:hAnsiTheme="minorHAnsi"/>
                                <w:b/>
                                <w:color w:val="005392"/>
                                <w:sz w:val="56"/>
                                <w:szCs w:val="60"/>
                              </w:rPr>
                              <w:fldChar w:fldCharType="begin"/>
                            </w:r>
                            <w:r>
                              <w:rPr>
                                <w:rFonts w:asciiTheme="minorHAnsi" w:hAnsiTheme="minorHAnsi"/>
                                <w:b/>
                                <w:color w:val="005392"/>
                                <w:sz w:val="56"/>
                                <w:szCs w:val="60"/>
                              </w:rPr>
                              <w:instrText xml:space="preserve"> DOCPROPERTY TT_CourseTitle </w:instrText>
                            </w:r>
                            <w:r>
                              <w:rPr>
                                <w:rFonts w:asciiTheme="minorHAnsi" w:hAnsiTheme="minorHAnsi"/>
                                <w:b/>
                                <w:color w:val="005392"/>
                                <w:sz w:val="56"/>
                                <w:szCs w:val="60"/>
                              </w:rPr>
                              <w:fldChar w:fldCharType="separate"/>
                            </w:r>
                            <w:r w:rsidR="008E0370">
                              <w:rPr>
                                <w:rFonts w:asciiTheme="minorHAnsi" w:hAnsiTheme="minorHAnsi"/>
                                <w:b/>
                                <w:color w:val="005392"/>
                                <w:sz w:val="56"/>
                                <w:szCs w:val="60"/>
                              </w:rPr>
                              <w:t>Java 11 Programming for Object Oriented (OO) Experienced Developers</w:t>
                            </w:r>
                            <w: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581C498" id="_x0000_t202" coordsize="21600,21600" o:spt="202" path="m,l,21600r21600,l21600,xe">
                <v:stroke joinstyle="miter"/>
                <v:path gradientshapeok="t" o:connecttype="rect"/>
              </v:shapetype>
              <v:shape id="Text Box 2" o:spid="_x0000_s1026" type="#_x0000_t202" style="position:absolute;margin-left:38.6pt;margin-top:10.4pt;width:439.05pt;height:136.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" filled="f" stroked="f">
                <v:textbox>
                  <w:txbxContent>
                    <w:p w14:paraId="7BE695FC" w14:textId="77777777" w:rsidR="00EF7F96" w:rsidRDefault="005D6FA0">
                      <w:pPr>
                        <w:jc w:val="center"/>
                        <w:rPr>
                          <w:rFonts w:asciiTheme="minorHAnsi" w:hAnsiTheme="minorHAnsi"/>
                          <w:b/>
                          <w:color w:val="005392"/>
                          <w:sz w:val="56"/>
                          <w:szCs w:val="60"/>
                        </w:rPr>
                      </w:pPr>
                      <w:r>
                        <w:rPr>
                          <w:rFonts w:asciiTheme="minorHAnsi" w:hAnsiTheme="minorHAnsi"/>
                          <w:b/>
                          <w:color w:val="005392"/>
                          <w:sz w:val="56"/>
                          <w:szCs w:val="60"/>
                        </w:rPr>
                        <w:fldChar w:fldCharType="begin"/>
                      </w:r>
                      <w:r>
                        <w:rPr>
                          <w:rFonts w:asciiTheme="minorHAnsi" w:hAnsiTheme="minorHAnsi"/>
                          <w:b/>
                          <w:color w:val="005392"/>
                          <w:sz w:val="56"/>
                          <w:szCs w:val="60"/>
                        </w:rPr>
                        <w:instrText xml:space="preserve"> DOCPROPERTY TT_CourseTitle </w:instrText>
                      </w:r>
                      <w:r>
                        <w:rPr>
                          <w:rFonts w:asciiTheme="minorHAnsi" w:hAnsiTheme="minorHAnsi"/>
                          <w:b/>
                          <w:color w:val="005392"/>
                          <w:sz w:val="56"/>
                          <w:szCs w:val="60"/>
                        </w:rPr>
                        <w:fldChar w:fldCharType="separate"/>
                      </w:r>
                      <w:r w:rsidR="008E0370">
                        <w:rPr>
                          <w:rFonts w:asciiTheme="minorHAnsi" w:hAnsiTheme="minorHAnsi"/>
                          <w:b/>
                          <w:color w:val="005392"/>
                          <w:sz w:val="56"/>
                          <w:szCs w:val="60"/>
                        </w:rPr>
                        <w:t>Java 11 Programming for Object Oriented (OO) Experienced Developers</w:t>
                      </w:r>
                      <w:r>
                        <w:fldChar w:fldCharType="end"/>
                      </w:r>
                    </w:p>
                  </w:txbxContent>
                </v:textbox>
              </v:shape>
            </w:pict>
          </mc:Fallback>
        </mc:AlternateContent>
      </w:r>
    </w:p>
    <w:p w14:paraId="302B7E31" w14:textId="77777777" w:rsidR="007D678E" w:rsidRDefault="007D678E" w:rsidP="007D678E">
      <w:pPr>
        <w:rPr>
          <w:b/>
          <w:sz w:val="32"/>
        </w:rPr>
      </w:pPr>
      <w:r>
        <w:rPr>
          <w:b/>
          <w:bCs/>
          <w:noProof/>
          <w:color w:val="4D4D4D"/>
          <w:sz w:val="28"/>
        </w:rPr>
        <w:drawing>
          <wp:anchor distT="0" distB="0" distL="114300" distR="114300" simplePos="0" relativeHeight="251696640" behindDoc="0" locked="0" layoutInCell="1" allowOverlap="1" wp14:anchorId="00744FFC" wp14:editId="092D1BCA">
            <wp:simplePos x="0" y="0"/>
            <wp:positionH relativeFrom="column">
              <wp:posOffset>4691380</wp:posOffset>
            </wp:positionH>
            <wp:positionV relativeFrom="paragraph">
              <wp:posOffset>6564630</wp:posOffset>
            </wp:positionV>
            <wp:extent cx="2313940" cy="664845"/>
            <wp:effectExtent l="0" t="0" r="0" b="1905"/>
            <wp:wrapNone/>
            <wp:docPr id="8" name="Picture 8" descr="C:\Users\Tresa\Documents\Current Courseware\CourseBook_Parts\logo-Triv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esa\Documents\Current Courseware\CourseBook_Parts\logo-Triver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3940" cy="664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94F159" w14:textId="77777777" w:rsidR="007D678E" w:rsidRDefault="007D678E" w:rsidP="007D678E">
      <w:pPr>
        <w:pStyle w:val="BodyText"/>
        <w:spacing w:before="60"/>
        <w:ind w:right="252"/>
        <w:jc w:val="both"/>
      </w:pPr>
    </w:p>
    <w:p w14:paraId="5FFBAB1D" w14:textId="77777777" w:rsidR="007D678E" w:rsidRDefault="007D678E" w:rsidP="007D678E">
      <w:pPr>
        <w:pStyle w:val="BodyText"/>
        <w:spacing w:before="60"/>
        <w:ind w:right="252"/>
        <w:jc w:val="both"/>
      </w:pPr>
    </w:p>
    <w:p w14:paraId="54E051D3" w14:textId="77777777" w:rsidR="007D678E" w:rsidRDefault="007D678E" w:rsidP="007D678E">
      <w:pPr>
        <w:pStyle w:val="BodyText"/>
        <w:spacing w:before="60"/>
        <w:ind w:right="252"/>
        <w:jc w:val="both"/>
      </w:pPr>
    </w:p>
    <w:p w14:paraId="3CAFE0C5" w14:textId="77777777" w:rsidR="007D678E" w:rsidRDefault="007D678E" w:rsidP="007D678E">
      <w:pPr>
        <w:pStyle w:val="BodyText"/>
        <w:spacing w:before="60"/>
        <w:ind w:right="252"/>
        <w:jc w:val="both"/>
      </w:pPr>
    </w:p>
    <w:p w14:paraId="424ECC98" w14:textId="77777777" w:rsidR="007D678E" w:rsidRDefault="007D678E" w:rsidP="007D678E">
      <w:pPr>
        <w:pStyle w:val="BodyText"/>
        <w:spacing w:before="60"/>
        <w:ind w:right="252"/>
        <w:jc w:val="both"/>
      </w:pPr>
    </w:p>
    <w:p w14:paraId="640BB3B1" w14:textId="77777777" w:rsidR="007D678E" w:rsidRDefault="007D678E" w:rsidP="007D678E">
      <w:pPr>
        <w:pStyle w:val="BodyText"/>
        <w:spacing w:before="60"/>
        <w:ind w:right="252"/>
        <w:jc w:val="both"/>
      </w:pPr>
    </w:p>
    <w:p w14:paraId="2FF96A4A" w14:textId="77777777" w:rsidR="007D678E" w:rsidRDefault="007D678E" w:rsidP="007D678E">
      <w:pPr>
        <w:pStyle w:val="BodyText"/>
        <w:spacing w:before="60"/>
        <w:ind w:right="252"/>
        <w:jc w:val="both"/>
      </w:pPr>
    </w:p>
    <w:p w14:paraId="0E6F5C52" w14:textId="77777777" w:rsidR="007D678E" w:rsidRDefault="007D678E" w:rsidP="007D678E">
      <w:pPr>
        <w:pStyle w:val="BodyText"/>
        <w:spacing w:before="60"/>
        <w:ind w:right="252"/>
        <w:jc w:val="both"/>
      </w:pPr>
    </w:p>
    <w:p w14:paraId="61357B8C" w14:textId="77777777" w:rsidR="007D678E" w:rsidRDefault="007D678E" w:rsidP="007D678E">
      <w:pPr>
        <w:pStyle w:val="BodyText"/>
        <w:spacing w:before="60"/>
        <w:ind w:right="252"/>
        <w:jc w:val="both"/>
      </w:pPr>
    </w:p>
    <w:p w14:paraId="5BD187D1" w14:textId="77777777" w:rsidR="007D678E" w:rsidRDefault="00573C14" w:rsidP="007D678E">
      <w:pPr>
        <w:pStyle w:val="BodyText"/>
        <w:spacing w:before="60"/>
        <w:ind w:right="252"/>
        <w:jc w:val="both"/>
      </w:pPr>
      <w:r w:rsidRPr="003449CE">
        <w:rPr>
          <w:b/>
          <w:noProof/>
          <w:sz w:val="32"/>
        </w:rPr>
        <mc:AlternateContent>
          <mc:Choice Requires="wps">
            <w:drawing>
              <wp:anchor distT="0" distB="0" distL="114300" distR="114300" simplePos="0" relativeHeight="251685376" behindDoc="0" locked="0" layoutInCell="1" allowOverlap="1" wp14:anchorId="228FD26D" wp14:editId="02886DDD">
                <wp:simplePos x="0" y="0"/>
                <wp:positionH relativeFrom="column">
                  <wp:posOffset>1750455</wp:posOffset>
                </wp:positionH>
                <wp:positionV relativeFrom="paragraph">
                  <wp:posOffset>172531</wp:posOffset>
                </wp:positionV>
                <wp:extent cx="3158490" cy="427355"/>
                <wp:effectExtent l="0" t="0" r="381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490" cy="427355"/>
                        </a:xfrm>
                        <a:prstGeom prst="rect">
                          <a:avLst/>
                        </a:prstGeom>
                        <a:solidFill>
                          <a:srgbClr val="FFFFFF"/>
                        </a:solidFill>
                        <a:ln w="9525">
                          <a:noFill/>
                          <a:miter lim="800000"/>
                          <a:headEnd/>
                          <a:tailEnd/>
                        </a:ln>
                      </wps:spPr>
                      <wps:txbx>
                        <w:txbxContent>
                          <w:p w14:paraId="32A1620E" w14:textId="77777777" w:rsidR="00EF7F96" w:rsidRDefault="005D6FA0">
                            <w:pPr>
                              <w:jc w:val="center"/>
                              <w:rPr>
                                <w:rFonts w:asciiTheme="minorHAnsi" w:hAnsiTheme="minorHAnsi"/>
                                <w:b/>
                                <w:bCs/>
                                <w:color w:val="4D4D4D"/>
                                <w:sz w:val="28"/>
                              </w:rPr>
                            </w:pPr>
                            <w:r>
                              <w:rPr>
                                <w:rFonts w:asciiTheme="minorHAnsi" w:hAnsiTheme="minorHAnsi"/>
                                <w:b/>
                                <w:bCs/>
                                <w:color w:val="4D4D4D"/>
                                <w:sz w:val="28"/>
                              </w:rPr>
                              <w:fldChar w:fldCharType="begin"/>
                            </w:r>
                            <w:r>
                              <w:rPr>
                                <w:rFonts w:asciiTheme="minorHAnsi" w:hAnsiTheme="minorHAnsi"/>
                                <w:b/>
                                <w:bCs/>
                                <w:color w:val="4D4D4D"/>
                                <w:sz w:val="28"/>
                              </w:rPr>
                              <w:instrText xml:space="preserve"> DOCPROPERTY TT_CourseRefNum </w:instrText>
                            </w:r>
                            <w:r>
                              <w:rPr>
                                <w:rFonts w:asciiTheme="minorHAnsi" w:hAnsiTheme="minorHAnsi"/>
                                <w:b/>
                                <w:bCs/>
                                <w:color w:val="4D4D4D"/>
                                <w:sz w:val="28"/>
                              </w:rPr>
                              <w:fldChar w:fldCharType="separate"/>
                            </w:r>
                            <w:r w:rsidR="008E0370">
                              <w:rPr>
                                <w:rFonts w:asciiTheme="minorHAnsi" w:hAnsiTheme="minorHAnsi"/>
                                <w:b/>
                                <w:bCs/>
                                <w:color w:val="4D4D4D"/>
                                <w:sz w:val="28"/>
                              </w:rPr>
                              <w:t>TT2100H</w:t>
                            </w:r>
                            <w:r>
                              <w:fldChar w:fldCharType="end"/>
                            </w:r>
                            <w:r>
                              <w:rPr>
                                <w:rFonts w:asciiTheme="minorHAnsi" w:hAnsiTheme="minorHAnsi"/>
                                <w:b/>
                                <w:bCs/>
                                <w:color w:val="4D4D4D"/>
                                <w:sz w:val="28"/>
                              </w:rPr>
                              <w:t>: Student Workbook</w:t>
                            </w:r>
                          </w:p>
                          <w:p w14:paraId="743B84C1" w14:textId="77777777" w:rsidR="007D678E" w:rsidRPr="00573C14" w:rsidRDefault="007D678E" w:rsidP="007D678E">
                            <w:pPr>
                              <w:jc w:val="center"/>
                              <w:rPr>
                                <w:rFonts w:asciiTheme="minorHAnsi" w:hAnsiTheme="minorHAnsi"/>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FD26D" id="_x0000_s1027" type="#_x0000_t202" style="position:absolute;left:0;text-align:left;margin-left:137.85pt;margin-top:13.6pt;width:248.7pt;height:33.6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" stroked="f">
                <v:textbox>
                  <w:txbxContent>
                    <w:p w14:paraId="32A1620E" w14:textId="77777777" w:rsidR="00EF7F96" w:rsidRDefault="005D6FA0">
                      <w:pPr>
                        <w:jc w:val="center"/>
                        <w:rPr>
                          <w:rFonts w:asciiTheme="minorHAnsi" w:hAnsiTheme="minorHAnsi"/>
                          <w:b/>
                          <w:bCs/>
                          <w:color w:val="4D4D4D"/>
                          <w:sz w:val="28"/>
                        </w:rPr>
                      </w:pPr>
                      <w:r>
                        <w:rPr>
                          <w:rFonts w:asciiTheme="minorHAnsi" w:hAnsiTheme="minorHAnsi"/>
                          <w:b/>
                          <w:bCs/>
                          <w:color w:val="4D4D4D"/>
                          <w:sz w:val="28"/>
                        </w:rPr>
                        <w:fldChar w:fldCharType="begin"/>
                      </w:r>
                      <w:r>
                        <w:rPr>
                          <w:rFonts w:asciiTheme="minorHAnsi" w:hAnsiTheme="minorHAnsi"/>
                          <w:b/>
                          <w:bCs/>
                          <w:color w:val="4D4D4D"/>
                          <w:sz w:val="28"/>
                        </w:rPr>
                        <w:instrText xml:space="preserve"> DOCPROPERTY TT_CourseRefNum </w:instrText>
                      </w:r>
                      <w:r>
                        <w:rPr>
                          <w:rFonts w:asciiTheme="minorHAnsi" w:hAnsiTheme="minorHAnsi"/>
                          <w:b/>
                          <w:bCs/>
                          <w:color w:val="4D4D4D"/>
                          <w:sz w:val="28"/>
                        </w:rPr>
                        <w:fldChar w:fldCharType="separate"/>
                      </w:r>
                      <w:r w:rsidR="008E0370">
                        <w:rPr>
                          <w:rFonts w:asciiTheme="minorHAnsi" w:hAnsiTheme="minorHAnsi"/>
                          <w:b/>
                          <w:bCs/>
                          <w:color w:val="4D4D4D"/>
                          <w:sz w:val="28"/>
                        </w:rPr>
                        <w:t>TT2100H</w:t>
                      </w:r>
                      <w:r>
                        <w:fldChar w:fldCharType="end"/>
                      </w:r>
                      <w:r>
                        <w:rPr>
                          <w:rFonts w:asciiTheme="minorHAnsi" w:hAnsiTheme="minorHAnsi"/>
                          <w:b/>
                          <w:bCs/>
                          <w:color w:val="4D4D4D"/>
                          <w:sz w:val="28"/>
                        </w:rPr>
                        <w:t>: Student Workbook</w:t>
                      </w:r>
                    </w:p>
                    <w:p w14:paraId="743B84C1" w14:textId="77777777" w:rsidR="007D678E" w:rsidRPr="00573C14" w:rsidRDefault="007D678E" w:rsidP="007D678E">
                      <w:pPr>
                        <w:jc w:val="center"/>
                        <w:rPr>
                          <w:rFonts w:asciiTheme="minorHAnsi" w:hAnsiTheme="minorHAnsi"/>
                          <w:b/>
                          <w:sz w:val="28"/>
                        </w:rPr>
                      </w:pPr>
                    </w:p>
                  </w:txbxContent>
                </v:textbox>
              </v:shape>
            </w:pict>
          </mc:Fallback>
        </mc:AlternateContent>
      </w:r>
    </w:p>
    <w:p w14:paraId="10545497" w14:textId="77777777" w:rsidR="007D678E" w:rsidRDefault="007D678E" w:rsidP="007D678E">
      <w:pPr>
        <w:pStyle w:val="BodyText"/>
        <w:spacing w:before="60"/>
        <w:ind w:right="252"/>
        <w:jc w:val="both"/>
      </w:pPr>
    </w:p>
    <w:p w14:paraId="0E3DDB68" w14:textId="77777777" w:rsidR="007D678E" w:rsidRDefault="007D678E" w:rsidP="007D678E">
      <w:pPr>
        <w:pStyle w:val="BodyText"/>
        <w:spacing w:before="60"/>
        <w:ind w:right="252"/>
        <w:jc w:val="both"/>
      </w:pPr>
    </w:p>
    <w:p w14:paraId="7616E13F" w14:textId="77777777" w:rsidR="007D678E" w:rsidRDefault="007D678E" w:rsidP="007D678E">
      <w:pPr>
        <w:pStyle w:val="BodyText"/>
        <w:spacing w:before="60"/>
        <w:ind w:right="252"/>
        <w:jc w:val="both"/>
      </w:pPr>
    </w:p>
    <w:p w14:paraId="66CC1E21" w14:textId="77777777" w:rsidR="007D678E" w:rsidRDefault="007D678E" w:rsidP="007D678E">
      <w:pPr>
        <w:pStyle w:val="BodyText"/>
        <w:spacing w:before="60"/>
        <w:ind w:right="252"/>
        <w:jc w:val="both"/>
      </w:pPr>
    </w:p>
    <w:p w14:paraId="3FACB5B9" w14:textId="77777777" w:rsidR="007D678E" w:rsidRDefault="007D678E" w:rsidP="007D678E">
      <w:pPr>
        <w:pStyle w:val="BodyText"/>
        <w:spacing w:before="60"/>
        <w:ind w:right="252"/>
        <w:jc w:val="both"/>
      </w:pPr>
    </w:p>
    <w:p w14:paraId="5FC45CF6" w14:textId="77777777" w:rsidR="007D678E" w:rsidRDefault="007D678E" w:rsidP="007D678E">
      <w:pPr>
        <w:pStyle w:val="BodyText"/>
        <w:spacing w:before="60"/>
        <w:ind w:right="252"/>
        <w:jc w:val="both"/>
      </w:pPr>
    </w:p>
    <w:p w14:paraId="0B2F32A5" w14:textId="77777777" w:rsidR="007D678E" w:rsidRDefault="007D678E" w:rsidP="007D678E">
      <w:pPr>
        <w:pStyle w:val="BodyText"/>
        <w:spacing w:before="60"/>
        <w:ind w:right="252"/>
        <w:jc w:val="both"/>
      </w:pPr>
    </w:p>
    <w:p w14:paraId="2CB69F49" w14:textId="77777777" w:rsidR="007D678E" w:rsidRDefault="007D678E" w:rsidP="007D678E">
      <w:pPr>
        <w:pStyle w:val="BodyText"/>
        <w:spacing w:before="60"/>
        <w:ind w:right="252"/>
        <w:jc w:val="both"/>
      </w:pPr>
    </w:p>
    <w:p w14:paraId="750987F6" w14:textId="77777777" w:rsidR="007D678E" w:rsidRDefault="007D678E" w:rsidP="007D678E">
      <w:pPr>
        <w:pStyle w:val="BodyText"/>
        <w:spacing w:before="60"/>
        <w:ind w:right="252"/>
        <w:jc w:val="both"/>
      </w:pPr>
    </w:p>
    <w:p w14:paraId="09B1DD69" w14:textId="77777777" w:rsidR="007D678E" w:rsidRDefault="007D678E" w:rsidP="007D678E">
      <w:pPr>
        <w:pStyle w:val="BodyText"/>
        <w:spacing w:before="60"/>
        <w:ind w:right="252"/>
        <w:jc w:val="both"/>
      </w:pPr>
    </w:p>
    <w:p w14:paraId="0787AE22" w14:textId="77777777" w:rsidR="007D678E" w:rsidRDefault="007D678E" w:rsidP="007D678E">
      <w:pPr>
        <w:pStyle w:val="BodyText"/>
        <w:spacing w:before="60"/>
        <w:ind w:right="252"/>
        <w:jc w:val="both"/>
      </w:pPr>
    </w:p>
    <w:p w14:paraId="7B300F89" w14:textId="77777777" w:rsidR="007D678E" w:rsidRDefault="007D678E" w:rsidP="007D678E">
      <w:pPr>
        <w:pStyle w:val="BodyText"/>
        <w:spacing w:before="60"/>
        <w:ind w:right="252"/>
        <w:jc w:val="both"/>
      </w:pPr>
    </w:p>
    <w:p w14:paraId="7DD0FC04" w14:textId="77777777" w:rsidR="007D678E" w:rsidRDefault="007D678E" w:rsidP="007D678E">
      <w:pPr>
        <w:pStyle w:val="BodyText"/>
        <w:spacing w:before="60"/>
        <w:ind w:right="252"/>
        <w:jc w:val="both"/>
      </w:pPr>
    </w:p>
    <w:p w14:paraId="55613264" w14:textId="77777777" w:rsidR="007D678E" w:rsidRDefault="007D678E" w:rsidP="007D678E">
      <w:pPr>
        <w:pStyle w:val="BodyText"/>
        <w:spacing w:before="60"/>
        <w:ind w:right="252"/>
        <w:jc w:val="both"/>
      </w:pPr>
    </w:p>
    <w:p w14:paraId="0CD719CC" w14:textId="77777777" w:rsidR="007D678E" w:rsidRDefault="007D678E" w:rsidP="007D678E">
      <w:pPr>
        <w:pStyle w:val="BodyText"/>
        <w:spacing w:before="60"/>
        <w:ind w:right="252"/>
        <w:jc w:val="both"/>
      </w:pPr>
    </w:p>
    <w:p w14:paraId="33055711" w14:textId="77777777" w:rsidR="007D678E" w:rsidRDefault="007D678E" w:rsidP="007D678E">
      <w:pPr>
        <w:pStyle w:val="BodyText"/>
        <w:spacing w:before="60"/>
        <w:ind w:right="252"/>
        <w:jc w:val="both"/>
      </w:pPr>
    </w:p>
    <w:p w14:paraId="6EE9E43D" w14:textId="77777777" w:rsidR="007D678E" w:rsidRDefault="007D678E" w:rsidP="007D678E">
      <w:pPr>
        <w:pStyle w:val="BodyText"/>
        <w:spacing w:before="60"/>
        <w:ind w:right="252"/>
        <w:jc w:val="both"/>
      </w:pPr>
    </w:p>
    <w:p w14:paraId="1DE5F9CA" w14:textId="77777777" w:rsidR="007D678E" w:rsidRDefault="007D678E" w:rsidP="007D678E">
      <w:pPr>
        <w:pStyle w:val="BodyText"/>
        <w:spacing w:before="60"/>
        <w:ind w:right="252"/>
        <w:jc w:val="both"/>
      </w:pPr>
    </w:p>
    <w:p w14:paraId="1AAC7727" w14:textId="77777777" w:rsidR="007D678E" w:rsidRDefault="007D678E" w:rsidP="007D678E">
      <w:pPr>
        <w:pStyle w:val="BodyText"/>
        <w:spacing w:before="60"/>
        <w:ind w:right="252"/>
        <w:jc w:val="both"/>
      </w:pPr>
    </w:p>
    <w:p w14:paraId="6563D28E" w14:textId="77777777" w:rsidR="007D678E" w:rsidRPr="00166E4E" w:rsidRDefault="007D678E" w:rsidP="007D678E">
      <w:pPr>
        <w:pStyle w:val="BodyText"/>
        <w:spacing w:before="60"/>
        <w:ind w:right="252"/>
        <w:jc w:val="both"/>
        <w:rPr>
          <w:rFonts w:asciiTheme="minorHAnsi" w:hAnsiTheme="minorHAnsi"/>
        </w:rPr>
      </w:pPr>
    </w:p>
    <w:p w14:paraId="4191850D" w14:textId="77777777" w:rsidR="00E97F09" w:rsidRDefault="001C18BC">
      <w:pPr>
        <w:rPr>
          <w:rFonts w:asciiTheme="minorHAnsi" w:hAnsiTheme="minorHAnsi" w:cs="Arial"/>
          <w:sz w:val="18"/>
        </w:rPr>
      </w:pPr>
      <w:r w:rsidRPr="001A4998">
        <w:rPr>
          <w:b/>
          <w:noProof/>
          <w:sz w:val="40"/>
        </w:rPr>
        <mc:AlternateContent>
          <mc:Choice Requires="wps">
            <w:drawing>
              <wp:anchor distT="0" distB="0" distL="114300" distR="114300" simplePos="0" relativeHeight="251662848" behindDoc="0" locked="0" layoutInCell="1" allowOverlap="1" wp14:anchorId="46EB7357" wp14:editId="51B4ADB5">
                <wp:simplePos x="0" y="0"/>
                <wp:positionH relativeFrom="column">
                  <wp:posOffset>-770890</wp:posOffset>
                </wp:positionH>
                <wp:positionV relativeFrom="paragraph">
                  <wp:posOffset>1671320</wp:posOffset>
                </wp:positionV>
                <wp:extent cx="7863840" cy="0"/>
                <wp:effectExtent l="57150" t="38100" r="41910" b="95250"/>
                <wp:wrapNone/>
                <wp:docPr id="13" name="Straight Connector 13"/>
                <wp:cNvGraphicFramePr/>
                <a:graphic xmlns:a="http://schemas.openxmlformats.org/drawingml/2006/main">
                  <a:graphicData uri="http://schemas.microsoft.com/office/word/2010/wordprocessingShape">
                    <wps:wsp>
                      <wps:cNvCnPr/>
                      <wps:spPr>
                        <a:xfrm>
                          <a:off x="0" y="0"/>
                          <a:ext cx="7863840" cy="0"/>
                        </a:xfrm>
                        <a:prstGeom prst="line">
                          <a:avLst/>
                        </a:prstGeom>
                        <a:ln>
                          <a:solidFill>
                            <a:srgbClr val="005392"/>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469291EB" id="Straight Connector 13" o:spid="_x0000_s1026" style="position:absolute;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7pt,131.6pt" to="558.5pt,1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" strokecolor="#005392" strokeweight="3pt">
                <v:shadow on="t" color="black" opacity="22937f" origin=",.5" offset="0,.63889mm"/>
              </v:line>
            </w:pict>
          </mc:Fallback>
        </mc:AlternateContent>
      </w:r>
      <w:r w:rsidR="00E97F09">
        <w:rPr>
          <w:rFonts w:asciiTheme="minorHAnsi" w:hAnsiTheme="minorHAnsi" w:cs="Arial"/>
        </w:rPr>
        <w:br w:type="page"/>
      </w:r>
    </w:p>
    <w:p w14:paraId="06AA1A0B" w14:textId="77777777" w:rsidR="00E97F09" w:rsidRDefault="00E97F09" w:rsidP="007D678E">
      <w:pPr>
        <w:pStyle w:val="BodyText"/>
        <w:spacing w:before="60"/>
        <w:ind w:left="0" w:right="252"/>
        <w:jc w:val="both"/>
        <w:rPr>
          <w:rFonts w:asciiTheme="minorHAnsi" w:hAnsiTheme="minorHAnsi" w:cs="Arial"/>
        </w:rPr>
      </w:pPr>
    </w:p>
    <w:p w14:paraId="46B5D510" w14:textId="77777777" w:rsidR="00E97F09" w:rsidRDefault="00E97F09" w:rsidP="007D678E">
      <w:pPr>
        <w:pStyle w:val="BodyText"/>
        <w:spacing w:before="60"/>
        <w:ind w:left="0" w:right="252"/>
        <w:jc w:val="both"/>
        <w:rPr>
          <w:rFonts w:asciiTheme="minorHAnsi" w:hAnsiTheme="minorHAnsi" w:cs="Arial"/>
        </w:rPr>
      </w:pPr>
    </w:p>
    <w:p w14:paraId="48BBA213" w14:textId="77777777" w:rsidR="00E97F09" w:rsidRDefault="00E97F09" w:rsidP="007D678E">
      <w:pPr>
        <w:pStyle w:val="BodyText"/>
        <w:spacing w:before="60"/>
        <w:ind w:left="0" w:right="252"/>
        <w:jc w:val="both"/>
        <w:rPr>
          <w:rFonts w:asciiTheme="minorHAnsi" w:hAnsiTheme="minorHAnsi" w:cs="Arial"/>
        </w:rPr>
      </w:pPr>
    </w:p>
    <w:p w14:paraId="614595E2" w14:textId="77777777" w:rsidR="00E97F09" w:rsidRDefault="00E97F09" w:rsidP="007D678E">
      <w:pPr>
        <w:pStyle w:val="BodyText"/>
        <w:spacing w:before="60"/>
        <w:ind w:left="0" w:right="252"/>
        <w:jc w:val="both"/>
        <w:rPr>
          <w:rFonts w:asciiTheme="minorHAnsi" w:hAnsiTheme="minorHAnsi" w:cs="Arial"/>
        </w:rPr>
      </w:pPr>
    </w:p>
    <w:p w14:paraId="4593D6EB" w14:textId="77777777" w:rsidR="00E97F09" w:rsidRDefault="00E97F09" w:rsidP="007D678E">
      <w:pPr>
        <w:pStyle w:val="BodyText"/>
        <w:spacing w:before="60"/>
        <w:ind w:left="0" w:right="252"/>
        <w:jc w:val="both"/>
        <w:rPr>
          <w:rFonts w:asciiTheme="minorHAnsi" w:hAnsiTheme="minorHAnsi" w:cs="Arial"/>
        </w:rPr>
      </w:pPr>
    </w:p>
    <w:p w14:paraId="53A8CAB7" w14:textId="77777777" w:rsidR="00E97F09" w:rsidRDefault="00E97F09" w:rsidP="007D678E">
      <w:pPr>
        <w:pStyle w:val="BodyText"/>
        <w:spacing w:before="60"/>
        <w:ind w:left="0" w:right="252"/>
        <w:jc w:val="both"/>
        <w:rPr>
          <w:rFonts w:asciiTheme="minorHAnsi" w:hAnsiTheme="minorHAnsi" w:cs="Arial"/>
        </w:rPr>
      </w:pPr>
    </w:p>
    <w:p w14:paraId="0D75A40D" w14:textId="77777777" w:rsidR="00E97F09" w:rsidRDefault="00E97F09" w:rsidP="007D678E">
      <w:pPr>
        <w:pStyle w:val="BodyText"/>
        <w:spacing w:before="60"/>
        <w:ind w:left="0" w:right="252"/>
        <w:jc w:val="both"/>
        <w:rPr>
          <w:rFonts w:asciiTheme="minorHAnsi" w:hAnsiTheme="minorHAnsi" w:cs="Arial"/>
        </w:rPr>
      </w:pPr>
    </w:p>
    <w:p w14:paraId="75234AD4" w14:textId="77777777" w:rsidR="00E97F09" w:rsidRDefault="00E97F09" w:rsidP="007D678E">
      <w:pPr>
        <w:pStyle w:val="BodyText"/>
        <w:spacing w:before="60"/>
        <w:ind w:left="0" w:right="252"/>
        <w:jc w:val="both"/>
        <w:rPr>
          <w:rFonts w:asciiTheme="minorHAnsi" w:hAnsiTheme="minorHAnsi" w:cs="Arial"/>
        </w:rPr>
      </w:pPr>
    </w:p>
    <w:p w14:paraId="65FAAB7D" w14:textId="77777777" w:rsidR="00E97F09" w:rsidRDefault="00E97F09" w:rsidP="007D678E">
      <w:pPr>
        <w:pStyle w:val="BodyText"/>
        <w:spacing w:before="60"/>
        <w:ind w:left="0" w:right="252"/>
        <w:jc w:val="both"/>
        <w:rPr>
          <w:rFonts w:asciiTheme="minorHAnsi" w:hAnsiTheme="minorHAnsi" w:cs="Arial"/>
        </w:rPr>
      </w:pPr>
    </w:p>
    <w:p w14:paraId="5C91B9A5" w14:textId="77777777" w:rsidR="00E97F09" w:rsidRDefault="00E97F09" w:rsidP="007D678E">
      <w:pPr>
        <w:pStyle w:val="BodyText"/>
        <w:spacing w:before="60"/>
        <w:ind w:left="0" w:right="252"/>
        <w:jc w:val="both"/>
        <w:rPr>
          <w:rFonts w:asciiTheme="minorHAnsi" w:hAnsiTheme="minorHAnsi" w:cs="Arial"/>
        </w:rPr>
      </w:pPr>
    </w:p>
    <w:p w14:paraId="5D8BC39C" w14:textId="77777777" w:rsidR="00E97F09" w:rsidRDefault="00E97F09" w:rsidP="007D678E">
      <w:pPr>
        <w:pStyle w:val="BodyText"/>
        <w:spacing w:before="60"/>
        <w:ind w:left="0" w:right="252"/>
        <w:jc w:val="both"/>
        <w:rPr>
          <w:rFonts w:asciiTheme="minorHAnsi" w:hAnsiTheme="minorHAnsi" w:cs="Arial"/>
        </w:rPr>
      </w:pPr>
    </w:p>
    <w:p w14:paraId="55DC1B40" w14:textId="77777777" w:rsidR="00E97F09" w:rsidRDefault="00E97F09" w:rsidP="007D678E">
      <w:pPr>
        <w:pStyle w:val="BodyText"/>
        <w:spacing w:before="60"/>
        <w:ind w:left="0" w:right="252"/>
        <w:jc w:val="both"/>
        <w:rPr>
          <w:rFonts w:asciiTheme="minorHAnsi" w:hAnsiTheme="minorHAnsi" w:cs="Arial"/>
        </w:rPr>
      </w:pPr>
    </w:p>
    <w:p w14:paraId="780E4F72" w14:textId="77777777" w:rsidR="00E97F09" w:rsidRDefault="00E97F09" w:rsidP="007D678E">
      <w:pPr>
        <w:pStyle w:val="BodyText"/>
        <w:spacing w:before="60"/>
        <w:ind w:left="0" w:right="252"/>
        <w:jc w:val="both"/>
        <w:rPr>
          <w:rFonts w:asciiTheme="minorHAnsi" w:hAnsiTheme="minorHAnsi" w:cs="Arial"/>
        </w:rPr>
      </w:pPr>
    </w:p>
    <w:p w14:paraId="580AC984" w14:textId="77777777" w:rsidR="00E97F09" w:rsidRDefault="00E97F09" w:rsidP="007D678E">
      <w:pPr>
        <w:pStyle w:val="BodyText"/>
        <w:spacing w:before="60"/>
        <w:ind w:left="0" w:right="252"/>
        <w:jc w:val="both"/>
        <w:rPr>
          <w:rFonts w:asciiTheme="minorHAnsi" w:hAnsiTheme="minorHAnsi" w:cs="Arial"/>
        </w:rPr>
      </w:pPr>
    </w:p>
    <w:p w14:paraId="30E1A598" w14:textId="77777777" w:rsidR="00E97F09" w:rsidRDefault="00E97F09" w:rsidP="007D678E">
      <w:pPr>
        <w:pStyle w:val="BodyText"/>
        <w:spacing w:before="60"/>
        <w:ind w:left="0" w:right="252"/>
        <w:jc w:val="both"/>
        <w:rPr>
          <w:rFonts w:asciiTheme="minorHAnsi" w:hAnsiTheme="minorHAnsi" w:cs="Arial"/>
        </w:rPr>
      </w:pPr>
    </w:p>
    <w:p w14:paraId="5B9A8D7C" w14:textId="77777777" w:rsidR="00E97F09" w:rsidRDefault="00E97F09" w:rsidP="007D678E">
      <w:pPr>
        <w:pStyle w:val="BodyText"/>
        <w:spacing w:before="60"/>
        <w:ind w:left="0" w:right="252"/>
        <w:jc w:val="both"/>
        <w:rPr>
          <w:rFonts w:asciiTheme="minorHAnsi" w:hAnsiTheme="minorHAnsi" w:cs="Arial"/>
        </w:rPr>
      </w:pPr>
    </w:p>
    <w:p w14:paraId="5332C302" w14:textId="77777777" w:rsidR="00E97F09" w:rsidRDefault="00E97F09" w:rsidP="007D678E">
      <w:pPr>
        <w:pStyle w:val="BodyText"/>
        <w:spacing w:before="60"/>
        <w:ind w:left="0" w:right="252"/>
        <w:jc w:val="both"/>
        <w:rPr>
          <w:rFonts w:asciiTheme="minorHAnsi" w:hAnsiTheme="minorHAnsi" w:cs="Arial"/>
        </w:rPr>
      </w:pPr>
    </w:p>
    <w:p w14:paraId="5D701252" w14:textId="77777777" w:rsidR="00E97F09" w:rsidRDefault="00E97F09" w:rsidP="007D678E">
      <w:pPr>
        <w:pStyle w:val="BodyText"/>
        <w:spacing w:before="60"/>
        <w:ind w:left="0" w:right="252"/>
        <w:jc w:val="both"/>
        <w:rPr>
          <w:rFonts w:asciiTheme="minorHAnsi" w:hAnsiTheme="minorHAnsi" w:cs="Arial"/>
        </w:rPr>
      </w:pPr>
    </w:p>
    <w:p w14:paraId="2F7BB187" w14:textId="77777777" w:rsidR="00E97F09" w:rsidRDefault="00E97F09" w:rsidP="007D678E">
      <w:pPr>
        <w:pStyle w:val="BodyText"/>
        <w:spacing w:before="60"/>
        <w:ind w:left="0" w:right="252"/>
        <w:jc w:val="both"/>
        <w:rPr>
          <w:rFonts w:asciiTheme="minorHAnsi" w:hAnsiTheme="minorHAnsi" w:cs="Arial"/>
        </w:rPr>
      </w:pPr>
    </w:p>
    <w:p w14:paraId="37564470" w14:textId="77777777" w:rsidR="00E97F09" w:rsidRDefault="00E97F09" w:rsidP="007D678E">
      <w:pPr>
        <w:pStyle w:val="BodyText"/>
        <w:spacing w:before="60"/>
        <w:ind w:left="0" w:right="252"/>
        <w:jc w:val="both"/>
        <w:rPr>
          <w:rFonts w:asciiTheme="minorHAnsi" w:hAnsiTheme="minorHAnsi" w:cs="Arial"/>
        </w:rPr>
      </w:pPr>
    </w:p>
    <w:p w14:paraId="038C3F9A" w14:textId="77777777" w:rsidR="00E97F09" w:rsidRDefault="00E97F09" w:rsidP="007D678E">
      <w:pPr>
        <w:pStyle w:val="BodyText"/>
        <w:spacing w:before="60"/>
        <w:ind w:left="0" w:right="252"/>
        <w:jc w:val="both"/>
        <w:rPr>
          <w:rFonts w:asciiTheme="minorHAnsi" w:hAnsiTheme="minorHAnsi" w:cs="Arial"/>
        </w:rPr>
      </w:pPr>
    </w:p>
    <w:p w14:paraId="3670B24A" w14:textId="77777777" w:rsidR="00E97F09" w:rsidRDefault="00E97F09" w:rsidP="007D678E">
      <w:pPr>
        <w:pStyle w:val="BodyText"/>
        <w:spacing w:before="60"/>
        <w:ind w:left="0" w:right="252"/>
        <w:jc w:val="both"/>
        <w:rPr>
          <w:rFonts w:asciiTheme="minorHAnsi" w:hAnsiTheme="minorHAnsi" w:cs="Arial"/>
        </w:rPr>
      </w:pPr>
    </w:p>
    <w:p w14:paraId="1C749554" w14:textId="77777777" w:rsidR="00E97F09" w:rsidRDefault="00E97F09" w:rsidP="007D678E">
      <w:pPr>
        <w:pStyle w:val="BodyText"/>
        <w:spacing w:before="60"/>
        <w:ind w:left="0" w:right="252"/>
        <w:jc w:val="both"/>
        <w:rPr>
          <w:rFonts w:asciiTheme="minorHAnsi" w:hAnsiTheme="minorHAnsi" w:cs="Arial"/>
        </w:rPr>
      </w:pPr>
    </w:p>
    <w:p w14:paraId="3F918631" w14:textId="77777777" w:rsidR="00E97F09" w:rsidRDefault="00E97F09" w:rsidP="007D678E">
      <w:pPr>
        <w:pStyle w:val="BodyText"/>
        <w:spacing w:before="60"/>
        <w:ind w:left="0" w:right="252"/>
        <w:jc w:val="both"/>
        <w:rPr>
          <w:rFonts w:asciiTheme="minorHAnsi" w:hAnsiTheme="minorHAnsi" w:cs="Arial"/>
        </w:rPr>
      </w:pPr>
    </w:p>
    <w:p w14:paraId="4CD5D500" w14:textId="77777777" w:rsidR="00E97F09" w:rsidRDefault="00E97F09" w:rsidP="007D678E">
      <w:pPr>
        <w:pStyle w:val="BodyText"/>
        <w:spacing w:before="60"/>
        <w:ind w:left="0" w:right="252"/>
        <w:jc w:val="both"/>
        <w:rPr>
          <w:rFonts w:asciiTheme="minorHAnsi" w:hAnsiTheme="minorHAnsi" w:cs="Arial"/>
        </w:rPr>
      </w:pPr>
    </w:p>
    <w:p w14:paraId="42593A9D" w14:textId="77777777" w:rsidR="00E97F09" w:rsidRDefault="00E97F09" w:rsidP="007D678E">
      <w:pPr>
        <w:pStyle w:val="BodyText"/>
        <w:spacing w:before="60"/>
        <w:ind w:left="0" w:right="252"/>
        <w:jc w:val="both"/>
        <w:rPr>
          <w:rFonts w:asciiTheme="minorHAnsi" w:hAnsiTheme="minorHAnsi" w:cs="Arial"/>
        </w:rPr>
      </w:pPr>
    </w:p>
    <w:p w14:paraId="742A7C2A" w14:textId="77777777" w:rsidR="00E97F09" w:rsidRDefault="00E97F09" w:rsidP="007D678E">
      <w:pPr>
        <w:pStyle w:val="BodyText"/>
        <w:spacing w:before="60"/>
        <w:ind w:left="0" w:right="252"/>
        <w:jc w:val="both"/>
        <w:rPr>
          <w:rFonts w:asciiTheme="minorHAnsi" w:hAnsiTheme="minorHAnsi" w:cs="Arial"/>
        </w:rPr>
      </w:pPr>
    </w:p>
    <w:p w14:paraId="1CEA3D03" w14:textId="77777777" w:rsidR="00E97F09" w:rsidRDefault="00E97F09" w:rsidP="007D678E">
      <w:pPr>
        <w:pStyle w:val="BodyText"/>
        <w:spacing w:before="60"/>
        <w:ind w:left="0" w:right="252"/>
        <w:jc w:val="both"/>
        <w:rPr>
          <w:rFonts w:asciiTheme="minorHAnsi" w:hAnsiTheme="minorHAnsi" w:cs="Arial"/>
        </w:rPr>
      </w:pPr>
    </w:p>
    <w:p w14:paraId="61336957" w14:textId="77777777" w:rsidR="00E97F09" w:rsidRDefault="00E97F09" w:rsidP="007D678E">
      <w:pPr>
        <w:pStyle w:val="BodyText"/>
        <w:spacing w:before="60"/>
        <w:ind w:left="0" w:right="252"/>
        <w:jc w:val="both"/>
        <w:rPr>
          <w:rFonts w:asciiTheme="minorHAnsi" w:hAnsiTheme="minorHAnsi" w:cs="Arial"/>
        </w:rPr>
      </w:pPr>
    </w:p>
    <w:p w14:paraId="0C5D12DD" w14:textId="77777777" w:rsidR="00E97F09" w:rsidRDefault="00E97F09" w:rsidP="007D678E">
      <w:pPr>
        <w:pStyle w:val="BodyText"/>
        <w:spacing w:before="60"/>
        <w:ind w:left="0" w:right="252"/>
        <w:jc w:val="both"/>
        <w:rPr>
          <w:rFonts w:asciiTheme="minorHAnsi" w:hAnsiTheme="minorHAnsi" w:cs="Arial"/>
        </w:rPr>
      </w:pPr>
    </w:p>
    <w:p w14:paraId="69A95D1B" w14:textId="77777777" w:rsidR="00E97F09" w:rsidRDefault="00E97F09" w:rsidP="007D678E">
      <w:pPr>
        <w:pStyle w:val="BodyText"/>
        <w:spacing w:before="60"/>
        <w:ind w:left="0" w:right="252"/>
        <w:jc w:val="both"/>
        <w:rPr>
          <w:rFonts w:asciiTheme="minorHAnsi" w:hAnsiTheme="minorHAnsi" w:cs="Arial"/>
        </w:rPr>
      </w:pPr>
    </w:p>
    <w:p w14:paraId="2165D730" w14:textId="77777777" w:rsidR="00E97F09" w:rsidRDefault="00E97F09" w:rsidP="007D678E">
      <w:pPr>
        <w:pStyle w:val="BodyText"/>
        <w:spacing w:before="60"/>
        <w:ind w:left="0" w:right="252"/>
        <w:jc w:val="both"/>
        <w:rPr>
          <w:rFonts w:asciiTheme="minorHAnsi" w:hAnsiTheme="minorHAnsi" w:cs="Arial"/>
        </w:rPr>
      </w:pPr>
    </w:p>
    <w:p w14:paraId="5AFD0203" w14:textId="77777777" w:rsidR="00E97F09" w:rsidRDefault="00E97F09" w:rsidP="007D678E">
      <w:pPr>
        <w:pStyle w:val="BodyText"/>
        <w:spacing w:before="60"/>
        <w:ind w:left="0" w:right="252"/>
        <w:jc w:val="both"/>
        <w:rPr>
          <w:rFonts w:asciiTheme="minorHAnsi" w:hAnsiTheme="minorHAnsi" w:cs="Arial"/>
        </w:rPr>
      </w:pPr>
    </w:p>
    <w:p w14:paraId="3743020F" w14:textId="77777777" w:rsidR="00E97F09" w:rsidRDefault="00E97F09" w:rsidP="007D678E">
      <w:pPr>
        <w:pStyle w:val="BodyText"/>
        <w:spacing w:before="60"/>
        <w:ind w:left="0" w:right="252"/>
        <w:jc w:val="both"/>
        <w:rPr>
          <w:rFonts w:asciiTheme="minorHAnsi" w:hAnsiTheme="minorHAnsi" w:cs="Arial"/>
        </w:rPr>
      </w:pPr>
    </w:p>
    <w:p w14:paraId="20B2D28B" w14:textId="77777777" w:rsidR="00E97F09" w:rsidRDefault="00E97F09" w:rsidP="007D678E">
      <w:pPr>
        <w:pStyle w:val="BodyText"/>
        <w:spacing w:before="60"/>
        <w:ind w:left="0" w:right="252"/>
        <w:jc w:val="both"/>
        <w:rPr>
          <w:rFonts w:asciiTheme="minorHAnsi" w:hAnsiTheme="minorHAnsi" w:cs="Arial"/>
        </w:rPr>
      </w:pPr>
    </w:p>
    <w:p w14:paraId="0743D0DA" w14:textId="77777777" w:rsidR="007D678E" w:rsidRPr="00344668" w:rsidRDefault="007D678E" w:rsidP="007D678E">
      <w:pPr>
        <w:pStyle w:val="BodyText"/>
        <w:spacing w:before="60"/>
        <w:ind w:left="0" w:right="252"/>
        <w:jc w:val="both"/>
        <w:rPr>
          <w:rFonts w:asciiTheme="minorHAnsi" w:hAnsiTheme="minorHAnsi" w:cs="Arial"/>
          <w:sz w:val="19"/>
          <w:szCs w:val="19"/>
        </w:rPr>
      </w:pPr>
      <w:r w:rsidRPr="00344668">
        <w:rPr>
          <w:rFonts w:asciiTheme="minorHAnsi" w:hAnsiTheme="minorHAnsi" w:cs="Arial"/>
          <w:sz w:val="19"/>
          <w:szCs w:val="19"/>
        </w:rPr>
        <w:t>All</w:t>
      </w:r>
      <w:r w:rsidRPr="00344668">
        <w:rPr>
          <w:rFonts w:asciiTheme="minorHAnsi" w:hAnsiTheme="minorHAnsi" w:cs="Arial"/>
          <w:spacing w:val="-1"/>
          <w:sz w:val="19"/>
          <w:szCs w:val="19"/>
        </w:rPr>
        <w:t xml:space="preserve"> written content, </w:t>
      </w:r>
      <w:r w:rsidRPr="00344668">
        <w:rPr>
          <w:rFonts w:asciiTheme="minorHAnsi" w:hAnsiTheme="minorHAnsi" w:cs="Arial"/>
          <w:sz w:val="19"/>
          <w:szCs w:val="19"/>
        </w:rPr>
        <w:t>source</w:t>
      </w:r>
      <w:r w:rsidRPr="00344668">
        <w:rPr>
          <w:rFonts w:asciiTheme="minorHAnsi" w:hAnsiTheme="minorHAnsi" w:cs="Arial"/>
          <w:spacing w:val="-1"/>
          <w:sz w:val="19"/>
          <w:szCs w:val="19"/>
        </w:rPr>
        <w:t xml:space="preserve"> code,</w:t>
      </w:r>
      <w:r w:rsidRPr="00344668">
        <w:rPr>
          <w:rFonts w:asciiTheme="minorHAnsi" w:hAnsiTheme="minorHAnsi" w:cs="Arial"/>
          <w:spacing w:val="1"/>
          <w:sz w:val="19"/>
          <w:szCs w:val="19"/>
        </w:rPr>
        <w:t xml:space="preserve"> </w:t>
      </w:r>
      <w:r w:rsidRPr="00344668">
        <w:rPr>
          <w:rFonts w:asciiTheme="minorHAnsi" w:hAnsiTheme="minorHAnsi" w:cs="Arial"/>
          <w:spacing w:val="-1"/>
          <w:sz w:val="19"/>
          <w:szCs w:val="19"/>
        </w:rPr>
        <w:t>and formatting</w:t>
      </w:r>
      <w:r w:rsidRPr="00344668">
        <w:rPr>
          <w:rFonts w:asciiTheme="minorHAnsi" w:hAnsiTheme="minorHAnsi" w:cs="Arial"/>
          <w:sz w:val="19"/>
          <w:szCs w:val="19"/>
        </w:rPr>
        <w:t xml:space="preserve"> </w:t>
      </w:r>
      <w:r w:rsidRPr="00344668">
        <w:rPr>
          <w:rFonts w:asciiTheme="minorHAnsi" w:hAnsiTheme="minorHAnsi" w:cs="Arial"/>
          <w:spacing w:val="-1"/>
          <w:sz w:val="19"/>
          <w:szCs w:val="19"/>
        </w:rPr>
        <w:t xml:space="preserve">are </w:t>
      </w:r>
      <w:r w:rsidRPr="00344668">
        <w:rPr>
          <w:rFonts w:asciiTheme="minorHAnsi" w:hAnsiTheme="minorHAnsi" w:cs="Arial"/>
          <w:sz w:val="19"/>
          <w:szCs w:val="19"/>
        </w:rPr>
        <w:t>the</w:t>
      </w:r>
      <w:r w:rsidRPr="00344668">
        <w:rPr>
          <w:rFonts w:asciiTheme="minorHAnsi" w:hAnsiTheme="minorHAnsi" w:cs="Arial"/>
          <w:spacing w:val="-1"/>
          <w:sz w:val="19"/>
          <w:szCs w:val="19"/>
        </w:rPr>
        <w:t xml:space="preserve"> property of</w:t>
      </w:r>
      <w:r w:rsidRPr="00344668">
        <w:rPr>
          <w:rFonts w:asciiTheme="minorHAnsi" w:hAnsiTheme="minorHAnsi" w:cs="Arial"/>
          <w:sz w:val="19"/>
          <w:szCs w:val="19"/>
        </w:rPr>
        <w:t xml:space="preserve"> </w:t>
      </w:r>
      <w:r w:rsidRPr="00344668">
        <w:rPr>
          <w:rFonts w:asciiTheme="minorHAnsi" w:hAnsiTheme="minorHAnsi" w:cs="Arial"/>
          <w:spacing w:val="-1"/>
          <w:sz w:val="19"/>
          <w:szCs w:val="19"/>
        </w:rPr>
        <w:t>Trivera</w:t>
      </w:r>
      <w:r w:rsidRPr="00344668">
        <w:rPr>
          <w:rFonts w:asciiTheme="minorHAnsi" w:hAnsiTheme="minorHAnsi" w:cs="Arial"/>
          <w:sz w:val="19"/>
          <w:szCs w:val="19"/>
        </w:rPr>
        <w:t xml:space="preserve"> </w:t>
      </w:r>
      <w:r w:rsidRPr="00344668">
        <w:rPr>
          <w:rFonts w:asciiTheme="minorHAnsi" w:hAnsiTheme="minorHAnsi" w:cs="Arial"/>
          <w:spacing w:val="-1"/>
          <w:sz w:val="19"/>
          <w:szCs w:val="19"/>
        </w:rPr>
        <w:t>Technologies LLC.</w:t>
      </w:r>
      <w:r w:rsidRPr="00344668">
        <w:rPr>
          <w:rFonts w:asciiTheme="minorHAnsi" w:hAnsiTheme="minorHAnsi" w:cs="Arial"/>
          <w:sz w:val="19"/>
          <w:szCs w:val="19"/>
        </w:rPr>
        <w:t xml:space="preserve"> No</w:t>
      </w:r>
      <w:r w:rsidRPr="00344668">
        <w:rPr>
          <w:rFonts w:asciiTheme="minorHAnsi" w:hAnsiTheme="minorHAnsi" w:cs="Arial"/>
          <w:spacing w:val="-1"/>
          <w:sz w:val="19"/>
          <w:szCs w:val="19"/>
        </w:rPr>
        <w:t xml:space="preserve"> portion</w:t>
      </w:r>
      <w:r w:rsidRPr="00344668">
        <w:rPr>
          <w:rFonts w:asciiTheme="minorHAnsi" w:hAnsiTheme="minorHAnsi" w:cs="Arial"/>
          <w:spacing w:val="1"/>
          <w:sz w:val="19"/>
          <w:szCs w:val="19"/>
        </w:rPr>
        <w:t xml:space="preserve"> </w:t>
      </w:r>
      <w:r w:rsidRPr="00344668">
        <w:rPr>
          <w:rFonts w:asciiTheme="minorHAnsi" w:hAnsiTheme="minorHAnsi" w:cs="Arial"/>
          <w:spacing w:val="-1"/>
          <w:sz w:val="19"/>
          <w:szCs w:val="19"/>
        </w:rPr>
        <w:t>of this</w:t>
      </w:r>
      <w:r w:rsidRPr="00344668">
        <w:rPr>
          <w:rFonts w:asciiTheme="minorHAnsi" w:hAnsiTheme="minorHAnsi" w:cs="Arial"/>
          <w:sz w:val="19"/>
          <w:szCs w:val="19"/>
        </w:rPr>
        <w:t xml:space="preserve"> </w:t>
      </w:r>
      <w:r w:rsidRPr="00344668">
        <w:rPr>
          <w:rFonts w:asciiTheme="minorHAnsi" w:hAnsiTheme="minorHAnsi" w:cs="Arial"/>
          <w:spacing w:val="-1"/>
          <w:sz w:val="19"/>
          <w:szCs w:val="19"/>
        </w:rPr>
        <w:t>material may</w:t>
      </w:r>
      <w:r w:rsidRPr="00344668">
        <w:rPr>
          <w:rFonts w:asciiTheme="minorHAnsi" w:hAnsiTheme="minorHAnsi" w:cs="Arial"/>
          <w:sz w:val="19"/>
          <w:szCs w:val="19"/>
        </w:rPr>
        <w:t xml:space="preserve"> be</w:t>
      </w:r>
      <w:r w:rsidRPr="00344668">
        <w:rPr>
          <w:rFonts w:asciiTheme="minorHAnsi" w:hAnsiTheme="minorHAnsi" w:cs="Arial"/>
          <w:spacing w:val="53"/>
          <w:sz w:val="19"/>
          <w:szCs w:val="19"/>
        </w:rPr>
        <w:t xml:space="preserve"> </w:t>
      </w:r>
      <w:r w:rsidRPr="00344668">
        <w:rPr>
          <w:rFonts w:asciiTheme="minorHAnsi" w:hAnsiTheme="minorHAnsi" w:cs="Arial"/>
          <w:spacing w:val="-1"/>
          <w:sz w:val="19"/>
          <w:szCs w:val="19"/>
        </w:rPr>
        <w:t>duplicated</w:t>
      </w:r>
      <w:r w:rsidRPr="00344668">
        <w:rPr>
          <w:rFonts w:asciiTheme="minorHAnsi" w:hAnsiTheme="minorHAnsi" w:cs="Arial"/>
          <w:sz w:val="19"/>
          <w:szCs w:val="19"/>
        </w:rPr>
        <w:t xml:space="preserve"> </w:t>
      </w:r>
      <w:r w:rsidRPr="00344668">
        <w:rPr>
          <w:rFonts w:asciiTheme="minorHAnsi" w:hAnsiTheme="minorHAnsi" w:cs="Arial"/>
          <w:spacing w:val="-1"/>
          <w:sz w:val="19"/>
          <w:szCs w:val="19"/>
        </w:rPr>
        <w:t>or</w:t>
      </w:r>
      <w:r w:rsidRPr="00344668">
        <w:rPr>
          <w:rFonts w:asciiTheme="minorHAnsi" w:hAnsiTheme="minorHAnsi" w:cs="Arial"/>
          <w:sz w:val="19"/>
          <w:szCs w:val="19"/>
        </w:rPr>
        <w:t xml:space="preserve"> </w:t>
      </w:r>
      <w:r w:rsidRPr="00344668">
        <w:rPr>
          <w:rFonts w:asciiTheme="minorHAnsi" w:hAnsiTheme="minorHAnsi" w:cs="Arial"/>
          <w:spacing w:val="-1"/>
          <w:sz w:val="19"/>
          <w:szCs w:val="19"/>
        </w:rPr>
        <w:t>reused</w:t>
      </w:r>
      <w:r w:rsidRPr="00344668">
        <w:rPr>
          <w:rFonts w:asciiTheme="minorHAnsi" w:hAnsiTheme="minorHAnsi" w:cs="Arial"/>
          <w:sz w:val="19"/>
          <w:szCs w:val="19"/>
        </w:rPr>
        <w:t xml:space="preserve"> </w:t>
      </w:r>
      <w:r w:rsidRPr="00344668">
        <w:rPr>
          <w:rFonts w:asciiTheme="minorHAnsi" w:hAnsiTheme="minorHAnsi" w:cs="Arial"/>
          <w:spacing w:val="-1"/>
          <w:sz w:val="19"/>
          <w:szCs w:val="19"/>
        </w:rPr>
        <w:t>in any</w:t>
      </w:r>
      <w:r w:rsidRPr="00344668">
        <w:rPr>
          <w:rFonts w:asciiTheme="minorHAnsi" w:hAnsiTheme="minorHAnsi" w:cs="Arial"/>
          <w:sz w:val="19"/>
          <w:szCs w:val="19"/>
        </w:rPr>
        <w:t xml:space="preserve"> </w:t>
      </w:r>
      <w:r w:rsidRPr="00344668">
        <w:rPr>
          <w:rFonts w:asciiTheme="minorHAnsi" w:hAnsiTheme="minorHAnsi" w:cs="Arial"/>
          <w:spacing w:val="-1"/>
          <w:sz w:val="19"/>
          <w:szCs w:val="19"/>
        </w:rPr>
        <w:t>way</w:t>
      </w:r>
      <w:r w:rsidRPr="00344668">
        <w:rPr>
          <w:rFonts w:asciiTheme="minorHAnsi" w:hAnsiTheme="minorHAnsi" w:cs="Arial"/>
          <w:spacing w:val="1"/>
          <w:sz w:val="19"/>
          <w:szCs w:val="19"/>
        </w:rPr>
        <w:t xml:space="preserve"> </w:t>
      </w:r>
      <w:r w:rsidRPr="00344668">
        <w:rPr>
          <w:rFonts w:asciiTheme="minorHAnsi" w:hAnsiTheme="minorHAnsi" w:cs="Arial"/>
          <w:spacing w:val="-1"/>
          <w:sz w:val="19"/>
          <w:szCs w:val="19"/>
        </w:rPr>
        <w:t xml:space="preserve">without </w:t>
      </w:r>
      <w:r w:rsidRPr="00344668">
        <w:rPr>
          <w:rFonts w:asciiTheme="minorHAnsi" w:hAnsiTheme="minorHAnsi" w:cs="Arial"/>
          <w:sz w:val="19"/>
          <w:szCs w:val="19"/>
        </w:rPr>
        <w:t>the</w:t>
      </w:r>
      <w:r w:rsidRPr="00344668">
        <w:rPr>
          <w:rFonts w:asciiTheme="minorHAnsi" w:hAnsiTheme="minorHAnsi" w:cs="Arial"/>
          <w:spacing w:val="-1"/>
          <w:sz w:val="19"/>
          <w:szCs w:val="19"/>
        </w:rPr>
        <w:t xml:space="preserve"> express written</w:t>
      </w:r>
      <w:r w:rsidRPr="00344668">
        <w:rPr>
          <w:rFonts w:asciiTheme="minorHAnsi" w:hAnsiTheme="minorHAnsi" w:cs="Arial"/>
          <w:sz w:val="19"/>
          <w:szCs w:val="19"/>
        </w:rPr>
        <w:t xml:space="preserve"> </w:t>
      </w:r>
      <w:r w:rsidRPr="00344668">
        <w:rPr>
          <w:rFonts w:asciiTheme="minorHAnsi" w:hAnsiTheme="minorHAnsi" w:cs="Arial"/>
          <w:spacing w:val="-1"/>
          <w:sz w:val="19"/>
          <w:szCs w:val="19"/>
        </w:rPr>
        <w:t>consent of</w:t>
      </w:r>
      <w:r w:rsidRPr="00344668">
        <w:rPr>
          <w:rFonts w:asciiTheme="minorHAnsi" w:hAnsiTheme="minorHAnsi" w:cs="Arial"/>
          <w:sz w:val="19"/>
          <w:szCs w:val="19"/>
        </w:rPr>
        <w:t xml:space="preserve"> </w:t>
      </w:r>
      <w:r w:rsidRPr="00344668">
        <w:rPr>
          <w:rFonts w:asciiTheme="minorHAnsi" w:hAnsiTheme="minorHAnsi" w:cs="Arial"/>
          <w:spacing w:val="-1"/>
          <w:sz w:val="19"/>
          <w:szCs w:val="19"/>
        </w:rPr>
        <w:t>Trivera</w:t>
      </w:r>
      <w:r w:rsidRPr="00344668">
        <w:rPr>
          <w:rFonts w:asciiTheme="minorHAnsi" w:hAnsiTheme="minorHAnsi" w:cs="Arial"/>
          <w:sz w:val="19"/>
          <w:szCs w:val="19"/>
        </w:rPr>
        <w:t xml:space="preserve"> </w:t>
      </w:r>
      <w:r w:rsidRPr="00344668">
        <w:rPr>
          <w:rFonts w:asciiTheme="minorHAnsi" w:hAnsiTheme="minorHAnsi" w:cs="Arial"/>
          <w:spacing w:val="-1"/>
          <w:sz w:val="19"/>
          <w:szCs w:val="19"/>
        </w:rPr>
        <w:t>Technologies</w:t>
      </w:r>
      <w:r w:rsidRPr="00344668">
        <w:rPr>
          <w:rFonts w:asciiTheme="minorHAnsi" w:hAnsiTheme="minorHAnsi" w:cs="Arial"/>
          <w:sz w:val="19"/>
          <w:szCs w:val="19"/>
        </w:rPr>
        <w:t xml:space="preserve"> </w:t>
      </w:r>
      <w:r w:rsidRPr="00344668">
        <w:rPr>
          <w:rFonts w:asciiTheme="minorHAnsi" w:hAnsiTheme="minorHAnsi" w:cs="Arial"/>
          <w:spacing w:val="-1"/>
          <w:sz w:val="19"/>
          <w:szCs w:val="19"/>
        </w:rPr>
        <w:t>LLC.</w:t>
      </w:r>
      <w:r w:rsidRPr="00344668">
        <w:rPr>
          <w:rFonts w:asciiTheme="minorHAnsi" w:hAnsiTheme="minorHAnsi" w:cs="Arial"/>
          <w:spacing w:val="44"/>
          <w:sz w:val="19"/>
          <w:szCs w:val="19"/>
        </w:rPr>
        <w:t xml:space="preserve"> </w:t>
      </w:r>
      <w:r w:rsidRPr="00344668">
        <w:rPr>
          <w:rFonts w:asciiTheme="minorHAnsi" w:hAnsiTheme="minorHAnsi" w:cs="Arial"/>
          <w:sz w:val="19"/>
          <w:szCs w:val="19"/>
        </w:rPr>
        <w:t xml:space="preserve">For </w:t>
      </w:r>
      <w:r w:rsidRPr="00344668">
        <w:rPr>
          <w:rFonts w:asciiTheme="minorHAnsi" w:hAnsiTheme="minorHAnsi" w:cs="Arial"/>
          <w:spacing w:val="-1"/>
          <w:sz w:val="19"/>
          <w:szCs w:val="19"/>
        </w:rPr>
        <w:t>information please</w:t>
      </w:r>
      <w:r w:rsidRPr="00344668">
        <w:rPr>
          <w:rFonts w:asciiTheme="minorHAnsi" w:hAnsiTheme="minorHAnsi" w:cs="Arial"/>
          <w:sz w:val="19"/>
          <w:szCs w:val="19"/>
        </w:rPr>
        <w:t xml:space="preserve"> </w:t>
      </w:r>
      <w:r w:rsidRPr="00344668">
        <w:rPr>
          <w:rFonts w:asciiTheme="minorHAnsi" w:hAnsiTheme="minorHAnsi" w:cs="Arial"/>
          <w:spacing w:val="-1"/>
          <w:sz w:val="19"/>
          <w:szCs w:val="19"/>
        </w:rPr>
        <w:t>contact</w:t>
      </w:r>
      <w:hyperlink r:id="rId9">
        <w:r w:rsidRPr="00344668">
          <w:rPr>
            <w:rFonts w:asciiTheme="minorHAnsi" w:hAnsiTheme="minorHAnsi" w:cs="Arial"/>
            <w:spacing w:val="42"/>
            <w:sz w:val="19"/>
            <w:szCs w:val="19"/>
          </w:rPr>
          <w:t xml:space="preserve"> </w:t>
        </w:r>
        <w:r w:rsidRPr="00344668">
          <w:rPr>
            <w:rFonts w:asciiTheme="minorHAnsi" w:hAnsiTheme="minorHAnsi" w:cs="Arial"/>
            <w:spacing w:val="-1"/>
            <w:sz w:val="19"/>
            <w:szCs w:val="19"/>
          </w:rPr>
          <w:t>Info@triveratech.com</w:t>
        </w:r>
      </w:hyperlink>
      <w:r w:rsidRPr="00344668">
        <w:rPr>
          <w:rFonts w:asciiTheme="minorHAnsi" w:hAnsiTheme="minorHAnsi" w:cs="Arial"/>
          <w:spacing w:val="-1"/>
          <w:sz w:val="19"/>
          <w:szCs w:val="19"/>
        </w:rPr>
        <w:t xml:space="preserve"> or</w:t>
      </w:r>
      <w:r w:rsidRPr="00344668">
        <w:rPr>
          <w:rFonts w:asciiTheme="minorHAnsi" w:hAnsiTheme="minorHAnsi" w:cs="Arial"/>
          <w:sz w:val="19"/>
          <w:szCs w:val="19"/>
        </w:rPr>
        <w:t xml:space="preserve"> </w:t>
      </w:r>
      <w:r w:rsidRPr="00344668">
        <w:rPr>
          <w:rFonts w:asciiTheme="minorHAnsi" w:hAnsiTheme="minorHAnsi" w:cs="Arial"/>
          <w:spacing w:val="-1"/>
          <w:sz w:val="19"/>
          <w:szCs w:val="19"/>
        </w:rPr>
        <w:t xml:space="preserve">visit </w:t>
      </w:r>
      <w:hyperlink r:id="rId10">
        <w:r w:rsidRPr="00344668">
          <w:rPr>
            <w:rFonts w:asciiTheme="minorHAnsi" w:hAnsiTheme="minorHAnsi" w:cs="Arial"/>
            <w:spacing w:val="-1"/>
            <w:sz w:val="19"/>
            <w:szCs w:val="19"/>
          </w:rPr>
          <w:t>www.triveratech.com.</w:t>
        </w:r>
      </w:hyperlink>
    </w:p>
    <w:p w14:paraId="4FAFF111" w14:textId="77777777" w:rsidR="007D678E" w:rsidRPr="00344668" w:rsidRDefault="007D678E" w:rsidP="007D678E">
      <w:pPr>
        <w:pStyle w:val="BodyText"/>
        <w:ind w:left="105" w:right="115"/>
        <w:rPr>
          <w:rFonts w:asciiTheme="minorHAnsi" w:hAnsiTheme="minorHAnsi" w:cs="Arial"/>
          <w:sz w:val="19"/>
          <w:szCs w:val="19"/>
        </w:rPr>
      </w:pPr>
    </w:p>
    <w:p w14:paraId="2BC00A05" w14:textId="77777777" w:rsidR="007D678E" w:rsidRPr="00344668" w:rsidRDefault="007D678E" w:rsidP="007D678E">
      <w:pPr>
        <w:pStyle w:val="BodyText"/>
        <w:ind w:left="0" w:right="115"/>
        <w:rPr>
          <w:rFonts w:asciiTheme="minorHAnsi" w:hAnsiTheme="minorHAnsi" w:cs="Arial"/>
          <w:sz w:val="19"/>
          <w:szCs w:val="19"/>
        </w:rPr>
      </w:pPr>
      <w:r w:rsidRPr="00344668">
        <w:rPr>
          <w:rFonts w:asciiTheme="minorHAnsi" w:hAnsiTheme="minorHAnsi" w:cs="Arial"/>
          <w:sz w:val="19"/>
          <w:szCs w:val="19"/>
        </w:rPr>
        <w:t>All</w:t>
      </w:r>
      <w:r w:rsidRPr="00344668">
        <w:rPr>
          <w:rFonts w:asciiTheme="minorHAnsi" w:hAnsiTheme="minorHAnsi" w:cs="Arial"/>
          <w:spacing w:val="-1"/>
          <w:sz w:val="19"/>
          <w:szCs w:val="19"/>
        </w:rPr>
        <w:t xml:space="preserve"> software</w:t>
      </w:r>
      <w:r w:rsidRPr="00344668">
        <w:rPr>
          <w:rFonts w:asciiTheme="minorHAnsi" w:hAnsiTheme="minorHAnsi" w:cs="Arial"/>
          <w:sz w:val="19"/>
          <w:szCs w:val="19"/>
        </w:rPr>
        <w:t xml:space="preserve"> </w:t>
      </w:r>
      <w:r w:rsidRPr="00344668">
        <w:rPr>
          <w:rFonts w:asciiTheme="minorHAnsi" w:hAnsiTheme="minorHAnsi" w:cs="Arial"/>
          <w:spacing w:val="-1"/>
          <w:sz w:val="19"/>
          <w:szCs w:val="19"/>
        </w:rPr>
        <w:t>or hardware products</w:t>
      </w:r>
      <w:r w:rsidRPr="00344668">
        <w:rPr>
          <w:rFonts w:asciiTheme="minorHAnsi" w:hAnsiTheme="minorHAnsi" w:cs="Arial"/>
          <w:sz w:val="19"/>
          <w:szCs w:val="19"/>
        </w:rPr>
        <w:t xml:space="preserve"> </w:t>
      </w:r>
      <w:r w:rsidRPr="00344668">
        <w:rPr>
          <w:rFonts w:asciiTheme="minorHAnsi" w:hAnsiTheme="minorHAnsi" w:cs="Arial"/>
          <w:spacing w:val="-1"/>
          <w:sz w:val="19"/>
          <w:szCs w:val="19"/>
        </w:rPr>
        <w:t>referenced</w:t>
      </w:r>
      <w:r w:rsidRPr="00344668">
        <w:rPr>
          <w:rFonts w:asciiTheme="minorHAnsi" w:hAnsiTheme="minorHAnsi" w:cs="Arial"/>
          <w:sz w:val="19"/>
          <w:szCs w:val="19"/>
        </w:rPr>
        <w:t xml:space="preserve"> </w:t>
      </w:r>
      <w:r w:rsidRPr="00344668">
        <w:rPr>
          <w:rFonts w:asciiTheme="minorHAnsi" w:hAnsiTheme="minorHAnsi" w:cs="Arial"/>
          <w:spacing w:val="-1"/>
          <w:sz w:val="19"/>
          <w:szCs w:val="19"/>
        </w:rPr>
        <w:t>herein</w:t>
      </w:r>
      <w:r w:rsidRPr="00344668">
        <w:rPr>
          <w:rFonts w:asciiTheme="minorHAnsi" w:hAnsiTheme="minorHAnsi" w:cs="Arial"/>
          <w:sz w:val="19"/>
          <w:szCs w:val="19"/>
        </w:rPr>
        <w:t xml:space="preserve"> </w:t>
      </w:r>
      <w:r w:rsidRPr="00344668">
        <w:rPr>
          <w:rFonts w:asciiTheme="minorHAnsi" w:hAnsiTheme="minorHAnsi" w:cs="Arial"/>
          <w:spacing w:val="-1"/>
          <w:sz w:val="19"/>
          <w:szCs w:val="19"/>
        </w:rPr>
        <w:t>are</w:t>
      </w:r>
      <w:r w:rsidRPr="00344668">
        <w:rPr>
          <w:rFonts w:asciiTheme="minorHAnsi" w:hAnsiTheme="minorHAnsi" w:cs="Arial"/>
          <w:sz w:val="19"/>
          <w:szCs w:val="19"/>
        </w:rPr>
        <w:t xml:space="preserve"> </w:t>
      </w:r>
      <w:r w:rsidRPr="00344668">
        <w:rPr>
          <w:rFonts w:asciiTheme="minorHAnsi" w:hAnsiTheme="minorHAnsi" w:cs="Arial"/>
          <w:spacing w:val="-1"/>
          <w:sz w:val="19"/>
          <w:szCs w:val="19"/>
        </w:rPr>
        <w:t>trademarks of their</w:t>
      </w:r>
      <w:r w:rsidRPr="00344668">
        <w:rPr>
          <w:rFonts w:asciiTheme="minorHAnsi" w:hAnsiTheme="minorHAnsi" w:cs="Arial"/>
          <w:sz w:val="19"/>
          <w:szCs w:val="19"/>
        </w:rPr>
        <w:t xml:space="preserve"> </w:t>
      </w:r>
      <w:r w:rsidRPr="00344668">
        <w:rPr>
          <w:rFonts w:asciiTheme="minorHAnsi" w:hAnsiTheme="minorHAnsi" w:cs="Arial"/>
          <w:spacing w:val="-1"/>
          <w:sz w:val="19"/>
          <w:szCs w:val="19"/>
        </w:rPr>
        <w:t>respective</w:t>
      </w:r>
      <w:r w:rsidRPr="00344668">
        <w:rPr>
          <w:rFonts w:asciiTheme="minorHAnsi" w:hAnsiTheme="minorHAnsi" w:cs="Arial"/>
          <w:spacing w:val="-2"/>
          <w:sz w:val="19"/>
          <w:szCs w:val="19"/>
        </w:rPr>
        <w:t xml:space="preserve"> </w:t>
      </w:r>
      <w:r w:rsidRPr="00344668">
        <w:rPr>
          <w:rFonts w:asciiTheme="minorHAnsi" w:hAnsiTheme="minorHAnsi" w:cs="Arial"/>
          <w:spacing w:val="-1"/>
          <w:sz w:val="19"/>
          <w:szCs w:val="19"/>
        </w:rPr>
        <w:t>holders.</w:t>
      </w:r>
      <w:r w:rsidRPr="00344668">
        <w:rPr>
          <w:rFonts w:asciiTheme="minorHAnsi" w:hAnsiTheme="minorHAnsi" w:cs="Arial"/>
          <w:spacing w:val="1"/>
          <w:sz w:val="19"/>
          <w:szCs w:val="19"/>
        </w:rPr>
        <w:t xml:space="preserve"> </w:t>
      </w:r>
      <w:r w:rsidRPr="00344668">
        <w:rPr>
          <w:rFonts w:asciiTheme="minorHAnsi" w:hAnsiTheme="minorHAnsi" w:cs="Arial"/>
          <w:sz w:val="19"/>
          <w:szCs w:val="19"/>
        </w:rPr>
        <w:t>Products</w:t>
      </w:r>
      <w:r w:rsidRPr="00344668">
        <w:rPr>
          <w:rFonts w:asciiTheme="minorHAnsi" w:hAnsiTheme="minorHAnsi" w:cs="Arial"/>
          <w:spacing w:val="-1"/>
          <w:sz w:val="19"/>
          <w:szCs w:val="19"/>
        </w:rPr>
        <w:t xml:space="preserve"> and company names</w:t>
      </w:r>
      <w:r w:rsidRPr="00344668">
        <w:rPr>
          <w:rFonts w:asciiTheme="minorHAnsi" w:hAnsiTheme="minorHAnsi" w:cs="Arial"/>
          <w:sz w:val="19"/>
          <w:szCs w:val="19"/>
        </w:rPr>
        <w:t xml:space="preserve"> </w:t>
      </w:r>
      <w:r w:rsidRPr="00344668">
        <w:rPr>
          <w:rFonts w:asciiTheme="minorHAnsi" w:hAnsiTheme="minorHAnsi" w:cs="Arial"/>
          <w:spacing w:val="-1"/>
          <w:sz w:val="19"/>
          <w:szCs w:val="19"/>
        </w:rPr>
        <w:t>are</w:t>
      </w:r>
      <w:r w:rsidRPr="00344668">
        <w:rPr>
          <w:rFonts w:asciiTheme="minorHAnsi" w:hAnsiTheme="minorHAnsi" w:cs="Arial"/>
          <w:spacing w:val="42"/>
          <w:sz w:val="19"/>
          <w:szCs w:val="19"/>
        </w:rPr>
        <w:t xml:space="preserve"> </w:t>
      </w:r>
      <w:r w:rsidRPr="00344668">
        <w:rPr>
          <w:rFonts w:asciiTheme="minorHAnsi" w:hAnsiTheme="minorHAnsi" w:cs="Arial"/>
          <w:sz w:val="19"/>
          <w:szCs w:val="19"/>
        </w:rPr>
        <w:t xml:space="preserve">the </w:t>
      </w:r>
      <w:r w:rsidRPr="00344668">
        <w:rPr>
          <w:rFonts w:asciiTheme="minorHAnsi" w:hAnsiTheme="minorHAnsi" w:cs="Arial"/>
          <w:spacing w:val="-1"/>
          <w:sz w:val="19"/>
          <w:szCs w:val="19"/>
        </w:rPr>
        <w:t xml:space="preserve">trademarks </w:t>
      </w:r>
      <w:r w:rsidRPr="00344668">
        <w:rPr>
          <w:rFonts w:asciiTheme="minorHAnsi" w:hAnsiTheme="minorHAnsi" w:cs="Arial"/>
          <w:sz w:val="19"/>
          <w:szCs w:val="19"/>
        </w:rPr>
        <w:t>and</w:t>
      </w:r>
      <w:r w:rsidRPr="00344668">
        <w:rPr>
          <w:rFonts w:asciiTheme="minorHAnsi" w:hAnsiTheme="minorHAnsi" w:cs="Arial"/>
          <w:spacing w:val="-1"/>
          <w:sz w:val="19"/>
          <w:szCs w:val="19"/>
        </w:rPr>
        <w:t xml:space="preserve"> registered</w:t>
      </w:r>
      <w:r w:rsidRPr="00344668">
        <w:rPr>
          <w:rFonts w:asciiTheme="minorHAnsi" w:hAnsiTheme="minorHAnsi" w:cs="Arial"/>
          <w:spacing w:val="1"/>
          <w:sz w:val="19"/>
          <w:szCs w:val="19"/>
        </w:rPr>
        <w:t xml:space="preserve"> </w:t>
      </w:r>
      <w:r w:rsidRPr="00344668">
        <w:rPr>
          <w:rFonts w:asciiTheme="minorHAnsi" w:hAnsiTheme="minorHAnsi" w:cs="Arial"/>
          <w:spacing w:val="-1"/>
          <w:sz w:val="19"/>
          <w:szCs w:val="19"/>
        </w:rPr>
        <w:t>trademarks</w:t>
      </w:r>
      <w:r w:rsidRPr="00344668">
        <w:rPr>
          <w:rFonts w:asciiTheme="minorHAnsi" w:hAnsiTheme="minorHAnsi" w:cs="Arial"/>
          <w:spacing w:val="-2"/>
          <w:sz w:val="19"/>
          <w:szCs w:val="19"/>
        </w:rPr>
        <w:t xml:space="preserve"> </w:t>
      </w:r>
      <w:r w:rsidRPr="00344668">
        <w:rPr>
          <w:rFonts w:asciiTheme="minorHAnsi" w:hAnsiTheme="minorHAnsi" w:cs="Arial"/>
          <w:spacing w:val="-1"/>
          <w:sz w:val="19"/>
          <w:szCs w:val="19"/>
        </w:rPr>
        <w:t>of</w:t>
      </w:r>
      <w:r w:rsidRPr="00344668">
        <w:rPr>
          <w:rFonts w:asciiTheme="minorHAnsi" w:hAnsiTheme="minorHAnsi" w:cs="Arial"/>
          <w:sz w:val="19"/>
          <w:szCs w:val="19"/>
        </w:rPr>
        <w:t xml:space="preserve"> their </w:t>
      </w:r>
      <w:r w:rsidRPr="00344668">
        <w:rPr>
          <w:rFonts w:asciiTheme="minorHAnsi" w:hAnsiTheme="minorHAnsi" w:cs="Arial"/>
          <w:spacing w:val="-1"/>
          <w:sz w:val="19"/>
          <w:szCs w:val="19"/>
        </w:rPr>
        <w:t>respective owners.</w:t>
      </w:r>
      <w:r w:rsidRPr="00344668">
        <w:rPr>
          <w:rFonts w:asciiTheme="minorHAnsi" w:hAnsiTheme="minorHAnsi" w:cs="Arial"/>
          <w:sz w:val="19"/>
          <w:szCs w:val="19"/>
        </w:rPr>
        <w:t xml:space="preserve"> </w:t>
      </w:r>
      <w:r w:rsidRPr="00344668">
        <w:rPr>
          <w:rFonts w:asciiTheme="minorHAnsi" w:hAnsiTheme="minorHAnsi" w:cs="Arial"/>
          <w:spacing w:val="-1"/>
          <w:sz w:val="19"/>
          <w:szCs w:val="19"/>
        </w:rPr>
        <w:t>Trivera</w:t>
      </w:r>
      <w:r w:rsidRPr="00344668">
        <w:rPr>
          <w:rFonts w:asciiTheme="minorHAnsi" w:hAnsiTheme="minorHAnsi" w:cs="Arial"/>
          <w:sz w:val="19"/>
          <w:szCs w:val="19"/>
        </w:rPr>
        <w:t xml:space="preserve"> </w:t>
      </w:r>
      <w:r w:rsidRPr="00344668">
        <w:rPr>
          <w:rFonts w:asciiTheme="minorHAnsi" w:hAnsiTheme="minorHAnsi" w:cs="Arial"/>
          <w:spacing w:val="-1"/>
          <w:sz w:val="19"/>
          <w:szCs w:val="19"/>
        </w:rPr>
        <w:t>Technologies</w:t>
      </w:r>
      <w:r w:rsidRPr="00344668">
        <w:rPr>
          <w:rFonts w:asciiTheme="minorHAnsi" w:hAnsiTheme="minorHAnsi" w:cs="Arial"/>
          <w:sz w:val="19"/>
          <w:szCs w:val="19"/>
        </w:rPr>
        <w:t xml:space="preserve"> has</w:t>
      </w:r>
      <w:r w:rsidRPr="00344668">
        <w:rPr>
          <w:rFonts w:asciiTheme="minorHAnsi" w:hAnsiTheme="minorHAnsi" w:cs="Arial"/>
          <w:spacing w:val="-1"/>
          <w:sz w:val="19"/>
          <w:szCs w:val="19"/>
        </w:rPr>
        <w:t xml:space="preserve"> used</w:t>
      </w:r>
      <w:r w:rsidRPr="00344668">
        <w:rPr>
          <w:rFonts w:asciiTheme="minorHAnsi" w:hAnsiTheme="minorHAnsi" w:cs="Arial"/>
          <w:spacing w:val="1"/>
          <w:sz w:val="19"/>
          <w:szCs w:val="19"/>
        </w:rPr>
        <w:t xml:space="preserve"> </w:t>
      </w:r>
      <w:r w:rsidRPr="00344668">
        <w:rPr>
          <w:rFonts w:asciiTheme="minorHAnsi" w:hAnsiTheme="minorHAnsi" w:cs="Arial"/>
          <w:spacing w:val="-1"/>
          <w:sz w:val="19"/>
          <w:szCs w:val="19"/>
        </w:rPr>
        <w:t>its</w:t>
      </w:r>
      <w:r w:rsidRPr="00344668">
        <w:rPr>
          <w:rFonts w:asciiTheme="minorHAnsi" w:hAnsiTheme="minorHAnsi" w:cs="Arial"/>
          <w:sz w:val="19"/>
          <w:szCs w:val="19"/>
        </w:rPr>
        <w:t xml:space="preserve"> </w:t>
      </w:r>
      <w:r w:rsidRPr="00344668">
        <w:rPr>
          <w:rFonts w:asciiTheme="minorHAnsi" w:hAnsiTheme="minorHAnsi" w:cs="Arial"/>
          <w:spacing w:val="-1"/>
          <w:sz w:val="19"/>
          <w:szCs w:val="19"/>
        </w:rPr>
        <w:t>best</w:t>
      </w:r>
      <w:r w:rsidRPr="00344668">
        <w:rPr>
          <w:rFonts w:asciiTheme="minorHAnsi" w:hAnsiTheme="minorHAnsi" w:cs="Arial"/>
          <w:sz w:val="19"/>
          <w:szCs w:val="19"/>
        </w:rPr>
        <w:t xml:space="preserve"> </w:t>
      </w:r>
      <w:r w:rsidRPr="00344668">
        <w:rPr>
          <w:rFonts w:asciiTheme="minorHAnsi" w:hAnsiTheme="minorHAnsi" w:cs="Arial"/>
          <w:spacing w:val="-1"/>
          <w:sz w:val="19"/>
          <w:szCs w:val="19"/>
        </w:rPr>
        <w:t xml:space="preserve">efforts </w:t>
      </w:r>
      <w:r w:rsidRPr="00344668">
        <w:rPr>
          <w:rFonts w:asciiTheme="minorHAnsi" w:hAnsiTheme="minorHAnsi" w:cs="Arial"/>
          <w:sz w:val="19"/>
          <w:szCs w:val="19"/>
        </w:rPr>
        <w:t xml:space="preserve">to </w:t>
      </w:r>
      <w:r w:rsidRPr="00344668">
        <w:rPr>
          <w:rFonts w:asciiTheme="minorHAnsi" w:hAnsiTheme="minorHAnsi" w:cs="Arial"/>
          <w:spacing w:val="-1"/>
          <w:sz w:val="19"/>
          <w:szCs w:val="19"/>
        </w:rPr>
        <w:t>distinguish</w:t>
      </w:r>
      <w:r w:rsidRPr="00344668">
        <w:rPr>
          <w:rFonts w:asciiTheme="minorHAnsi" w:hAnsiTheme="minorHAnsi" w:cs="Arial"/>
          <w:spacing w:val="26"/>
          <w:sz w:val="19"/>
          <w:szCs w:val="19"/>
        </w:rPr>
        <w:t xml:space="preserve"> </w:t>
      </w:r>
      <w:r w:rsidRPr="00344668">
        <w:rPr>
          <w:rFonts w:asciiTheme="minorHAnsi" w:hAnsiTheme="minorHAnsi" w:cs="Arial"/>
          <w:spacing w:val="-1"/>
          <w:sz w:val="19"/>
          <w:szCs w:val="19"/>
        </w:rPr>
        <w:t>proprietary</w:t>
      </w:r>
      <w:r w:rsidRPr="00344668">
        <w:rPr>
          <w:rFonts w:asciiTheme="minorHAnsi" w:hAnsiTheme="minorHAnsi" w:cs="Arial"/>
          <w:sz w:val="19"/>
          <w:szCs w:val="19"/>
        </w:rPr>
        <w:t xml:space="preserve"> </w:t>
      </w:r>
      <w:r w:rsidRPr="00344668">
        <w:rPr>
          <w:rFonts w:asciiTheme="minorHAnsi" w:hAnsiTheme="minorHAnsi" w:cs="Arial"/>
          <w:spacing w:val="-1"/>
          <w:sz w:val="19"/>
          <w:szCs w:val="19"/>
        </w:rPr>
        <w:t>trademarks from</w:t>
      </w:r>
      <w:r w:rsidRPr="00344668">
        <w:rPr>
          <w:rFonts w:asciiTheme="minorHAnsi" w:hAnsiTheme="minorHAnsi" w:cs="Arial"/>
          <w:spacing w:val="-2"/>
          <w:sz w:val="19"/>
          <w:szCs w:val="19"/>
        </w:rPr>
        <w:t xml:space="preserve"> </w:t>
      </w:r>
      <w:r w:rsidRPr="00344668">
        <w:rPr>
          <w:rFonts w:asciiTheme="minorHAnsi" w:hAnsiTheme="minorHAnsi" w:cs="Arial"/>
          <w:spacing w:val="-1"/>
          <w:sz w:val="19"/>
          <w:szCs w:val="19"/>
        </w:rPr>
        <w:t>descriptive</w:t>
      </w:r>
      <w:r w:rsidRPr="00344668">
        <w:rPr>
          <w:rFonts w:asciiTheme="minorHAnsi" w:hAnsiTheme="minorHAnsi" w:cs="Arial"/>
          <w:spacing w:val="1"/>
          <w:sz w:val="19"/>
          <w:szCs w:val="19"/>
        </w:rPr>
        <w:t xml:space="preserve"> </w:t>
      </w:r>
      <w:r w:rsidRPr="00344668">
        <w:rPr>
          <w:rFonts w:asciiTheme="minorHAnsi" w:hAnsiTheme="minorHAnsi" w:cs="Arial"/>
          <w:spacing w:val="-1"/>
          <w:sz w:val="19"/>
          <w:szCs w:val="19"/>
        </w:rPr>
        <w:t>names</w:t>
      </w:r>
      <w:r w:rsidRPr="00344668">
        <w:rPr>
          <w:rFonts w:asciiTheme="minorHAnsi" w:hAnsiTheme="minorHAnsi" w:cs="Arial"/>
          <w:sz w:val="19"/>
          <w:szCs w:val="19"/>
        </w:rPr>
        <w:t xml:space="preserve"> by</w:t>
      </w:r>
      <w:r w:rsidRPr="00344668">
        <w:rPr>
          <w:rFonts w:asciiTheme="minorHAnsi" w:hAnsiTheme="minorHAnsi" w:cs="Arial"/>
          <w:spacing w:val="-1"/>
          <w:sz w:val="19"/>
          <w:szCs w:val="19"/>
        </w:rPr>
        <w:t xml:space="preserve"> following</w:t>
      </w:r>
      <w:r w:rsidRPr="00344668">
        <w:rPr>
          <w:rFonts w:asciiTheme="minorHAnsi" w:hAnsiTheme="minorHAnsi" w:cs="Arial"/>
          <w:sz w:val="19"/>
          <w:szCs w:val="19"/>
        </w:rPr>
        <w:t xml:space="preserve"> </w:t>
      </w:r>
      <w:r w:rsidRPr="00344668">
        <w:rPr>
          <w:rFonts w:asciiTheme="minorHAnsi" w:hAnsiTheme="minorHAnsi" w:cs="Arial"/>
          <w:spacing w:val="-1"/>
          <w:sz w:val="19"/>
          <w:szCs w:val="19"/>
        </w:rPr>
        <w:t>the capitalization</w:t>
      </w:r>
      <w:r w:rsidRPr="00344668">
        <w:rPr>
          <w:rFonts w:asciiTheme="minorHAnsi" w:hAnsiTheme="minorHAnsi" w:cs="Arial"/>
          <w:sz w:val="19"/>
          <w:szCs w:val="19"/>
        </w:rPr>
        <w:t xml:space="preserve"> </w:t>
      </w:r>
      <w:r w:rsidRPr="00344668">
        <w:rPr>
          <w:rFonts w:asciiTheme="minorHAnsi" w:hAnsiTheme="minorHAnsi" w:cs="Arial"/>
          <w:spacing w:val="-1"/>
          <w:sz w:val="19"/>
          <w:szCs w:val="19"/>
        </w:rPr>
        <w:t>style</w:t>
      </w:r>
      <w:r w:rsidRPr="00344668">
        <w:rPr>
          <w:rFonts w:asciiTheme="minorHAnsi" w:hAnsiTheme="minorHAnsi" w:cs="Arial"/>
          <w:sz w:val="19"/>
          <w:szCs w:val="19"/>
        </w:rPr>
        <w:t xml:space="preserve"> </w:t>
      </w:r>
      <w:r w:rsidRPr="00344668">
        <w:rPr>
          <w:rFonts w:asciiTheme="minorHAnsi" w:hAnsiTheme="minorHAnsi" w:cs="Arial"/>
          <w:spacing w:val="-1"/>
          <w:sz w:val="19"/>
          <w:szCs w:val="19"/>
        </w:rPr>
        <w:t>used</w:t>
      </w:r>
      <w:r w:rsidRPr="00344668">
        <w:rPr>
          <w:rFonts w:asciiTheme="minorHAnsi" w:hAnsiTheme="minorHAnsi" w:cs="Arial"/>
          <w:sz w:val="19"/>
          <w:szCs w:val="19"/>
        </w:rPr>
        <w:t xml:space="preserve"> </w:t>
      </w:r>
      <w:r w:rsidRPr="00344668">
        <w:rPr>
          <w:rFonts w:asciiTheme="minorHAnsi" w:hAnsiTheme="minorHAnsi" w:cs="Arial"/>
          <w:spacing w:val="-1"/>
          <w:sz w:val="19"/>
          <w:szCs w:val="19"/>
        </w:rPr>
        <w:t>by</w:t>
      </w:r>
      <w:r w:rsidRPr="00344668">
        <w:rPr>
          <w:rFonts w:asciiTheme="minorHAnsi" w:hAnsiTheme="minorHAnsi" w:cs="Arial"/>
          <w:spacing w:val="1"/>
          <w:sz w:val="19"/>
          <w:szCs w:val="19"/>
        </w:rPr>
        <w:t xml:space="preserve"> </w:t>
      </w:r>
      <w:r w:rsidRPr="00344668">
        <w:rPr>
          <w:rFonts w:asciiTheme="minorHAnsi" w:hAnsiTheme="minorHAnsi" w:cs="Arial"/>
          <w:spacing w:val="-1"/>
          <w:sz w:val="19"/>
          <w:szCs w:val="19"/>
        </w:rPr>
        <w:t>the</w:t>
      </w:r>
      <w:r w:rsidRPr="00344668">
        <w:rPr>
          <w:rFonts w:asciiTheme="minorHAnsi" w:hAnsiTheme="minorHAnsi" w:cs="Arial"/>
          <w:sz w:val="19"/>
          <w:szCs w:val="19"/>
        </w:rPr>
        <w:t xml:space="preserve"> </w:t>
      </w:r>
      <w:r w:rsidRPr="00344668">
        <w:rPr>
          <w:rFonts w:asciiTheme="minorHAnsi" w:hAnsiTheme="minorHAnsi" w:cs="Arial"/>
          <w:spacing w:val="-1"/>
          <w:sz w:val="19"/>
          <w:szCs w:val="19"/>
        </w:rPr>
        <w:t>manufacturer.</w:t>
      </w:r>
    </w:p>
    <w:p w14:paraId="014D2A6D" w14:textId="77777777" w:rsidR="007D678E" w:rsidRPr="00166E4E" w:rsidRDefault="007D678E" w:rsidP="007D678E">
      <w:pPr>
        <w:spacing w:before="10"/>
        <w:rPr>
          <w:rFonts w:eastAsia="Calibri" w:cs="Arial"/>
          <w:sz w:val="20"/>
          <w:szCs w:val="20"/>
        </w:rPr>
      </w:pPr>
    </w:p>
    <w:p w14:paraId="08614B74" w14:textId="77777777" w:rsidR="00EF7F96" w:rsidRDefault="005D6FA0">
      <w:pPr>
        <w:jc w:val="center"/>
        <w:rPr>
          <w:rFonts w:asciiTheme="minorHAnsi" w:eastAsia="Arial" w:hAnsiTheme="minorHAnsi" w:cs="Arial"/>
          <w:sz w:val="19"/>
          <w:szCs w:val="19"/>
        </w:rPr>
      </w:pPr>
      <w:r>
        <w:rPr>
          <w:rFonts w:asciiTheme="minorHAnsi" w:hAnsiTheme="minorHAnsi" w:cs="Arial"/>
          <w:b/>
          <w:spacing w:val="-1"/>
          <w:sz w:val="19"/>
          <w:szCs w:val="19"/>
        </w:rPr>
        <w:t>Copyright</w:t>
      </w:r>
      <w:r>
        <w:rPr>
          <w:rFonts w:asciiTheme="minorHAnsi" w:hAnsiTheme="minorHAnsi" w:cs="Arial"/>
          <w:b/>
          <w:spacing w:val="-7"/>
          <w:sz w:val="19"/>
          <w:szCs w:val="19"/>
        </w:rPr>
        <w:t xml:space="preserve"> </w:t>
      </w:r>
      <w:r>
        <w:rPr>
          <w:rFonts w:asciiTheme="minorHAnsi" w:hAnsiTheme="minorHAnsi" w:cs="Arial"/>
          <w:b/>
          <w:sz w:val="19"/>
          <w:szCs w:val="19"/>
        </w:rPr>
        <w:t xml:space="preserve">© </w:t>
      </w:r>
      <w:r>
        <w:rPr>
          <w:rFonts w:asciiTheme="minorHAnsi" w:hAnsiTheme="minorHAnsi" w:cs="Arial"/>
          <w:b/>
          <w:sz w:val="19"/>
          <w:szCs w:val="19"/>
        </w:rPr>
        <w:fldChar w:fldCharType="begin"/>
      </w:r>
      <w:r>
        <w:rPr>
          <w:rFonts w:asciiTheme="minorHAnsi" w:hAnsiTheme="minorHAnsi" w:cs="Arial"/>
          <w:b/>
          <w:sz w:val="19"/>
          <w:szCs w:val="19"/>
        </w:rPr>
        <w:instrText xml:space="preserve"> DOCPROPERTY TT_CopyrightYear </w:instrText>
      </w:r>
      <w:r>
        <w:rPr>
          <w:rFonts w:asciiTheme="minorHAnsi" w:hAnsiTheme="minorHAnsi" w:cs="Arial"/>
          <w:b/>
          <w:sz w:val="19"/>
          <w:szCs w:val="19"/>
        </w:rPr>
        <w:fldChar w:fldCharType="separate"/>
      </w:r>
      <w:r w:rsidR="008E0370">
        <w:rPr>
          <w:rFonts w:asciiTheme="minorHAnsi" w:hAnsiTheme="minorHAnsi" w:cs="Arial"/>
          <w:b/>
          <w:sz w:val="19"/>
          <w:szCs w:val="19"/>
        </w:rPr>
        <w:t>2020</w:t>
      </w:r>
      <w:r>
        <w:fldChar w:fldCharType="end"/>
      </w:r>
      <w:r>
        <w:rPr>
          <w:rFonts w:asciiTheme="minorHAnsi" w:hAnsiTheme="minorHAnsi" w:cs="Arial"/>
          <w:b/>
          <w:sz w:val="19"/>
          <w:szCs w:val="19"/>
        </w:rPr>
        <w:t xml:space="preserve"> </w:t>
      </w:r>
      <w:r>
        <w:rPr>
          <w:rFonts w:asciiTheme="minorHAnsi" w:hAnsiTheme="minorHAnsi" w:cs="Arial"/>
          <w:b/>
          <w:spacing w:val="-1"/>
          <w:sz w:val="19"/>
          <w:szCs w:val="19"/>
        </w:rPr>
        <w:t>Trivera</w:t>
      </w:r>
      <w:r>
        <w:rPr>
          <w:rFonts w:asciiTheme="minorHAnsi" w:hAnsiTheme="minorHAnsi" w:cs="Arial"/>
          <w:b/>
          <w:spacing w:val="-5"/>
          <w:sz w:val="19"/>
          <w:szCs w:val="19"/>
        </w:rPr>
        <w:t xml:space="preserve"> </w:t>
      </w:r>
      <w:r>
        <w:rPr>
          <w:rFonts w:asciiTheme="minorHAnsi" w:hAnsiTheme="minorHAnsi" w:cs="Arial"/>
          <w:b/>
          <w:spacing w:val="-1"/>
          <w:sz w:val="19"/>
          <w:szCs w:val="19"/>
        </w:rPr>
        <w:t>Technologies</w:t>
      </w:r>
      <w:r>
        <w:rPr>
          <w:rFonts w:asciiTheme="minorHAnsi" w:hAnsiTheme="minorHAnsi" w:cs="Arial"/>
          <w:b/>
          <w:spacing w:val="-4"/>
          <w:sz w:val="19"/>
          <w:szCs w:val="19"/>
        </w:rPr>
        <w:t xml:space="preserve"> </w:t>
      </w:r>
      <w:r>
        <w:rPr>
          <w:rFonts w:asciiTheme="minorHAnsi" w:hAnsiTheme="minorHAnsi" w:cs="Arial"/>
          <w:b/>
          <w:spacing w:val="-1"/>
          <w:sz w:val="19"/>
          <w:szCs w:val="19"/>
        </w:rPr>
        <w:t>LLC.</w:t>
      </w:r>
      <w:r>
        <w:rPr>
          <w:rFonts w:asciiTheme="minorHAnsi" w:hAnsiTheme="minorHAnsi" w:cs="Arial"/>
          <w:b/>
          <w:spacing w:val="-3"/>
          <w:sz w:val="19"/>
          <w:szCs w:val="19"/>
        </w:rPr>
        <w:t xml:space="preserve"> </w:t>
      </w:r>
      <w:r>
        <w:rPr>
          <w:rFonts w:asciiTheme="minorHAnsi" w:hAnsiTheme="minorHAnsi" w:cs="Arial"/>
          <w:b/>
          <w:spacing w:val="-1"/>
          <w:sz w:val="19"/>
          <w:szCs w:val="19"/>
        </w:rPr>
        <w:t>All</w:t>
      </w:r>
      <w:r>
        <w:rPr>
          <w:rFonts w:asciiTheme="minorHAnsi" w:hAnsiTheme="minorHAnsi" w:cs="Arial"/>
          <w:b/>
          <w:spacing w:val="-7"/>
          <w:sz w:val="19"/>
          <w:szCs w:val="19"/>
        </w:rPr>
        <w:t xml:space="preserve"> </w:t>
      </w:r>
      <w:r>
        <w:rPr>
          <w:rFonts w:asciiTheme="minorHAnsi" w:hAnsiTheme="minorHAnsi" w:cs="Arial"/>
          <w:b/>
          <w:spacing w:val="-1"/>
          <w:sz w:val="19"/>
          <w:szCs w:val="19"/>
        </w:rPr>
        <w:t>rights</w:t>
      </w:r>
      <w:r>
        <w:rPr>
          <w:rFonts w:asciiTheme="minorHAnsi" w:hAnsiTheme="minorHAnsi" w:cs="Arial"/>
          <w:b/>
          <w:spacing w:val="-5"/>
          <w:sz w:val="19"/>
          <w:szCs w:val="19"/>
        </w:rPr>
        <w:t xml:space="preserve"> </w:t>
      </w:r>
      <w:r>
        <w:rPr>
          <w:rFonts w:asciiTheme="minorHAnsi" w:hAnsiTheme="minorHAnsi" w:cs="Arial"/>
          <w:b/>
          <w:spacing w:val="-1"/>
          <w:sz w:val="19"/>
          <w:szCs w:val="19"/>
        </w:rPr>
        <w:t xml:space="preserve">reserved. </w:t>
      </w:r>
      <w:r>
        <w:rPr>
          <w:rFonts w:asciiTheme="minorHAnsi" w:hAnsiTheme="minorHAnsi" w:cs="Arial"/>
          <w:b/>
          <w:spacing w:val="-1"/>
          <w:sz w:val="19"/>
          <w:szCs w:val="19"/>
        </w:rPr>
        <w:br/>
        <w:t xml:space="preserve">Version </w:t>
      </w:r>
      <w:r>
        <w:rPr>
          <w:rFonts w:asciiTheme="minorHAnsi" w:hAnsiTheme="minorHAnsi" w:cs="Arial"/>
          <w:b/>
          <w:spacing w:val="-1"/>
          <w:sz w:val="19"/>
          <w:szCs w:val="19"/>
        </w:rPr>
        <w:fldChar w:fldCharType="begin"/>
      </w:r>
      <w:r>
        <w:rPr>
          <w:rFonts w:asciiTheme="minorHAnsi" w:hAnsiTheme="minorHAnsi" w:cs="Arial"/>
          <w:b/>
          <w:spacing w:val="-1"/>
          <w:sz w:val="19"/>
          <w:szCs w:val="19"/>
        </w:rPr>
        <w:instrText xml:space="preserve"> DOCPROPERTY TT_Version </w:instrText>
      </w:r>
      <w:r>
        <w:rPr>
          <w:rFonts w:asciiTheme="minorHAnsi" w:hAnsiTheme="minorHAnsi" w:cs="Arial"/>
          <w:b/>
          <w:spacing w:val="-1"/>
          <w:sz w:val="19"/>
          <w:szCs w:val="19"/>
        </w:rPr>
        <w:fldChar w:fldCharType="separate"/>
      </w:r>
      <w:r w:rsidR="008E0370">
        <w:rPr>
          <w:rFonts w:asciiTheme="minorHAnsi" w:hAnsiTheme="minorHAnsi" w:cs="Arial"/>
          <w:b/>
          <w:spacing w:val="-1"/>
          <w:sz w:val="19"/>
          <w:szCs w:val="19"/>
        </w:rPr>
        <w:t>20200403</w:t>
      </w:r>
      <w:r>
        <w:fldChar w:fldCharType="end"/>
      </w:r>
    </w:p>
    <w:p w14:paraId="179848EE" w14:textId="77777777" w:rsidR="007D678E" w:rsidRPr="00055588" w:rsidRDefault="007D678E" w:rsidP="00F078A3">
      <w:pPr>
        <w:pStyle w:val="ExerciseStart0"/>
      </w:pPr>
      <w:r w:rsidRPr="00055588">
        <w:lastRenderedPageBreak/>
        <w:t>Lab Exercise</w:t>
      </w:r>
      <w:r>
        <w:t>s</w:t>
      </w:r>
      <w:bookmarkEnd w:id="0"/>
      <w:bookmarkEnd w:id="1"/>
      <w:bookmarkEnd w:id="2"/>
    </w:p>
    <w:p w14:paraId="4832A2BF" w14:textId="77777777" w:rsidR="008E0370" w:rsidRDefault="00F078A3">
      <w:pPr>
        <w:pStyle w:val="TOC1"/>
        <w:tabs>
          <w:tab w:val="right" w:leader="dot" w:pos="10076"/>
        </w:tabs>
        <w:rPr>
          <w:rFonts w:asciiTheme="minorHAnsi" w:eastAsiaTheme="minorEastAsia" w:hAnsiTheme="minorHAnsi" w:cstheme="minorBidi"/>
          <w:b w:val="0"/>
          <w:noProof/>
          <w:sz w:val="22"/>
          <w:szCs w:val="22"/>
          <w:lang/>
        </w:rPr>
      </w:pPr>
      <w:r>
        <w:rPr>
          <w:rFonts w:cs="Arial"/>
          <w:b w:val="0"/>
          <w:sz w:val="18"/>
          <w:szCs w:val="20"/>
        </w:rPr>
        <w:fldChar w:fldCharType="begin"/>
      </w:r>
      <w:r w:rsidR="005D6FA0">
        <w:rPr>
          <w:rFonts w:cs="Arial"/>
          <w:b w:val="0"/>
          <w:sz w:val="18"/>
          <w:szCs w:val="20"/>
        </w:rPr>
        <w:instrText xml:space="preserve"> TOC \h \z \t "Ex_Title,3,Slide Title,3,Exercise Start,1" </w:instrText>
      </w:r>
      <w:r>
        <w:rPr>
          <w:rFonts w:cs="Arial"/>
          <w:b w:val="0"/>
          <w:sz w:val="18"/>
          <w:szCs w:val="20"/>
        </w:rPr>
        <w:fldChar w:fldCharType="separate"/>
      </w:r>
      <w:r w:rsidR="008E0370" w:rsidRPr="00B27D0A">
        <w:rPr>
          <w:rStyle w:val="Hyperlink"/>
          <w:noProof/>
        </w:rPr>
        <w:fldChar w:fldCharType="begin"/>
      </w:r>
      <w:r w:rsidR="008E0370" w:rsidRPr="00B27D0A">
        <w:rPr>
          <w:rStyle w:val="Hyperlink"/>
          <w:noProof/>
        </w:rPr>
        <w:instrText xml:space="preserve"> </w:instrText>
      </w:r>
      <w:r w:rsidR="008E0370">
        <w:rPr>
          <w:noProof/>
        </w:rPr>
        <w:instrText>HYPERLINK \l "_Toc36801794"</w:instrText>
      </w:r>
      <w:r w:rsidR="008E0370" w:rsidRPr="00B27D0A">
        <w:rPr>
          <w:rStyle w:val="Hyperlink"/>
          <w:noProof/>
        </w:rPr>
        <w:instrText xml:space="preserve"> </w:instrText>
      </w:r>
      <w:r w:rsidR="008E0370" w:rsidRPr="00B27D0A">
        <w:rPr>
          <w:rStyle w:val="Hyperlink"/>
          <w:noProof/>
        </w:rPr>
      </w:r>
      <w:r w:rsidR="008E0370" w:rsidRPr="00B27D0A">
        <w:rPr>
          <w:rStyle w:val="Hyperlink"/>
          <w:noProof/>
        </w:rPr>
        <w:fldChar w:fldCharType="separate"/>
      </w:r>
      <w:r w:rsidR="008E0370" w:rsidRPr="00B27D0A">
        <w:rPr>
          <w:rStyle w:val="Hyperlink"/>
          <w:noProof/>
        </w:rPr>
        <w:t>Exercises/Tutorials</w:t>
      </w:r>
      <w:r w:rsidR="008E0370">
        <w:rPr>
          <w:noProof/>
          <w:webHidden/>
        </w:rPr>
        <w:tab/>
      </w:r>
      <w:r w:rsidR="008E0370">
        <w:rPr>
          <w:noProof/>
          <w:webHidden/>
        </w:rPr>
        <w:fldChar w:fldCharType="begin"/>
      </w:r>
      <w:r w:rsidR="008E0370">
        <w:rPr>
          <w:noProof/>
          <w:webHidden/>
        </w:rPr>
        <w:instrText xml:space="preserve"> PAGEREF _Toc36801794 \h </w:instrText>
      </w:r>
      <w:r w:rsidR="008E0370">
        <w:rPr>
          <w:noProof/>
          <w:webHidden/>
        </w:rPr>
      </w:r>
      <w:r w:rsidR="008E0370">
        <w:rPr>
          <w:noProof/>
          <w:webHidden/>
        </w:rPr>
        <w:fldChar w:fldCharType="separate"/>
      </w:r>
      <w:r w:rsidR="008E0370">
        <w:rPr>
          <w:noProof/>
          <w:webHidden/>
        </w:rPr>
        <w:t>4</w:t>
      </w:r>
      <w:r w:rsidR="008E0370">
        <w:rPr>
          <w:noProof/>
          <w:webHidden/>
        </w:rPr>
        <w:fldChar w:fldCharType="end"/>
      </w:r>
      <w:r w:rsidR="008E0370" w:rsidRPr="00B27D0A">
        <w:rPr>
          <w:rStyle w:val="Hyperlink"/>
          <w:noProof/>
        </w:rPr>
        <w:fldChar w:fldCharType="end"/>
      </w:r>
    </w:p>
    <w:p w14:paraId="599A5822" w14:textId="77777777" w:rsidR="008E0370" w:rsidRDefault="008E0370">
      <w:pPr>
        <w:pStyle w:val="TOC3"/>
        <w:tabs>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"_Toc36801795"</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Demonstration: Exploring</w:t>
      </w:r>
      <w:r w:rsidRPr="00B27D0A">
        <w:rPr>
          <w:rStyle w:val="Hyperlink"/>
          <w:noProof/>
        </w:rPr>
        <w:t xml:space="preserve"> </w:t>
      </w:r>
      <w:r w:rsidRPr="00B27D0A">
        <w:rPr>
          <w:rStyle w:val="Hyperlink"/>
          <w:noProof/>
        </w:rPr>
        <w:t>MemoryViewer</w:t>
      </w:r>
      <w:r>
        <w:rPr>
          <w:noProof/>
          <w:webHidden/>
        </w:rPr>
        <w:tab/>
      </w:r>
      <w:r>
        <w:rPr>
          <w:noProof/>
          <w:webHidden/>
        </w:rPr>
        <w:fldChar w:fldCharType="begin"/>
      </w:r>
      <w:r>
        <w:rPr>
          <w:noProof/>
          <w:webHidden/>
        </w:rPr>
        <w:instrText xml:space="preserve"> PAGEREF _Toc36801795 \h </w:instrText>
      </w:r>
      <w:r>
        <w:rPr>
          <w:noProof/>
          <w:webHidden/>
        </w:rPr>
      </w:r>
      <w:r>
        <w:rPr>
          <w:noProof/>
          <w:webHidden/>
        </w:rPr>
        <w:fldChar w:fldCharType="separate"/>
      </w:r>
      <w:r>
        <w:rPr>
          <w:noProof/>
          <w:webHidden/>
        </w:rPr>
        <w:t>5</w:t>
      </w:r>
      <w:r>
        <w:rPr>
          <w:noProof/>
          <w:webHidden/>
        </w:rPr>
        <w:fldChar w:fldCharType="end"/>
      </w:r>
      <w:r w:rsidRPr="00B27D0A">
        <w:rPr>
          <w:rStyle w:val="Hyperlink"/>
          <w:noProof/>
        </w:rPr>
        <w:fldChar w:fldCharType="end"/>
      </w:r>
    </w:p>
    <w:p w14:paraId="1133F150" w14:textId="77777777" w:rsidR="008E0370" w:rsidRDefault="008E0370">
      <w:pPr>
        <w:pStyle w:val="TOC3"/>
        <w:tabs>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"_Toc36801796"</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Tutorial: Setup Projects in Eclipse</w:t>
      </w:r>
      <w:r>
        <w:rPr>
          <w:noProof/>
          <w:webHidden/>
        </w:rPr>
        <w:tab/>
      </w:r>
      <w:r>
        <w:rPr>
          <w:noProof/>
          <w:webHidden/>
        </w:rPr>
        <w:fldChar w:fldCharType="begin"/>
      </w:r>
      <w:r>
        <w:rPr>
          <w:noProof/>
          <w:webHidden/>
        </w:rPr>
        <w:instrText xml:space="preserve"> PAGEREF _Toc36801796 \h </w:instrText>
      </w:r>
      <w:r>
        <w:rPr>
          <w:noProof/>
          <w:webHidden/>
        </w:rPr>
      </w:r>
      <w:r>
        <w:rPr>
          <w:noProof/>
          <w:webHidden/>
        </w:rPr>
        <w:fldChar w:fldCharType="separate"/>
      </w:r>
      <w:r>
        <w:rPr>
          <w:noProof/>
          <w:webHidden/>
        </w:rPr>
        <w:t>6</w:t>
      </w:r>
      <w:r>
        <w:rPr>
          <w:noProof/>
          <w:webHidden/>
        </w:rPr>
        <w:fldChar w:fldCharType="end"/>
      </w:r>
      <w:r w:rsidRPr="00B27D0A">
        <w:rPr>
          <w:rStyle w:val="Hyperlink"/>
          <w:noProof/>
        </w:rPr>
        <w:fldChar w:fldCharType="end"/>
      </w:r>
    </w:p>
    <w:p w14:paraId="10BD3F31" w14:textId="77777777" w:rsidR="008E0370" w:rsidRDefault="008E0370">
      <w:pPr>
        <w:pStyle w:val="TOC3"/>
        <w:tabs>
          <w:tab w:val="left" w:pos="2041"/>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"_Toc36801797"</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Exercise 1.</w:t>
      </w:r>
      <w:r>
        <w:rPr>
          <w:rFonts w:asciiTheme="minorHAnsi" w:eastAsiaTheme="minorEastAsia" w:hAnsiTheme="minorHAnsi" w:cstheme="minorBidi"/>
          <w:b w:val="0"/>
          <w:noProof/>
          <w:sz w:val="22"/>
          <w:szCs w:val="22"/>
          <w:lang/>
        </w:rPr>
        <w:tab/>
      </w:r>
      <w:r w:rsidRPr="00B27D0A">
        <w:rPr>
          <w:rStyle w:val="Hyperlink"/>
          <w:noProof/>
        </w:rPr>
        <w:t>Create a Simple Class</w:t>
      </w:r>
      <w:r>
        <w:rPr>
          <w:noProof/>
          <w:webHidden/>
        </w:rPr>
        <w:tab/>
      </w:r>
      <w:r>
        <w:rPr>
          <w:noProof/>
          <w:webHidden/>
        </w:rPr>
        <w:fldChar w:fldCharType="begin"/>
      </w:r>
      <w:r>
        <w:rPr>
          <w:noProof/>
          <w:webHidden/>
        </w:rPr>
        <w:instrText xml:space="preserve"> PAGEREF _Toc36801797 \h </w:instrText>
      </w:r>
      <w:r>
        <w:rPr>
          <w:noProof/>
          <w:webHidden/>
        </w:rPr>
      </w:r>
      <w:r>
        <w:rPr>
          <w:noProof/>
          <w:webHidden/>
        </w:rPr>
        <w:fldChar w:fldCharType="separate"/>
      </w:r>
      <w:r>
        <w:rPr>
          <w:noProof/>
          <w:webHidden/>
        </w:rPr>
        <w:t>12</w:t>
      </w:r>
      <w:r>
        <w:rPr>
          <w:noProof/>
          <w:webHidden/>
        </w:rPr>
        <w:fldChar w:fldCharType="end"/>
      </w:r>
      <w:r w:rsidRPr="00B27D0A">
        <w:rPr>
          <w:rStyle w:val="Hyperlink"/>
          <w:noProof/>
        </w:rPr>
        <w:fldChar w:fldCharType="end"/>
      </w:r>
    </w:p>
    <w:p w14:paraId="472DE5F6" w14:textId="77777777" w:rsidR="008E0370" w:rsidRDefault="008E0370">
      <w:pPr>
        <w:pStyle w:val="TOC3"/>
        <w:tabs>
          <w:tab w:val="left" w:pos="2041"/>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"_Toc36801798"</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Exercise 2.</w:t>
      </w:r>
      <w:r>
        <w:rPr>
          <w:rFonts w:asciiTheme="minorHAnsi" w:eastAsiaTheme="minorEastAsia" w:hAnsiTheme="minorHAnsi" w:cstheme="minorBidi"/>
          <w:b w:val="0"/>
          <w:noProof/>
          <w:sz w:val="22"/>
          <w:szCs w:val="22"/>
          <w:lang/>
        </w:rPr>
        <w:tab/>
      </w:r>
      <w:r w:rsidRPr="00B27D0A">
        <w:rPr>
          <w:rStyle w:val="Hyperlink"/>
          <w:noProof/>
        </w:rPr>
        <w:t>Create a Class with Methods</w:t>
      </w:r>
      <w:r>
        <w:rPr>
          <w:noProof/>
          <w:webHidden/>
        </w:rPr>
        <w:tab/>
      </w:r>
      <w:r>
        <w:rPr>
          <w:noProof/>
          <w:webHidden/>
        </w:rPr>
        <w:fldChar w:fldCharType="begin"/>
      </w:r>
      <w:r>
        <w:rPr>
          <w:noProof/>
          <w:webHidden/>
        </w:rPr>
        <w:instrText xml:space="preserve"> PAGEREF _Toc36801798 \h </w:instrText>
      </w:r>
      <w:r>
        <w:rPr>
          <w:noProof/>
          <w:webHidden/>
        </w:rPr>
      </w:r>
      <w:r>
        <w:rPr>
          <w:noProof/>
          <w:webHidden/>
        </w:rPr>
        <w:fldChar w:fldCharType="separate"/>
      </w:r>
      <w:r>
        <w:rPr>
          <w:noProof/>
          <w:webHidden/>
        </w:rPr>
        <w:t>16</w:t>
      </w:r>
      <w:r>
        <w:rPr>
          <w:noProof/>
          <w:webHidden/>
        </w:rPr>
        <w:fldChar w:fldCharType="end"/>
      </w:r>
      <w:r w:rsidRPr="00B27D0A">
        <w:rPr>
          <w:rStyle w:val="Hyperlink"/>
          <w:noProof/>
        </w:rPr>
        <w:fldChar w:fldCharType="end"/>
      </w:r>
    </w:p>
    <w:p w14:paraId="46DBD9D2" w14:textId="77777777" w:rsidR="008E0370" w:rsidRDefault="008E0370">
      <w:pPr>
        <w:pStyle w:val="TOC3"/>
        <w:tabs>
          <w:tab w:val="left" w:pos="2041"/>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"_Toc36801799"</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Exercise 3.</w:t>
      </w:r>
      <w:r>
        <w:rPr>
          <w:rFonts w:asciiTheme="minorHAnsi" w:eastAsiaTheme="minorEastAsia" w:hAnsiTheme="minorHAnsi" w:cstheme="minorBidi"/>
          <w:b w:val="0"/>
          <w:noProof/>
          <w:sz w:val="22"/>
          <w:szCs w:val="22"/>
          <w:lang/>
        </w:rPr>
        <w:tab/>
      </w:r>
      <w:r w:rsidRPr="00B27D0A">
        <w:rPr>
          <w:rStyle w:val="Hyperlink"/>
          <w:noProof/>
        </w:rPr>
        <w:t>Looping</w:t>
      </w:r>
      <w:r>
        <w:rPr>
          <w:noProof/>
          <w:webHidden/>
        </w:rPr>
        <w:tab/>
      </w:r>
      <w:r>
        <w:rPr>
          <w:noProof/>
          <w:webHidden/>
        </w:rPr>
        <w:fldChar w:fldCharType="begin"/>
      </w:r>
      <w:r>
        <w:rPr>
          <w:noProof/>
          <w:webHidden/>
        </w:rPr>
        <w:instrText xml:space="preserve"> PAGEREF _Toc36801799 \h </w:instrText>
      </w:r>
      <w:r>
        <w:rPr>
          <w:noProof/>
          <w:webHidden/>
        </w:rPr>
      </w:r>
      <w:r>
        <w:rPr>
          <w:noProof/>
          <w:webHidden/>
        </w:rPr>
        <w:fldChar w:fldCharType="separate"/>
      </w:r>
      <w:r>
        <w:rPr>
          <w:noProof/>
          <w:webHidden/>
        </w:rPr>
        <w:t>18</w:t>
      </w:r>
      <w:r>
        <w:rPr>
          <w:noProof/>
          <w:webHidden/>
        </w:rPr>
        <w:fldChar w:fldCharType="end"/>
      </w:r>
      <w:r w:rsidRPr="00B27D0A">
        <w:rPr>
          <w:rStyle w:val="Hyperlink"/>
          <w:noProof/>
        </w:rPr>
        <w:fldChar w:fldCharType="end"/>
      </w:r>
    </w:p>
    <w:p w14:paraId="7B4023C1" w14:textId="77777777" w:rsidR="008E0370" w:rsidRDefault="008E0370">
      <w:pPr>
        <w:pStyle w:val="TOC3"/>
        <w:tabs>
          <w:tab w:val="left" w:pos="2041"/>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"_Toc36801800"</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Exercise 4.</w:t>
      </w:r>
      <w:r>
        <w:rPr>
          <w:rFonts w:asciiTheme="minorHAnsi" w:eastAsiaTheme="minorEastAsia" w:hAnsiTheme="minorHAnsi" w:cstheme="minorBidi"/>
          <w:b w:val="0"/>
          <w:noProof/>
          <w:sz w:val="22"/>
          <w:szCs w:val="22"/>
          <w:lang/>
        </w:rPr>
        <w:tab/>
      </w:r>
      <w:r w:rsidRPr="00B27D0A">
        <w:rPr>
          <w:rStyle w:val="Hyperlink"/>
          <w:noProof/>
        </w:rPr>
        <w:t>Language Statements</w:t>
      </w:r>
      <w:r>
        <w:rPr>
          <w:noProof/>
          <w:webHidden/>
        </w:rPr>
        <w:tab/>
      </w:r>
      <w:r>
        <w:rPr>
          <w:noProof/>
          <w:webHidden/>
        </w:rPr>
        <w:fldChar w:fldCharType="begin"/>
      </w:r>
      <w:r>
        <w:rPr>
          <w:noProof/>
          <w:webHidden/>
        </w:rPr>
        <w:instrText xml:space="preserve"> PAGEREF _Toc36801800 \h </w:instrText>
      </w:r>
      <w:r>
        <w:rPr>
          <w:noProof/>
          <w:webHidden/>
        </w:rPr>
      </w:r>
      <w:r>
        <w:rPr>
          <w:noProof/>
          <w:webHidden/>
        </w:rPr>
        <w:fldChar w:fldCharType="separate"/>
      </w:r>
      <w:r>
        <w:rPr>
          <w:noProof/>
          <w:webHidden/>
        </w:rPr>
        <w:t>19</w:t>
      </w:r>
      <w:r>
        <w:rPr>
          <w:noProof/>
          <w:webHidden/>
        </w:rPr>
        <w:fldChar w:fldCharType="end"/>
      </w:r>
      <w:r w:rsidRPr="00B27D0A">
        <w:rPr>
          <w:rStyle w:val="Hyperlink"/>
          <w:noProof/>
        </w:rPr>
        <w:fldChar w:fldCharType="end"/>
      </w:r>
    </w:p>
    <w:p w14:paraId="66A8947A" w14:textId="77777777" w:rsidR="008E0370" w:rsidRDefault="008E0370">
      <w:pPr>
        <w:pStyle w:val="TOC3"/>
        <w:tabs>
          <w:tab w:val="left" w:pos="2041"/>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"_Toc36801801"</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Exercise 5.</w:t>
      </w:r>
      <w:r>
        <w:rPr>
          <w:rFonts w:asciiTheme="minorHAnsi" w:eastAsiaTheme="minorEastAsia" w:hAnsiTheme="minorHAnsi" w:cstheme="minorBidi"/>
          <w:b w:val="0"/>
          <w:noProof/>
          <w:sz w:val="22"/>
          <w:szCs w:val="22"/>
          <w:lang/>
        </w:rPr>
        <w:tab/>
      </w:r>
      <w:r w:rsidRPr="00B27D0A">
        <w:rPr>
          <w:rStyle w:val="Hyperlink"/>
          <w:noProof/>
        </w:rPr>
        <w:t>Fun With Strings</w:t>
      </w:r>
      <w:r>
        <w:rPr>
          <w:noProof/>
          <w:webHidden/>
        </w:rPr>
        <w:tab/>
      </w:r>
      <w:r>
        <w:rPr>
          <w:noProof/>
          <w:webHidden/>
        </w:rPr>
        <w:fldChar w:fldCharType="begin"/>
      </w:r>
      <w:r>
        <w:rPr>
          <w:noProof/>
          <w:webHidden/>
        </w:rPr>
        <w:instrText xml:space="preserve"> PAGEREF _Toc36801801 \h </w:instrText>
      </w:r>
      <w:r>
        <w:rPr>
          <w:noProof/>
          <w:webHidden/>
        </w:rPr>
      </w:r>
      <w:r>
        <w:rPr>
          <w:noProof/>
          <w:webHidden/>
        </w:rPr>
        <w:fldChar w:fldCharType="separate"/>
      </w:r>
      <w:r>
        <w:rPr>
          <w:noProof/>
          <w:webHidden/>
        </w:rPr>
        <w:t>21</w:t>
      </w:r>
      <w:r>
        <w:rPr>
          <w:noProof/>
          <w:webHidden/>
        </w:rPr>
        <w:fldChar w:fldCharType="end"/>
      </w:r>
      <w:r w:rsidRPr="00B27D0A">
        <w:rPr>
          <w:rStyle w:val="Hyperlink"/>
          <w:noProof/>
        </w:rPr>
        <w:fldChar w:fldCharType="end"/>
      </w:r>
    </w:p>
    <w:p w14:paraId="6C5505C7" w14:textId="77777777" w:rsidR="008E0370" w:rsidRDefault="008E0370">
      <w:pPr>
        <w:pStyle w:val="TOC3"/>
        <w:tabs>
          <w:tab w:val="left" w:pos="2041"/>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"_Toc36801802"</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Exercise 6.</w:t>
      </w:r>
      <w:r>
        <w:rPr>
          <w:rFonts w:asciiTheme="minorHAnsi" w:eastAsiaTheme="minorEastAsia" w:hAnsiTheme="minorHAnsi" w:cstheme="minorBidi"/>
          <w:b w:val="0"/>
          <w:noProof/>
          <w:sz w:val="22"/>
          <w:szCs w:val="22"/>
          <w:lang/>
        </w:rPr>
        <w:tab/>
      </w:r>
      <w:r w:rsidRPr="00B27D0A">
        <w:rPr>
          <w:rStyle w:val="Hyperlink"/>
          <w:noProof/>
        </w:rPr>
        <w:t>Using StringBuffers and StringBuilders</w:t>
      </w:r>
      <w:r>
        <w:rPr>
          <w:noProof/>
          <w:webHidden/>
        </w:rPr>
        <w:tab/>
      </w:r>
      <w:r>
        <w:rPr>
          <w:noProof/>
          <w:webHidden/>
        </w:rPr>
        <w:fldChar w:fldCharType="begin"/>
      </w:r>
      <w:r>
        <w:rPr>
          <w:noProof/>
          <w:webHidden/>
        </w:rPr>
        <w:instrText xml:space="preserve"> PAGEREF _Toc36801802 \h </w:instrText>
      </w:r>
      <w:r>
        <w:rPr>
          <w:noProof/>
          <w:webHidden/>
        </w:rPr>
      </w:r>
      <w:r>
        <w:rPr>
          <w:noProof/>
          <w:webHidden/>
        </w:rPr>
        <w:fldChar w:fldCharType="separate"/>
      </w:r>
      <w:r>
        <w:rPr>
          <w:noProof/>
          <w:webHidden/>
        </w:rPr>
        <w:t>23</w:t>
      </w:r>
      <w:r>
        <w:rPr>
          <w:noProof/>
          <w:webHidden/>
        </w:rPr>
        <w:fldChar w:fldCharType="end"/>
      </w:r>
      <w:r w:rsidRPr="00B27D0A">
        <w:rPr>
          <w:rStyle w:val="Hyperlink"/>
          <w:noProof/>
        </w:rPr>
        <w:fldChar w:fldCharType="end"/>
      </w:r>
    </w:p>
    <w:p w14:paraId="14CB8DFE" w14:textId="77777777" w:rsidR="008E0370" w:rsidRDefault="008E0370">
      <w:pPr>
        <w:pStyle w:val="TOC3"/>
        <w:tabs>
          <w:tab w:val="left" w:pos="2041"/>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"_Toc36801803"</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Exercise 7.</w:t>
      </w:r>
      <w:r>
        <w:rPr>
          <w:rFonts w:asciiTheme="minorHAnsi" w:eastAsiaTheme="minorEastAsia" w:hAnsiTheme="minorHAnsi" w:cstheme="minorBidi"/>
          <w:b w:val="0"/>
          <w:noProof/>
          <w:sz w:val="22"/>
          <w:szCs w:val="22"/>
          <w:lang/>
        </w:rPr>
        <w:tab/>
      </w:r>
      <w:r w:rsidRPr="00B27D0A">
        <w:rPr>
          <w:rStyle w:val="Hyperlink"/>
          <w:noProof/>
        </w:rPr>
        <w:t>Creating Subclasses</w:t>
      </w:r>
      <w:r>
        <w:rPr>
          <w:noProof/>
          <w:webHidden/>
        </w:rPr>
        <w:tab/>
      </w:r>
      <w:r>
        <w:rPr>
          <w:noProof/>
          <w:webHidden/>
        </w:rPr>
        <w:fldChar w:fldCharType="begin"/>
      </w:r>
      <w:r>
        <w:rPr>
          <w:noProof/>
          <w:webHidden/>
        </w:rPr>
        <w:instrText xml:space="preserve"> PAGEREF _Toc36801803 \h </w:instrText>
      </w:r>
      <w:r>
        <w:rPr>
          <w:noProof/>
          <w:webHidden/>
        </w:rPr>
      </w:r>
      <w:r>
        <w:rPr>
          <w:noProof/>
          <w:webHidden/>
        </w:rPr>
        <w:fldChar w:fldCharType="separate"/>
      </w:r>
      <w:r>
        <w:rPr>
          <w:noProof/>
          <w:webHidden/>
        </w:rPr>
        <w:t>25</w:t>
      </w:r>
      <w:r>
        <w:rPr>
          <w:noProof/>
          <w:webHidden/>
        </w:rPr>
        <w:fldChar w:fldCharType="end"/>
      </w:r>
      <w:r w:rsidRPr="00B27D0A">
        <w:rPr>
          <w:rStyle w:val="Hyperlink"/>
          <w:noProof/>
        </w:rPr>
        <w:fldChar w:fldCharType="end"/>
      </w:r>
    </w:p>
    <w:p w14:paraId="601315EC" w14:textId="77777777" w:rsidR="008E0370" w:rsidRDefault="008E0370">
      <w:pPr>
        <w:pStyle w:val="TOC3"/>
        <w:tabs>
          <w:tab w:val="left" w:pos="2041"/>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"_Toc36801804"</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Exercise 8.</w:t>
      </w:r>
      <w:r>
        <w:rPr>
          <w:rFonts w:asciiTheme="minorHAnsi" w:eastAsiaTheme="minorEastAsia" w:hAnsiTheme="minorHAnsi" w:cstheme="minorBidi"/>
          <w:b w:val="0"/>
          <w:noProof/>
          <w:sz w:val="22"/>
          <w:szCs w:val="22"/>
          <w:lang/>
        </w:rPr>
        <w:tab/>
      </w:r>
      <w:r w:rsidRPr="00B27D0A">
        <w:rPr>
          <w:rStyle w:val="Hyperlink"/>
          <w:noProof/>
        </w:rPr>
        <w:t>Field Test</w:t>
      </w:r>
      <w:r>
        <w:rPr>
          <w:noProof/>
          <w:webHidden/>
        </w:rPr>
        <w:tab/>
      </w:r>
      <w:r>
        <w:rPr>
          <w:noProof/>
          <w:webHidden/>
        </w:rPr>
        <w:fldChar w:fldCharType="begin"/>
      </w:r>
      <w:r>
        <w:rPr>
          <w:noProof/>
          <w:webHidden/>
        </w:rPr>
        <w:instrText xml:space="preserve"> PAGEREF _Toc36801804 \h </w:instrText>
      </w:r>
      <w:r>
        <w:rPr>
          <w:noProof/>
          <w:webHidden/>
        </w:rPr>
      </w:r>
      <w:r>
        <w:rPr>
          <w:noProof/>
          <w:webHidden/>
        </w:rPr>
        <w:fldChar w:fldCharType="separate"/>
      </w:r>
      <w:r>
        <w:rPr>
          <w:noProof/>
          <w:webHidden/>
        </w:rPr>
        <w:t>27</w:t>
      </w:r>
      <w:r>
        <w:rPr>
          <w:noProof/>
          <w:webHidden/>
        </w:rPr>
        <w:fldChar w:fldCharType="end"/>
      </w:r>
      <w:r w:rsidRPr="00B27D0A">
        <w:rPr>
          <w:rStyle w:val="Hyperlink"/>
          <w:noProof/>
        </w:rPr>
        <w:fldChar w:fldCharType="end"/>
      </w:r>
    </w:p>
    <w:p w14:paraId="573CF7F8" w14:textId="77777777" w:rsidR="008E0370" w:rsidRDefault="008E0370">
      <w:pPr>
        <w:pStyle w:val="TOC3"/>
        <w:tabs>
          <w:tab w:val="left" w:pos="2041"/>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"_Toc36801805"</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Exercise 9.</w:t>
      </w:r>
      <w:r>
        <w:rPr>
          <w:rFonts w:asciiTheme="minorHAnsi" w:eastAsiaTheme="minorEastAsia" w:hAnsiTheme="minorHAnsi" w:cstheme="minorBidi"/>
          <w:b w:val="0"/>
          <w:noProof/>
          <w:sz w:val="22"/>
          <w:szCs w:val="22"/>
          <w:lang/>
        </w:rPr>
        <w:tab/>
      </w:r>
      <w:r w:rsidRPr="00B27D0A">
        <w:rPr>
          <w:rStyle w:val="Hyperlink"/>
          <w:noProof/>
        </w:rPr>
        <w:t>Creating an Array</w:t>
      </w:r>
      <w:r>
        <w:rPr>
          <w:noProof/>
          <w:webHidden/>
        </w:rPr>
        <w:tab/>
      </w:r>
      <w:r>
        <w:rPr>
          <w:noProof/>
          <w:webHidden/>
        </w:rPr>
        <w:fldChar w:fldCharType="begin"/>
      </w:r>
      <w:r>
        <w:rPr>
          <w:noProof/>
          <w:webHidden/>
        </w:rPr>
        <w:instrText xml:space="preserve"> PAGEREF _Toc36801805 \h </w:instrText>
      </w:r>
      <w:r>
        <w:rPr>
          <w:noProof/>
          <w:webHidden/>
        </w:rPr>
      </w:r>
      <w:r>
        <w:rPr>
          <w:noProof/>
          <w:webHidden/>
        </w:rPr>
        <w:fldChar w:fldCharType="separate"/>
      </w:r>
      <w:r>
        <w:rPr>
          <w:noProof/>
          <w:webHidden/>
        </w:rPr>
        <w:t>29</w:t>
      </w:r>
      <w:r>
        <w:rPr>
          <w:noProof/>
          <w:webHidden/>
        </w:rPr>
        <w:fldChar w:fldCharType="end"/>
      </w:r>
      <w:r w:rsidRPr="00B27D0A">
        <w:rPr>
          <w:rStyle w:val="Hyperlink"/>
          <w:noProof/>
        </w:rPr>
        <w:fldChar w:fldCharType="end"/>
      </w:r>
    </w:p>
    <w:p w14:paraId="5901BAE3" w14:textId="77777777" w:rsidR="008E0370" w:rsidRDefault="008E0370">
      <w:pPr>
        <w:pStyle w:val="TOC3"/>
        <w:tabs>
          <w:tab w:val="left" w:pos="2169"/>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"_Toc36801806"</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Exercise 10.</w:t>
      </w:r>
      <w:r>
        <w:rPr>
          <w:rFonts w:asciiTheme="minorHAnsi" w:eastAsiaTheme="minorEastAsia" w:hAnsiTheme="minorHAnsi" w:cstheme="minorBidi"/>
          <w:b w:val="0"/>
          <w:noProof/>
          <w:sz w:val="22"/>
          <w:szCs w:val="22"/>
          <w:lang/>
        </w:rPr>
        <w:tab/>
      </w:r>
      <w:r w:rsidRPr="00B27D0A">
        <w:rPr>
          <w:rStyle w:val="Hyperlink"/>
          <w:rFonts w:ascii="Arial" w:hAnsi="Arial" w:cs="Courier New"/>
          <w:noProof/>
        </w:rPr>
        <w:t>Using Local-Variable Type Inference</w:t>
      </w:r>
      <w:r>
        <w:rPr>
          <w:noProof/>
          <w:webHidden/>
        </w:rPr>
        <w:tab/>
      </w:r>
      <w:r>
        <w:rPr>
          <w:noProof/>
          <w:webHidden/>
        </w:rPr>
        <w:fldChar w:fldCharType="begin"/>
      </w:r>
      <w:r>
        <w:rPr>
          <w:noProof/>
          <w:webHidden/>
        </w:rPr>
        <w:instrText xml:space="preserve"> PAGEREF _Toc36801806 \h </w:instrText>
      </w:r>
      <w:r>
        <w:rPr>
          <w:noProof/>
          <w:webHidden/>
        </w:rPr>
      </w:r>
      <w:r>
        <w:rPr>
          <w:noProof/>
          <w:webHidden/>
        </w:rPr>
        <w:fldChar w:fldCharType="separate"/>
      </w:r>
      <w:r>
        <w:rPr>
          <w:noProof/>
          <w:webHidden/>
        </w:rPr>
        <w:t>30</w:t>
      </w:r>
      <w:r>
        <w:rPr>
          <w:noProof/>
          <w:webHidden/>
        </w:rPr>
        <w:fldChar w:fldCharType="end"/>
      </w:r>
      <w:r w:rsidRPr="00B27D0A">
        <w:rPr>
          <w:rStyle w:val="Hyperlink"/>
          <w:noProof/>
        </w:rPr>
        <w:fldChar w:fldCharType="end"/>
      </w:r>
    </w:p>
    <w:p w14:paraId="326B6F7B" w14:textId="77777777" w:rsidR="008E0370" w:rsidRDefault="008E0370">
      <w:pPr>
        <w:pStyle w:val="TOC3"/>
        <w:tabs>
          <w:tab w:val="left" w:pos="2169"/>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"_Toc36801807"</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Exercise 11.</w:t>
      </w:r>
      <w:r>
        <w:rPr>
          <w:rFonts w:asciiTheme="minorHAnsi" w:eastAsiaTheme="minorEastAsia" w:hAnsiTheme="minorHAnsi" w:cstheme="minorBidi"/>
          <w:b w:val="0"/>
          <w:noProof/>
          <w:sz w:val="22"/>
          <w:szCs w:val="22"/>
          <w:lang/>
        </w:rPr>
        <w:tab/>
      </w:r>
      <w:r w:rsidRPr="00B27D0A">
        <w:rPr>
          <w:rStyle w:val="Hyperlink"/>
          <w:noProof/>
        </w:rPr>
        <w:t>Salaries - Polymorphism</w:t>
      </w:r>
      <w:r>
        <w:rPr>
          <w:noProof/>
          <w:webHidden/>
        </w:rPr>
        <w:tab/>
      </w:r>
      <w:r>
        <w:rPr>
          <w:noProof/>
          <w:webHidden/>
        </w:rPr>
        <w:fldChar w:fldCharType="begin"/>
      </w:r>
      <w:r>
        <w:rPr>
          <w:noProof/>
          <w:webHidden/>
        </w:rPr>
        <w:instrText xml:space="preserve"> PAGEREF _Toc36801807 \h </w:instrText>
      </w:r>
      <w:r>
        <w:rPr>
          <w:noProof/>
          <w:webHidden/>
        </w:rPr>
      </w:r>
      <w:r>
        <w:rPr>
          <w:noProof/>
          <w:webHidden/>
        </w:rPr>
        <w:fldChar w:fldCharType="separate"/>
      </w:r>
      <w:r>
        <w:rPr>
          <w:noProof/>
          <w:webHidden/>
        </w:rPr>
        <w:t>33</w:t>
      </w:r>
      <w:r>
        <w:rPr>
          <w:noProof/>
          <w:webHidden/>
        </w:rPr>
        <w:fldChar w:fldCharType="end"/>
      </w:r>
      <w:r w:rsidRPr="00B27D0A">
        <w:rPr>
          <w:rStyle w:val="Hyperlink"/>
          <w:noProof/>
        </w:rPr>
        <w:fldChar w:fldCharType="end"/>
      </w:r>
    </w:p>
    <w:p w14:paraId="5EA0936E" w14:textId="77777777" w:rsidR="008E0370" w:rsidRDefault="008E0370">
      <w:pPr>
        <w:pStyle w:val="TOC3"/>
        <w:tabs>
          <w:tab w:val="left" w:pos="2169"/>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"_Toc36801808"</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Exercise 12.</w:t>
      </w:r>
      <w:r>
        <w:rPr>
          <w:rFonts w:asciiTheme="minorHAnsi" w:eastAsiaTheme="minorEastAsia" w:hAnsiTheme="minorHAnsi" w:cstheme="minorBidi"/>
          <w:b w:val="0"/>
          <w:noProof/>
          <w:sz w:val="22"/>
          <w:szCs w:val="22"/>
          <w:lang/>
        </w:rPr>
        <w:tab/>
      </w:r>
      <w:r w:rsidRPr="00B27D0A">
        <w:rPr>
          <w:rStyle w:val="Hyperlink"/>
          <w:noProof/>
        </w:rPr>
        <w:t>Mailable - Interfaces</w:t>
      </w:r>
      <w:r>
        <w:rPr>
          <w:noProof/>
          <w:webHidden/>
        </w:rPr>
        <w:tab/>
      </w:r>
      <w:r>
        <w:rPr>
          <w:noProof/>
          <w:webHidden/>
        </w:rPr>
        <w:fldChar w:fldCharType="begin"/>
      </w:r>
      <w:r>
        <w:rPr>
          <w:noProof/>
          <w:webHidden/>
        </w:rPr>
        <w:instrText xml:space="preserve"> PAGEREF _Toc36801808 \h </w:instrText>
      </w:r>
      <w:r>
        <w:rPr>
          <w:noProof/>
          <w:webHidden/>
        </w:rPr>
      </w:r>
      <w:r>
        <w:rPr>
          <w:noProof/>
          <w:webHidden/>
        </w:rPr>
        <w:fldChar w:fldCharType="separate"/>
      </w:r>
      <w:r>
        <w:rPr>
          <w:noProof/>
          <w:webHidden/>
        </w:rPr>
        <w:t>35</w:t>
      </w:r>
      <w:r>
        <w:rPr>
          <w:noProof/>
          <w:webHidden/>
        </w:rPr>
        <w:fldChar w:fldCharType="end"/>
      </w:r>
      <w:r w:rsidRPr="00B27D0A">
        <w:rPr>
          <w:rStyle w:val="Hyperlink"/>
          <w:noProof/>
        </w:rPr>
        <w:fldChar w:fldCharType="end"/>
      </w:r>
    </w:p>
    <w:p w14:paraId="5144C351" w14:textId="77777777" w:rsidR="008E0370" w:rsidRDefault="008E0370">
      <w:pPr>
        <w:pStyle w:val="TOC3"/>
        <w:tabs>
          <w:tab w:val="left" w:pos="2169"/>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"_Toc36801809"</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Exercise 13.</w:t>
      </w:r>
      <w:r>
        <w:rPr>
          <w:rFonts w:asciiTheme="minorHAnsi" w:eastAsiaTheme="minorEastAsia" w:hAnsiTheme="minorHAnsi" w:cstheme="minorBidi"/>
          <w:b w:val="0"/>
          <w:noProof/>
          <w:sz w:val="22"/>
          <w:szCs w:val="22"/>
          <w:lang/>
        </w:rPr>
        <w:tab/>
      </w:r>
      <w:r w:rsidRPr="00B27D0A">
        <w:rPr>
          <w:rStyle w:val="Hyperlink"/>
          <w:noProof/>
        </w:rPr>
        <w:t>Exceptions</w:t>
      </w:r>
      <w:r>
        <w:rPr>
          <w:noProof/>
          <w:webHidden/>
        </w:rPr>
        <w:tab/>
      </w:r>
      <w:r>
        <w:rPr>
          <w:noProof/>
          <w:webHidden/>
        </w:rPr>
        <w:fldChar w:fldCharType="begin"/>
      </w:r>
      <w:r>
        <w:rPr>
          <w:noProof/>
          <w:webHidden/>
        </w:rPr>
        <w:instrText xml:space="preserve"> PAGEREF _Toc36801809 \h </w:instrText>
      </w:r>
      <w:r>
        <w:rPr>
          <w:noProof/>
          <w:webHidden/>
        </w:rPr>
      </w:r>
      <w:r>
        <w:rPr>
          <w:noProof/>
          <w:webHidden/>
        </w:rPr>
        <w:fldChar w:fldCharType="separate"/>
      </w:r>
      <w:r>
        <w:rPr>
          <w:noProof/>
          <w:webHidden/>
        </w:rPr>
        <w:t>36</w:t>
      </w:r>
      <w:r>
        <w:rPr>
          <w:noProof/>
          <w:webHidden/>
        </w:rPr>
        <w:fldChar w:fldCharType="end"/>
      </w:r>
      <w:r w:rsidRPr="00B27D0A">
        <w:rPr>
          <w:rStyle w:val="Hyperlink"/>
          <w:noProof/>
        </w:rPr>
        <w:fldChar w:fldCharType="end"/>
      </w:r>
    </w:p>
    <w:p w14:paraId="5605EAE4" w14:textId="77777777" w:rsidR="008E0370" w:rsidRDefault="008E0370">
      <w:pPr>
        <w:pStyle w:val="TOC3"/>
        <w:tabs>
          <w:tab w:val="left" w:pos="2169"/>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"_Toc36801810"</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Exercise 14.</w:t>
      </w:r>
      <w:r>
        <w:rPr>
          <w:rFonts w:asciiTheme="minorHAnsi" w:eastAsiaTheme="minorEastAsia" w:hAnsiTheme="minorHAnsi" w:cstheme="minorBidi"/>
          <w:b w:val="0"/>
          <w:noProof/>
          <w:sz w:val="22"/>
          <w:szCs w:val="22"/>
          <w:lang/>
        </w:rPr>
        <w:tab/>
      </w:r>
      <w:r w:rsidRPr="00B27D0A">
        <w:rPr>
          <w:rStyle w:val="Hyperlink"/>
          <w:noProof/>
        </w:rPr>
        <w:t>Exceptional</w:t>
      </w:r>
      <w:r>
        <w:rPr>
          <w:noProof/>
          <w:webHidden/>
        </w:rPr>
        <w:tab/>
      </w:r>
      <w:r>
        <w:rPr>
          <w:noProof/>
          <w:webHidden/>
        </w:rPr>
        <w:fldChar w:fldCharType="begin"/>
      </w:r>
      <w:r>
        <w:rPr>
          <w:noProof/>
          <w:webHidden/>
        </w:rPr>
        <w:instrText xml:space="preserve"> PAGEREF _Toc36801810 \h </w:instrText>
      </w:r>
      <w:r>
        <w:rPr>
          <w:noProof/>
          <w:webHidden/>
        </w:rPr>
      </w:r>
      <w:r>
        <w:rPr>
          <w:noProof/>
          <w:webHidden/>
        </w:rPr>
        <w:fldChar w:fldCharType="separate"/>
      </w:r>
      <w:r>
        <w:rPr>
          <w:noProof/>
          <w:webHidden/>
        </w:rPr>
        <w:t>38</w:t>
      </w:r>
      <w:r>
        <w:rPr>
          <w:noProof/>
          <w:webHidden/>
        </w:rPr>
        <w:fldChar w:fldCharType="end"/>
      </w:r>
      <w:r w:rsidRPr="00B27D0A">
        <w:rPr>
          <w:rStyle w:val="Hyperlink"/>
          <w:noProof/>
        </w:rPr>
        <w:fldChar w:fldCharType="end"/>
      </w:r>
    </w:p>
    <w:p w14:paraId="3C111F52" w14:textId="77777777" w:rsidR="008E0370" w:rsidRDefault="008E0370">
      <w:pPr>
        <w:pStyle w:val="TOC3"/>
        <w:tabs>
          <w:tab w:val="left" w:pos="2169"/>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"_Toc36801811"</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Exercise 15.</w:t>
      </w:r>
      <w:r>
        <w:rPr>
          <w:rFonts w:asciiTheme="minorHAnsi" w:eastAsiaTheme="minorEastAsia" w:hAnsiTheme="minorHAnsi" w:cstheme="minorBidi"/>
          <w:b w:val="0"/>
          <w:noProof/>
          <w:sz w:val="22"/>
          <w:szCs w:val="22"/>
          <w:lang/>
        </w:rPr>
        <w:tab/>
      </w:r>
      <w:r w:rsidRPr="00B27D0A">
        <w:rPr>
          <w:rStyle w:val="Hyperlink"/>
          <w:noProof/>
        </w:rPr>
        <w:t>Using Primitive Wrappers</w:t>
      </w:r>
      <w:r>
        <w:rPr>
          <w:noProof/>
          <w:webHidden/>
        </w:rPr>
        <w:tab/>
      </w:r>
      <w:r>
        <w:rPr>
          <w:noProof/>
          <w:webHidden/>
        </w:rPr>
        <w:fldChar w:fldCharType="begin"/>
      </w:r>
      <w:r>
        <w:rPr>
          <w:noProof/>
          <w:webHidden/>
        </w:rPr>
        <w:instrText xml:space="preserve"> PAGEREF _Toc36801811 \h </w:instrText>
      </w:r>
      <w:r>
        <w:rPr>
          <w:noProof/>
          <w:webHidden/>
        </w:rPr>
      </w:r>
      <w:r>
        <w:rPr>
          <w:noProof/>
          <w:webHidden/>
        </w:rPr>
        <w:fldChar w:fldCharType="separate"/>
      </w:r>
      <w:r>
        <w:rPr>
          <w:noProof/>
          <w:webHidden/>
        </w:rPr>
        <w:t>41</w:t>
      </w:r>
      <w:r>
        <w:rPr>
          <w:noProof/>
          <w:webHidden/>
        </w:rPr>
        <w:fldChar w:fldCharType="end"/>
      </w:r>
      <w:r w:rsidRPr="00B27D0A">
        <w:rPr>
          <w:rStyle w:val="Hyperlink"/>
          <w:noProof/>
        </w:rPr>
        <w:fldChar w:fldCharType="end"/>
      </w:r>
    </w:p>
    <w:p w14:paraId="77EB553E" w14:textId="77777777" w:rsidR="008E0370" w:rsidRDefault="008E0370">
      <w:pPr>
        <w:pStyle w:val="TOC3"/>
        <w:tabs>
          <w:tab w:val="left" w:pos="2169"/>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"_Toc36801812"</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Exercise 16.</w:t>
      </w:r>
      <w:r>
        <w:rPr>
          <w:rFonts w:asciiTheme="minorHAnsi" w:eastAsiaTheme="minorEastAsia" w:hAnsiTheme="minorHAnsi" w:cstheme="minorBidi"/>
          <w:b w:val="0"/>
          <w:noProof/>
          <w:sz w:val="22"/>
          <w:szCs w:val="22"/>
          <w:lang/>
        </w:rPr>
        <w:tab/>
      </w:r>
      <w:r w:rsidRPr="00B27D0A">
        <w:rPr>
          <w:rStyle w:val="Hyperlink"/>
          <w:noProof/>
        </w:rPr>
        <w:t>Enumerations</w:t>
      </w:r>
      <w:r>
        <w:rPr>
          <w:noProof/>
          <w:webHidden/>
        </w:rPr>
        <w:tab/>
      </w:r>
      <w:r>
        <w:rPr>
          <w:noProof/>
          <w:webHidden/>
        </w:rPr>
        <w:fldChar w:fldCharType="begin"/>
      </w:r>
      <w:r>
        <w:rPr>
          <w:noProof/>
          <w:webHidden/>
        </w:rPr>
        <w:instrText xml:space="preserve"> PAGEREF _Toc36801812 \h </w:instrText>
      </w:r>
      <w:r>
        <w:rPr>
          <w:noProof/>
          <w:webHidden/>
        </w:rPr>
      </w:r>
      <w:r>
        <w:rPr>
          <w:noProof/>
          <w:webHidden/>
        </w:rPr>
        <w:fldChar w:fldCharType="separate"/>
      </w:r>
      <w:r>
        <w:rPr>
          <w:noProof/>
          <w:webHidden/>
        </w:rPr>
        <w:t>42</w:t>
      </w:r>
      <w:r>
        <w:rPr>
          <w:noProof/>
          <w:webHidden/>
        </w:rPr>
        <w:fldChar w:fldCharType="end"/>
      </w:r>
      <w:r w:rsidRPr="00B27D0A">
        <w:rPr>
          <w:rStyle w:val="Hyperlink"/>
          <w:noProof/>
        </w:rPr>
        <w:fldChar w:fldCharType="end"/>
      </w:r>
    </w:p>
    <w:p w14:paraId="1A321E2B" w14:textId="77777777" w:rsidR="008E0370" w:rsidRDefault="008E0370">
      <w:pPr>
        <w:pStyle w:val="TOC3"/>
        <w:tabs>
          <w:tab w:val="left" w:pos="2169"/>
          <w:tab w:val="right" w:leader="dot" w:pos="10076"/>
        </w:tabs>
        <w:rPr>
          <w:rFonts w:asciiTheme="minorHAnsi" w:eastAsiaTheme="minorEastAsia" w:hAnsiTheme="minorHAnsi" w:cstheme="minorBidi"/>
          <w:b w:val="0"/>
          <w:noProof/>
          <w:sz w:val="22"/>
          <w:szCs w:val="22"/>
          <w:lang/>
        </w:rPr>
      </w:pPr>
      <w:r w:rsidRPr="00B27D0A">
        <w:rPr>
          <w:rStyle w:val="Hyperlink"/>
          <w:noProof/>
        </w:rPr>
        <w:fldChar w:fldCharType="begin"/>
      </w:r>
      <w:r w:rsidRPr="00B27D0A">
        <w:rPr>
          <w:rStyle w:val="Hyperlink"/>
          <w:noProof/>
        </w:rPr>
        <w:instrText xml:space="preserve"> </w:instrText>
      </w:r>
      <w:r>
        <w:rPr>
          <w:noProof/>
        </w:rPr>
        <w:instrText>HYPERLINK \l "_Toc36801813"</w:instrText>
      </w:r>
      <w:r w:rsidRPr="00B27D0A">
        <w:rPr>
          <w:rStyle w:val="Hyperlink"/>
          <w:noProof/>
        </w:rPr>
        <w:instrText xml:space="preserve"> </w:instrText>
      </w:r>
      <w:r w:rsidRPr="00B27D0A">
        <w:rPr>
          <w:rStyle w:val="Hyperlink"/>
          <w:noProof/>
        </w:rPr>
      </w:r>
      <w:r w:rsidRPr="00B27D0A">
        <w:rPr>
          <w:rStyle w:val="Hyperlink"/>
          <w:noProof/>
        </w:rPr>
        <w:fldChar w:fldCharType="separate"/>
      </w:r>
      <w:r w:rsidRPr="00B27D0A">
        <w:rPr>
          <w:rStyle w:val="Hyperlink"/>
          <w:noProof/>
        </w:rPr>
        <w:t>Exercise 17.</w:t>
      </w:r>
      <w:r>
        <w:rPr>
          <w:rFonts w:asciiTheme="minorHAnsi" w:eastAsiaTheme="minorEastAsia" w:hAnsiTheme="minorHAnsi" w:cstheme="minorBidi"/>
          <w:b w:val="0"/>
          <w:noProof/>
          <w:sz w:val="22"/>
          <w:szCs w:val="22"/>
          <w:lang/>
        </w:rPr>
        <w:tab/>
      </w:r>
      <w:r w:rsidRPr="00B27D0A">
        <w:rPr>
          <w:rStyle w:val="Hyperlink"/>
          <w:rFonts w:ascii="Arial" w:hAnsi="Arial" w:cs="Courier New"/>
          <w:noProof/>
        </w:rPr>
        <w:t>Agenda</w:t>
      </w:r>
      <w:r>
        <w:rPr>
          <w:noProof/>
          <w:webHidden/>
        </w:rPr>
        <w:tab/>
      </w:r>
      <w:r>
        <w:rPr>
          <w:noProof/>
          <w:webHidden/>
        </w:rPr>
        <w:fldChar w:fldCharType="begin"/>
      </w:r>
      <w:r>
        <w:rPr>
          <w:noProof/>
          <w:webHidden/>
        </w:rPr>
        <w:instrText xml:space="preserve"> PAGEREF _Toc36801813 \h </w:instrText>
      </w:r>
      <w:r>
        <w:rPr>
          <w:noProof/>
          <w:webHidden/>
        </w:rPr>
      </w:r>
      <w:r>
        <w:rPr>
          <w:noProof/>
          <w:webHidden/>
        </w:rPr>
        <w:fldChar w:fldCharType="separate"/>
      </w:r>
      <w:r>
        <w:rPr>
          <w:noProof/>
          <w:webHidden/>
        </w:rPr>
        <w:t>43</w:t>
      </w:r>
      <w:r>
        <w:rPr>
          <w:noProof/>
          <w:webHidden/>
        </w:rPr>
        <w:fldChar w:fldCharType="end"/>
      </w:r>
      <w:r w:rsidRPr="00B27D0A">
        <w:rPr>
          <w:rStyle w:val="Hyperlink"/>
          <w:noProof/>
        </w:rPr>
        <w:fldChar w:fldCharType="end"/>
      </w:r>
    </w:p>
    <w:p w14:paraId="0FBC07CE" w14:textId="77777777" w:rsidR="007D678E" w:rsidRDefault="00F078A3" w:rsidP="007D678E">
      <w:pPr>
        <w:pStyle w:val="SlideText"/>
        <w:tabs>
          <w:tab w:val="left" w:pos="1980"/>
        </w:tabs>
        <w:spacing w:before="60"/>
        <w:rPr>
          <w:rFonts w:ascii="Arial" w:hAnsi="Arial" w:cs="Arial"/>
          <w:szCs w:val="20"/>
        </w:rPr>
      </w:pPr>
      <w:r>
        <w:rPr>
          <w:rFonts w:cs="Arial"/>
          <w:b/>
          <w:sz w:val="18"/>
          <w:szCs w:val="20"/>
        </w:rPr>
        <w:fldChar w:fldCharType="end"/>
      </w:r>
    </w:p>
    <w:p w14:paraId="3B841572" w14:textId="77777777" w:rsidR="003162BF" w:rsidRDefault="007D678E" w:rsidP="007D678E">
      <w:pPr>
        <w:pStyle w:val="ExerciseStart"/>
      </w:pPr>
      <w:bookmarkStart w:id="4" w:name="_Toc417641046"/>
      <w:bookmarkStart w:id="5" w:name="_Toc36801794"/>
      <w:r>
        <w:lastRenderedPageBreak/>
        <w:t>Exercises/Tutorials</w:t>
      </w:r>
      <w:bookmarkEnd w:id="3"/>
      <w:bookmarkEnd w:id="4"/>
      <w:bookmarkEnd w:id="5"/>
    </w:p>
    <w:p w14:paraId="55378550" w14:textId="77777777" w:rsidR="00583DF7" w:rsidRDefault="00583DF7" w:rsidP="00583DF7">
      <w:pPr>
        <w:pStyle w:val="BodyText"/>
        <w:rPr>
          <w:rFonts w:asciiTheme="minorHAnsi" w:hAnsiTheme="minorHAnsi"/>
        </w:rPr>
      </w:pPr>
    </w:p>
    <w:p w14:paraId="4E02322B" w14:textId="77777777" w:rsidR="002A4EB2" w:rsidRDefault="002A4EB2" w:rsidP="00583DF7">
      <w:pPr>
        <w:pStyle w:val="BodyText"/>
        <w:rPr>
          <w:rFonts w:asciiTheme="minorHAnsi" w:hAnsiTheme="minorHAnsi"/>
        </w:rPr>
      </w:pPr>
    </w:p>
    <w:p w14:paraId="454B68DF" w14:textId="77777777" w:rsidR="002A4EB2" w:rsidRDefault="002A4EB2" w:rsidP="00583DF7">
      <w:pPr>
        <w:pStyle w:val="BodyText"/>
        <w:rPr>
          <w:rFonts w:asciiTheme="minorHAnsi" w:hAnsiTheme="minorHAnsi"/>
        </w:rPr>
      </w:pPr>
    </w:p>
    <w:p w14:paraId="79031743" w14:textId="77777777" w:rsidR="0066568C" w:rsidRDefault="0066568C" w:rsidP="00583DF7">
      <w:pPr>
        <w:pStyle w:val="BodyText"/>
        <w:rPr>
          <w:rFonts w:asciiTheme="minorHAnsi" w:hAnsiTheme="minorHAnsi"/>
        </w:rPr>
      </w:pPr>
    </w:p>
    <w:p w14:paraId="06A066E5" w14:textId="77777777" w:rsidR="0066568C" w:rsidRDefault="0066568C" w:rsidP="00583DF7">
      <w:pPr>
        <w:pStyle w:val="BodyText"/>
        <w:rPr>
          <w:rFonts w:asciiTheme="minorHAnsi" w:hAnsiTheme="minorHAnsi"/>
        </w:rPr>
      </w:pPr>
    </w:p>
    <w:p w14:paraId="529814EA" w14:textId="77777777" w:rsidR="0066568C" w:rsidRDefault="0066568C" w:rsidP="00583DF7">
      <w:pPr>
        <w:pStyle w:val="BodyText"/>
        <w:rPr>
          <w:rFonts w:asciiTheme="minorHAnsi" w:hAnsiTheme="minorHAnsi"/>
        </w:rPr>
      </w:pPr>
    </w:p>
    <w:p w14:paraId="2F6737EA" w14:textId="77777777" w:rsidR="0066568C" w:rsidRDefault="0066568C" w:rsidP="00583DF7">
      <w:pPr>
        <w:pStyle w:val="BodyText"/>
        <w:rPr>
          <w:rFonts w:asciiTheme="minorHAnsi" w:hAnsiTheme="minorHAnsi"/>
        </w:rPr>
      </w:pPr>
    </w:p>
    <w:p w14:paraId="25D8DCDB" w14:textId="77777777" w:rsidR="0066568C" w:rsidRDefault="0066568C" w:rsidP="00583DF7">
      <w:pPr>
        <w:pStyle w:val="BodyText"/>
        <w:rPr>
          <w:rFonts w:asciiTheme="minorHAnsi" w:hAnsiTheme="minorHAnsi"/>
        </w:rPr>
      </w:pPr>
    </w:p>
    <w:p w14:paraId="0B9D9707" w14:textId="77777777" w:rsidR="0066568C" w:rsidRDefault="0066568C" w:rsidP="00583DF7">
      <w:pPr>
        <w:pStyle w:val="BodyText"/>
        <w:rPr>
          <w:rFonts w:asciiTheme="minorHAnsi" w:hAnsiTheme="minorHAnsi"/>
        </w:rPr>
      </w:pPr>
    </w:p>
    <w:p w14:paraId="37B79660" w14:textId="77777777" w:rsidR="0066568C" w:rsidRDefault="0066568C" w:rsidP="00583DF7">
      <w:pPr>
        <w:pStyle w:val="BodyText"/>
        <w:rPr>
          <w:rFonts w:asciiTheme="minorHAnsi" w:hAnsiTheme="minorHAnsi"/>
        </w:rPr>
      </w:pPr>
    </w:p>
    <w:p w14:paraId="1910A882" w14:textId="77777777" w:rsidR="0066568C" w:rsidRDefault="0066568C" w:rsidP="00583DF7">
      <w:pPr>
        <w:pStyle w:val="BodyText"/>
        <w:rPr>
          <w:rFonts w:asciiTheme="minorHAnsi" w:hAnsiTheme="minorHAnsi"/>
        </w:rPr>
      </w:pPr>
    </w:p>
    <w:p w14:paraId="2F1D4F94" w14:textId="77777777" w:rsidR="0066568C" w:rsidRDefault="0066568C" w:rsidP="00583DF7">
      <w:pPr>
        <w:pStyle w:val="BodyText"/>
        <w:rPr>
          <w:rFonts w:asciiTheme="minorHAnsi" w:hAnsiTheme="minorHAnsi"/>
        </w:rPr>
      </w:pPr>
    </w:p>
    <w:p w14:paraId="1282BE21" w14:textId="77777777" w:rsidR="0066568C" w:rsidRDefault="0066568C" w:rsidP="00583DF7">
      <w:pPr>
        <w:pStyle w:val="BodyText"/>
        <w:rPr>
          <w:rFonts w:asciiTheme="minorHAnsi" w:hAnsiTheme="minorHAnsi"/>
        </w:rPr>
      </w:pPr>
    </w:p>
    <w:p w14:paraId="3CC4B7E7" w14:textId="77777777" w:rsidR="0066568C" w:rsidRDefault="0066568C" w:rsidP="00583DF7">
      <w:pPr>
        <w:pStyle w:val="BodyText"/>
        <w:rPr>
          <w:rFonts w:asciiTheme="minorHAnsi" w:hAnsiTheme="minorHAnsi"/>
        </w:rPr>
      </w:pPr>
    </w:p>
    <w:p w14:paraId="61CFF06F" w14:textId="77777777" w:rsidR="0066568C" w:rsidRDefault="0066568C" w:rsidP="00583DF7">
      <w:pPr>
        <w:pStyle w:val="BodyText"/>
        <w:rPr>
          <w:rFonts w:asciiTheme="minorHAnsi" w:hAnsiTheme="minorHAnsi"/>
        </w:rPr>
      </w:pPr>
    </w:p>
    <w:p w14:paraId="0147B229" w14:textId="77777777" w:rsidR="0066568C" w:rsidRDefault="0066568C" w:rsidP="00583DF7">
      <w:pPr>
        <w:pStyle w:val="BodyText"/>
        <w:rPr>
          <w:rFonts w:asciiTheme="minorHAnsi" w:hAnsiTheme="minorHAnsi"/>
        </w:rPr>
      </w:pPr>
    </w:p>
    <w:p w14:paraId="368A8E96" w14:textId="77777777" w:rsidR="0066568C" w:rsidRDefault="0066568C" w:rsidP="00583DF7">
      <w:pPr>
        <w:pStyle w:val="BodyText"/>
        <w:rPr>
          <w:rFonts w:asciiTheme="minorHAnsi" w:hAnsiTheme="minorHAnsi"/>
        </w:rPr>
      </w:pPr>
    </w:p>
    <w:p w14:paraId="7C8CD31A" w14:textId="77777777" w:rsidR="0066568C" w:rsidRDefault="0066568C" w:rsidP="00583DF7">
      <w:pPr>
        <w:pStyle w:val="BodyText"/>
        <w:rPr>
          <w:rFonts w:asciiTheme="minorHAnsi" w:hAnsiTheme="minorHAnsi"/>
        </w:rPr>
      </w:pPr>
    </w:p>
    <w:p w14:paraId="418B841B" w14:textId="77777777" w:rsidR="0066568C" w:rsidRDefault="0066568C" w:rsidP="00583DF7">
      <w:pPr>
        <w:pStyle w:val="BodyText"/>
        <w:rPr>
          <w:rFonts w:asciiTheme="minorHAnsi" w:hAnsiTheme="minorHAnsi"/>
        </w:rPr>
      </w:pPr>
    </w:p>
    <w:p w14:paraId="2057DCCC" w14:textId="77777777" w:rsidR="0066568C" w:rsidRDefault="0066568C" w:rsidP="00583DF7">
      <w:pPr>
        <w:pStyle w:val="BodyText"/>
        <w:rPr>
          <w:rFonts w:asciiTheme="minorHAnsi" w:hAnsiTheme="minorHAnsi"/>
        </w:rPr>
      </w:pPr>
    </w:p>
    <w:p w14:paraId="65BE418B" w14:textId="77777777" w:rsidR="0066568C" w:rsidRDefault="0066568C" w:rsidP="00583DF7">
      <w:pPr>
        <w:pStyle w:val="BodyText"/>
        <w:rPr>
          <w:rFonts w:asciiTheme="minorHAnsi" w:hAnsiTheme="minorHAnsi"/>
        </w:rPr>
      </w:pPr>
    </w:p>
    <w:p w14:paraId="4EE55D9E" w14:textId="77777777" w:rsidR="0066568C" w:rsidRDefault="0066568C" w:rsidP="00583DF7">
      <w:pPr>
        <w:pStyle w:val="BodyText"/>
        <w:rPr>
          <w:rFonts w:asciiTheme="minorHAnsi" w:hAnsiTheme="minorHAnsi"/>
        </w:rPr>
      </w:pPr>
    </w:p>
    <w:p w14:paraId="5045545C" w14:textId="77777777" w:rsidR="0066568C" w:rsidRDefault="0066568C" w:rsidP="00583DF7">
      <w:pPr>
        <w:pStyle w:val="BodyText"/>
        <w:rPr>
          <w:rFonts w:asciiTheme="minorHAnsi" w:hAnsiTheme="minorHAnsi"/>
        </w:rPr>
      </w:pPr>
    </w:p>
    <w:p w14:paraId="0EC21EB9" w14:textId="77777777" w:rsidR="0066568C" w:rsidRDefault="0066568C" w:rsidP="00583DF7">
      <w:pPr>
        <w:pStyle w:val="BodyText"/>
        <w:rPr>
          <w:rFonts w:asciiTheme="minorHAnsi" w:hAnsiTheme="minorHAnsi"/>
        </w:rPr>
      </w:pPr>
    </w:p>
    <w:p w14:paraId="482155C1" w14:textId="77777777" w:rsidR="002A4EB2" w:rsidRDefault="002A4EB2" w:rsidP="00583DF7">
      <w:pPr>
        <w:pStyle w:val="BodyText"/>
        <w:rPr>
          <w:rFonts w:asciiTheme="minorHAnsi" w:hAnsiTheme="minorHAnsi"/>
        </w:rPr>
      </w:pPr>
    </w:p>
    <w:p w14:paraId="41E3AFF2" w14:textId="77777777" w:rsidR="00583DF7" w:rsidRDefault="00583DF7" w:rsidP="00583DF7">
      <w:pPr>
        <w:pStyle w:val="BodyText"/>
        <w:rPr>
          <w:rFonts w:asciiTheme="minorHAnsi" w:hAnsiTheme="minorHAnsi"/>
        </w:rPr>
      </w:pPr>
    </w:p>
    <w:p w14:paraId="56E1A0CB" w14:textId="77777777" w:rsidR="00EF7F96" w:rsidRDefault="005D6FA0">
      <w:pPr>
        <w:pStyle w:val="BodyText"/>
        <w:ind w:left="0"/>
        <w:jc w:val="right"/>
        <w:rPr>
          <w:b/>
          <w:sz w:val="28"/>
        </w:rPr>
      </w:pPr>
      <w:r>
        <w:rPr>
          <w:b/>
          <w:sz w:val="28"/>
        </w:rPr>
        <w:fldChar w:fldCharType="begin"/>
      </w:r>
      <w:r>
        <w:rPr>
          <w:b/>
          <w:sz w:val="28"/>
        </w:rPr>
        <w:instrText xml:space="preserve"> DOCPROPERTY TT_CourseRefNum </w:instrText>
      </w:r>
      <w:r>
        <w:rPr>
          <w:b/>
          <w:sz w:val="28"/>
        </w:rPr>
        <w:fldChar w:fldCharType="separate"/>
      </w:r>
      <w:r w:rsidR="008E0370">
        <w:rPr>
          <w:b/>
          <w:sz w:val="28"/>
        </w:rPr>
        <w:t>TT2100H</w:t>
      </w:r>
      <w:r>
        <w:fldChar w:fldCharType="end"/>
      </w:r>
      <w:r>
        <w:rPr>
          <w:b/>
          <w:sz w:val="28"/>
        </w:rPr>
        <w:t xml:space="preserve"> - </w:t>
      </w:r>
      <w:r>
        <w:rPr>
          <w:b/>
          <w:sz w:val="28"/>
        </w:rPr>
        <w:fldChar w:fldCharType="begin"/>
      </w:r>
      <w:r>
        <w:rPr>
          <w:b/>
          <w:sz w:val="28"/>
        </w:rPr>
        <w:instrText xml:space="preserve"> DOCPROPERTY TT_CourseTitle </w:instrText>
      </w:r>
      <w:r>
        <w:rPr>
          <w:b/>
          <w:sz w:val="28"/>
        </w:rPr>
        <w:fldChar w:fldCharType="separate"/>
      </w:r>
      <w:r w:rsidR="008E0370">
        <w:rPr>
          <w:b/>
          <w:sz w:val="28"/>
        </w:rPr>
        <w:t>Java 11 Programming for Object Oriented (OO) Experienced Developers</w:t>
      </w:r>
      <w:r>
        <w:fldChar w:fldCharType="end"/>
      </w:r>
    </w:p>
    <w:p w14:paraId="28E26955" w14:textId="77777777" w:rsidR="00EF7F96" w:rsidRDefault="005D6FA0">
      <w:pPr>
        <w:pStyle w:val="BodyText"/>
        <w:ind w:left="0"/>
        <w:jc w:val="right"/>
        <w:rPr>
          <w:sz w:val="20"/>
        </w:rPr>
      </w:pPr>
      <w:r>
        <w:rPr>
          <w:sz w:val="20"/>
        </w:rPr>
        <w:t xml:space="preserve">Version </w:t>
      </w:r>
      <w:r>
        <w:rPr>
          <w:sz w:val="20"/>
        </w:rPr>
        <w:fldChar w:fldCharType="begin"/>
      </w:r>
      <w:r>
        <w:rPr>
          <w:sz w:val="20"/>
        </w:rPr>
        <w:instrText xml:space="preserve"> DOCPROPERTY TT_Version </w:instrText>
      </w:r>
      <w:r>
        <w:rPr>
          <w:sz w:val="20"/>
        </w:rPr>
        <w:fldChar w:fldCharType="separate"/>
      </w:r>
      <w:r w:rsidR="008E0370">
        <w:rPr>
          <w:sz w:val="20"/>
        </w:rPr>
        <w:t>20200403</w:t>
      </w:r>
      <w:r>
        <w:fldChar w:fldCharType="end"/>
      </w:r>
    </w:p>
    <w:p w14:paraId="10EFB6B3" w14:textId="77777777" w:rsidR="00F078A3" w:rsidRDefault="00F078A3">
      <w:pPr>
        <w:rPr>
          <w:lang w:val="nl-NL"/>
        </w:rPr>
      </w:pPr>
      <w:r>
        <w:rPr>
          <w:lang w:val="nl-NL"/>
        </w:rPr>
        <w:br w:type="page"/>
      </w:r>
    </w:p>
    <w:p w14:paraId="5740BC2E" w14:textId="77777777" w:rsidR="00D43D7D" w:rsidRDefault="005D6FA0" w:rsidP="007066F6">
      <w:pPr>
        <w:pStyle w:val="ExTitle"/>
        <w:numPr>
          <w:ilvl w:val="0"/>
          <w:numId w:val="0"/>
        </w:numPr>
        <w:ind w:left="2517" w:hanging="2517"/>
      </w:pPr>
      <w:bookmarkStart w:id="6" w:name="_Toc36801795"/>
      <w:r>
        <w:lastRenderedPageBreak/>
        <w:t xml:space="preserve">Demonstration: </w:t>
      </w:r>
      <w:r>
        <w:t>Exploring MemoryViewer</w:t>
      </w:r>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5385"/>
      </w:tblGrid>
      <w:tr w:rsidR="001271AD" w14:paraId="3F7B3A32" w14:textId="77777777" w:rsidTr="004D0246">
        <w:trPr>
          <w:trHeight w:val="400"/>
        </w:trPr>
        <w:tc>
          <w:tcPr>
            <w:tcW w:w="4680" w:type="dxa"/>
            <w:gridSpan w:val="2"/>
            <w:tcBorders>
              <w:bottom w:val="single" w:sz="4" w:space="0" w:color="auto"/>
            </w:tcBorders>
            <w:shd w:val="clear" w:color="auto" w:fill="D9D9D9" w:themeFill="background1" w:themeFillShade="D9"/>
          </w:tcPr>
          <w:p w14:paraId="698011AA" w14:textId="77777777" w:rsidR="001271AD" w:rsidRPr="002D513B" w:rsidRDefault="001271AD" w:rsidP="006966C0">
            <w:pPr>
              <w:pStyle w:val="ExTableText"/>
              <w:rPr>
                <w:b/>
              </w:rPr>
            </w:pPr>
            <w:r w:rsidRPr="002D513B">
              <w:rPr>
                <w:b/>
              </w:rPr>
              <w:t>Overview</w:t>
            </w:r>
          </w:p>
        </w:tc>
        <w:tc>
          <w:tcPr>
            <w:tcW w:w="5385" w:type="dxa"/>
            <w:tcBorders>
              <w:bottom w:val="nil"/>
            </w:tcBorders>
          </w:tcPr>
          <w:p w14:paraId="7132A89B" w14:textId="77777777" w:rsidR="001271AD" w:rsidRDefault="001271AD" w:rsidP="006966C0"/>
        </w:tc>
      </w:tr>
      <w:tr w:rsidR="001271AD" w14:paraId="0BEB92DF" w14:textId="77777777" w:rsidTr="00037699">
        <w:trPr>
          <w:trHeight w:val="400"/>
        </w:trPr>
        <w:tc>
          <w:tcPr>
            <w:tcW w:w="10065" w:type="dxa"/>
            <w:gridSpan w:val="3"/>
            <w:tcBorders>
              <w:top w:val="nil"/>
            </w:tcBorders>
          </w:tcPr>
          <w:p w14:paraId="75745B9D" w14:textId="77777777" w:rsidR="00C5681B" w:rsidRPr="004C64B8" w:rsidRDefault="005D6FA0" w:rsidP="00C5681B">
            <w:pPr>
              <w:pStyle w:val="ExText"/>
            </w:pPr>
            <w:r w:rsidRPr="007066F6">
              <w:t xml:space="preserve">In this exercise you will use a small Java application that monitors the amount of memory that its JVM is currently using.  The application provides a user interface that allows you to </w:t>
            </w:r>
            <w:r w:rsidRPr="007066F6">
              <w:t>request a garbage collection from the JVM.</w:t>
            </w:r>
          </w:p>
        </w:tc>
      </w:tr>
      <w:tr w:rsidR="001271AD" w14:paraId="17908D74" w14:textId="77777777" w:rsidTr="004D0246">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hemeFill="background1" w:themeFillShade="D9"/>
          </w:tcPr>
          <w:p w14:paraId="676E19CD" w14:textId="77777777" w:rsidR="001271AD" w:rsidRPr="002D513B" w:rsidRDefault="001271AD" w:rsidP="006966C0">
            <w:pPr>
              <w:pStyle w:val="ExTableText"/>
              <w:rPr>
                <w:b/>
              </w:rPr>
            </w:pPr>
            <w:r w:rsidRPr="002D513B">
              <w:rPr>
                <w:b/>
              </w:rPr>
              <w:t>Objective</w:t>
            </w:r>
          </w:p>
        </w:tc>
        <w:tc>
          <w:tcPr>
            <w:tcW w:w="7005" w:type="dxa"/>
            <w:gridSpan w:val="2"/>
            <w:tcBorders>
              <w:left w:val="single" w:sz="4" w:space="0" w:color="FFFFFF"/>
            </w:tcBorders>
          </w:tcPr>
          <w:p w14:paraId="05E0AE6F" w14:textId="77777777" w:rsidR="00C5681B" w:rsidRDefault="005D6FA0" w:rsidP="007066F6">
            <w:pPr>
              <w:pStyle w:val="ExText"/>
            </w:pPr>
            <w:r w:rsidRPr="007066F6">
              <w:t>Understand how to run a Java application, what a basic Java GUI looks like, and experience the JVM's memory management.</w:t>
            </w:r>
          </w:p>
        </w:tc>
      </w:tr>
      <w:tr w:rsidR="001271AD" w:rsidRPr="00D1227A" w14:paraId="57BE0310" w14:textId="77777777" w:rsidTr="004D0246">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hemeFill="background1" w:themeFillShade="D9"/>
          </w:tcPr>
          <w:p w14:paraId="1F8F464D" w14:textId="77777777" w:rsidR="001271AD" w:rsidRPr="002D513B" w:rsidRDefault="001271AD" w:rsidP="006966C0">
            <w:pPr>
              <w:pStyle w:val="ExTableText"/>
              <w:rPr>
                <w:b/>
              </w:rPr>
            </w:pPr>
            <w:r w:rsidRPr="002D513B">
              <w:rPr>
                <w:b/>
              </w:rPr>
              <w:t>Builds on Previous Labs</w:t>
            </w:r>
          </w:p>
        </w:tc>
        <w:tc>
          <w:tcPr>
            <w:tcW w:w="7005" w:type="dxa"/>
            <w:gridSpan w:val="2"/>
            <w:tcBorders>
              <w:left w:val="single" w:sz="4" w:space="0" w:color="FFFFFF"/>
            </w:tcBorders>
          </w:tcPr>
          <w:p w14:paraId="5688C36D" w14:textId="77777777" w:rsidR="001271AD" w:rsidRPr="00D1227A" w:rsidRDefault="001271AD" w:rsidP="001271AD">
            <w:pPr>
              <w:pStyle w:val="ExTableText"/>
            </w:pPr>
            <w:r w:rsidRPr="00D1227A">
              <w:t>None</w:t>
            </w:r>
          </w:p>
        </w:tc>
      </w:tr>
      <w:tr w:rsidR="001271AD" w:rsidRPr="00EF32C9" w14:paraId="7BD0C2A9" w14:textId="77777777" w:rsidTr="004D0246">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hemeFill="background1" w:themeFillShade="D9"/>
          </w:tcPr>
          <w:p w14:paraId="2F886E2E" w14:textId="77777777" w:rsidR="001271AD" w:rsidRPr="002D513B" w:rsidRDefault="001271AD" w:rsidP="006966C0">
            <w:pPr>
              <w:pStyle w:val="ExTableText"/>
              <w:rPr>
                <w:b/>
              </w:rPr>
            </w:pPr>
            <w:r w:rsidRPr="002D513B">
              <w:rPr>
                <w:b/>
              </w:rPr>
              <w:t>Time to Complete</w:t>
            </w:r>
          </w:p>
        </w:tc>
        <w:tc>
          <w:tcPr>
            <w:tcW w:w="7005" w:type="dxa"/>
            <w:gridSpan w:val="2"/>
            <w:tcBorders>
              <w:left w:val="single" w:sz="4" w:space="0" w:color="FFFFFF"/>
            </w:tcBorders>
          </w:tcPr>
          <w:p w14:paraId="1FF7ADBC" w14:textId="77777777" w:rsidR="001271AD" w:rsidRPr="00EF32C9" w:rsidRDefault="005D6FA0" w:rsidP="006966C0">
            <w:pPr>
              <w:pStyle w:val="ExTableText"/>
            </w:pPr>
            <w:r>
              <w:t>15</w:t>
            </w:r>
            <w:r w:rsidR="001271AD" w:rsidRPr="00EF32C9">
              <w:t xml:space="preserve"> minutes</w:t>
            </w:r>
          </w:p>
        </w:tc>
      </w:tr>
    </w:tbl>
    <w:p w14:paraId="12C8C489" w14:textId="77777777" w:rsidR="005C12D5" w:rsidRDefault="005D6FA0" w:rsidP="005C12D5">
      <w:pPr>
        <w:pStyle w:val="ExNoteHeader"/>
      </w:pPr>
      <w:r>
        <w:t>Task List</w:t>
      </w:r>
    </w:p>
    <w:p w14:paraId="3B28680E" w14:textId="77777777" w:rsidR="00CD27FF" w:rsidRDefault="005D6FA0" w:rsidP="00CD27FF">
      <w:pPr>
        <w:pStyle w:val="ExText"/>
      </w:pPr>
      <w:r w:rsidRPr="007066F6">
        <w:t xml:space="preserve">Note: Some of the labs in this course are demonstrations that are already fully implemented. These labs </w:t>
      </w:r>
      <w:r>
        <w:t xml:space="preserve">are found as subfolders under </w:t>
      </w:r>
      <w:r w:rsidRPr="00687846">
        <w:rPr>
          <w:b/>
        </w:rPr>
        <w:t>~</w:t>
      </w:r>
      <w:r>
        <w:rPr>
          <w:b/>
        </w:rPr>
        <w:t>/</w:t>
      </w:r>
      <w:proofErr w:type="spellStart"/>
      <w:r w:rsidRPr="00687846">
        <w:rPr>
          <w:b/>
        </w:rPr>
        <w:t>StudentWork</w:t>
      </w:r>
      <w:proofErr w:type="spellEnd"/>
      <w:r>
        <w:rPr>
          <w:b/>
        </w:rPr>
        <w:t>/</w:t>
      </w:r>
      <w:r>
        <w:rPr>
          <w:b/>
        </w:rPr>
        <w:t>demos</w:t>
      </w:r>
    </w:p>
    <w:p w14:paraId="182CA1FA" w14:textId="77777777" w:rsidR="007066F6" w:rsidRDefault="005D6FA0" w:rsidP="00CD27FF">
      <w:pPr>
        <w:pStyle w:val="ExText"/>
      </w:pPr>
      <w:r>
        <w:t xml:space="preserve">First, navigate to the </w:t>
      </w:r>
      <w:r>
        <w:rPr>
          <w:b/>
        </w:rPr>
        <w:t>~/</w:t>
      </w:r>
      <w:proofErr w:type="spellStart"/>
      <w:r w:rsidRPr="00687846">
        <w:rPr>
          <w:b/>
        </w:rPr>
        <w:t>StudentWork</w:t>
      </w:r>
      <w:proofErr w:type="spellEnd"/>
      <w:r>
        <w:rPr>
          <w:b/>
        </w:rPr>
        <w:t>/</w:t>
      </w:r>
      <w:r>
        <w:rPr>
          <w:b/>
        </w:rPr>
        <w:t>demos</w:t>
      </w:r>
      <w:r>
        <w:rPr>
          <w:b/>
        </w:rPr>
        <w:t>/</w:t>
      </w:r>
      <w:proofErr w:type="spellStart"/>
      <w:r w:rsidRPr="00687846">
        <w:rPr>
          <w:b/>
        </w:rPr>
        <w:t>MemoryViewer</w:t>
      </w:r>
      <w:proofErr w:type="spellEnd"/>
      <w:r>
        <w:t xml:space="preserve"> folder and note that there are several files. </w:t>
      </w:r>
      <w:r>
        <w:t xml:space="preserve"> Identify which is a source file, bytecode files, JAR file, and batch file.  </w:t>
      </w:r>
    </w:p>
    <w:p w14:paraId="034EB2D7" w14:textId="77777777" w:rsidR="007066F6" w:rsidRDefault="005D6FA0" w:rsidP="007066F6">
      <w:pPr>
        <w:pStyle w:val="ExListParagraph"/>
        <w:numPr>
          <w:ilvl w:val="0"/>
          <w:numId w:val="26"/>
        </w:numPr>
      </w:pPr>
      <w:r>
        <w:t>When you double-click on the batch file a small window is created that shows memory usage and a garbage collection button.  Watch the numbers for a minute.  Several things are go</w:t>
      </w:r>
      <w:r>
        <w:t>ing on here.</w:t>
      </w:r>
    </w:p>
    <w:p w14:paraId="7D2F8C5D" w14:textId="77777777" w:rsidR="007066F6" w:rsidRDefault="005D6FA0" w:rsidP="007066F6">
      <w:pPr>
        <w:pStyle w:val="ExText"/>
      </w:pPr>
      <w:r w:rsidRPr="007066F6">
        <w:t>NOTE: Windows does allow for jar files to be executed by doubling-clicking the jar file within the explorer. The batch-file is added to simplify execution of the jar file from the command prompt.</w:t>
      </w:r>
    </w:p>
    <w:p w14:paraId="2428B6B6" w14:textId="77777777" w:rsidR="007066F6" w:rsidRDefault="005D6FA0" w:rsidP="007066F6">
      <w:pPr>
        <w:pStyle w:val="ExListParagraph"/>
        <w:numPr>
          <w:ilvl w:val="0"/>
          <w:numId w:val="26"/>
        </w:numPr>
      </w:pPr>
      <w:r>
        <w:t xml:space="preserve">This Java application runs inside a JVM.  That </w:t>
      </w:r>
      <w:r>
        <w:t>JVM controls access to memory and has a limited amount of memory initially available to it.  The default amount is roughly 2MB (although this can be changed at startup of the JVM).  Hence the upper limit on available memory.  If an application uses or need</w:t>
      </w:r>
      <w:r>
        <w:t xml:space="preserve">s more memory, the JVM will increment the memory usage to accommodate the requirements.  The upper limit for this memory usage can be established ahead of time or, if not explicitly defined, will be whatever the operating system will give the JVM.  Again, </w:t>
      </w:r>
      <w:r>
        <w:t>this is done is increments.</w:t>
      </w:r>
    </w:p>
    <w:p w14:paraId="48F63650" w14:textId="77777777" w:rsidR="007066F6" w:rsidRDefault="005D6FA0" w:rsidP="007066F6">
      <w:pPr>
        <w:pStyle w:val="ExListParagraph"/>
        <w:numPr>
          <w:ilvl w:val="0"/>
          <w:numId w:val="26"/>
        </w:numPr>
      </w:pPr>
      <w:r>
        <w:t xml:space="preserve">In an object-oriented runtime environment, one of the issues you </w:t>
      </w:r>
      <w:proofErr w:type="gramStart"/>
      <w:r>
        <w:t>have to</w:t>
      </w:r>
      <w:proofErr w:type="gramEnd"/>
      <w:r>
        <w:t xml:space="preserve"> deal with is reclaiming memory associated with data structures that you no longer need.  In Java, this process is called garbage collection.  Periodically,</w:t>
      </w:r>
      <w:r>
        <w:t xml:space="preserve"> a JVM will decide on its own to garbage collect.  You can also invoke the garbage collection programmatically.  If you watch the memory for a bit, you will see the JVM invoke garbage collection based on either time or on the available memory getting small</w:t>
      </w:r>
      <w:r>
        <w:t>.  Try invoking it on your own with the garbage collection button.</w:t>
      </w:r>
    </w:p>
    <w:p w14:paraId="288E7EDE" w14:textId="77777777" w:rsidR="007066F6" w:rsidRDefault="005D6FA0" w:rsidP="007066F6">
      <w:pPr>
        <w:pStyle w:val="ExListParagraph"/>
        <w:numPr>
          <w:ilvl w:val="0"/>
          <w:numId w:val="26"/>
        </w:numPr>
      </w:pPr>
      <w:r>
        <w:t xml:space="preserve">Finally, a dynamic that you will notice is the amount of memory used will continue to rise and fall even when there is no apparent activity.  This is because an update process is occurring </w:t>
      </w:r>
      <w:r>
        <w:t>every second that checks available memory and updates the display.  Each of these updates generates some garbage that will eventually need to be collected.</w:t>
      </w:r>
    </w:p>
    <w:p w14:paraId="7DA5E263" w14:textId="77777777" w:rsidR="007066F6" w:rsidRPr="007066F6" w:rsidRDefault="005D6FA0" w:rsidP="007066F6">
      <w:pPr>
        <w:pStyle w:val="ExListParagraph"/>
        <w:numPr>
          <w:ilvl w:val="0"/>
          <w:numId w:val="26"/>
        </w:numPr>
      </w:pPr>
      <w:r>
        <w:t>While we have provided the source code for this small application, we do</w:t>
      </w:r>
      <w:r>
        <w:t xml:space="preserve"> not</w:t>
      </w:r>
      <w:r>
        <w:t xml:space="preserve"> expect you to understan</w:t>
      </w:r>
      <w:r>
        <w:t>d it.  The code is rather complex, using some of the more advanced aspects of Java to support communication with the JVM, the user interface, and handling user-generated events (pushing the buttons on the user interface).</w:t>
      </w:r>
    </w:p>
    <w:p w14:paraId="5FEAE4B4" w14:textId="77777777" w:rsidR="00D43D7D" w:rsidRDefault="005C12D5" w:rsidP="005878B5">
      <w:pPr>
        <w:pStyle w:val="ExTitle"/>
        <w:numPr>
          <w:ilvl w:val="0"/>
          <w:numId w:val="0"/>
        </w:numPr>
        <w:ind w:left="357" w:hanging="357"/>
      </w:pPr>
      <w:bookmarkStart w:id="7" w:name="_Toc36801796"/>
      <w:r w:rsidRPr="005C12D5">
        <w:lastRenderedPageBreak/>
        <w:t xml:space="preserve">Tutorial: </w:t>
      </w:r>
      <w:r w:rsidR="005D6FA0">
        <w:t>Setup Projects in Eclipse</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5385"/>
      </w:tblGrid>
      <w:tr w:rsidR="001271AD" w14:paraId="1CC76933" w14:textId="77777777" w:rsidTr="004D0246">
        <w:trPr>
          <w:trHeight w:val="400"/>
        </w:trPr>
        <w:tc>
          <w:tcPr>
            <w:tcW w:w="4680" w:type="dxa"/>
            <w:gridSpan w:val="2"/>
            <w:tcBorders>
              <w:bottom w:val="single" w:sz="4" w:space="0" w:color="auto"/>
            </w:tcBorders>
            <w:shd w:val="clear" w:color="auto" w:fill="D9D9D9" w:themeFill="background1" w:themeFillShade="D9"/>
          </w:tcPr>
          <w:p w14:paraId="5154A73B" w14:textId="77777777" w:rsidR="001271AD" w:rsidRPr="001B3936" w:rsidRDefault="001271AD" w:rsidP="006966C0">
            <w:pPr>
              <w:pStyle w:val="ExTableText"/>
            </w:pPr>
            <w:r w:rsidRPr="001B3936">
              <w:t>Overview</w:t>
            </w:r>
          </w:p>
        </w:tc>
        <w:tc>
          <w:tcPr>
            <w:tcW w:w="5385" w:type="dxa"/>
            <w:tcBorders>
              <w:bottom w:val="nil"/>
            </w:tcBorders>
          </w:tcPr>
          <w:p w14:paraId="37A0541B" w14:textId="77777777" w:rsidR="001271AD" w:rsidRDefault="001271AD" w:rsidP="006966C0"/>
        </w:tc>
      </w:tr>
      <w:tr w:rsidR="001271AD" w14:paraId="4A9E4D02" w14:textId="77777777" w:rsidTr="00037699">
        <w:trPr>
          <w:trHeight w:val="400"/>
        </w:trPr>
        <w:tc>
          <w:tcPr>
            <w:tcW w:w="10065" w:type="dxa"/>
            <w:gridSpan w:val="3"/>
            <w:tcBorders>
              <w:top w:val="nil"/>
            </w:tcBorders>
          </w:tcPr>
          <w:p w14:paraId="291B97C1" w14:textId="77777777" w:rsidR="00ED509A" w:rsidRPr="005C12D5" w:rsidRDefault="005D6FA0" w:rsidP="00ED509A">
            <w:pPr>
              <w:pStyle w:val="ExText"/>
              <w:rPr>
                <w:lang w:val="nl-NL"/>
              </w:rPr>
            </w:pPr>
            <w:r w:rsidRPr="005C12D5">
              <w:rPr>
                <w:lang w:val="nl-NL"/>
              </w:rPr>
              <w:t xml:space="preserve">This tutorial illustrates how to setup the Eclipse environment for use in implementing the exercises.  </w:t>
            </w:r>
          </w:p>
          <w:p w14:paraId="229992DE" w14:textId="77777777" w:rsidR="001271AD" w:rsidRPr="005C12D5" w:rsidRDefault="001271AD" w:rsidP="001271AD">
            <w:pPr>
              <w:pStyle w:val="ExText"/>
              <w:rPr>
                <w:lang w:val="nl-NL"/>
              </w:rPr>
            </w:pPr>
            <w:r w:rsidRPr="005C12D5">
              <w:rPr>
                <w:lang w:val="nl-NL"/>
              </w:rPr>
              <w:t xml:space="preserve">During this training, you will be developing several miniature-projects using </w:t>
            </w:r>
            <w:r w:rsidR="005D6FA0">
              <w:rPr>
                <w:b/>
                <w:lang w:val="nl-NL"/>
              </w:rPr>
              <w:t>Eclipse</w:t>
            </w:r>
            <w:r w:rsidRPr="005C12D5">
              <w:rPr>
                <w:lang w:val="nl-NL"/>
              </w:rPr>
              <w:t>.  For each exercise, we have created skeleton code, which you will be editing. In some cases, we also provide additional files, which already have been implemented for you. (E.g. Helper classes and some Welcome pages for the web applications).</w:t>
            </w:r>
          </w:p>
          <w:p w14:paraId="78A41A9F" w14:textId="77777777" w:rsidR="001271AD" w:rsidRPr="001271AD" w:rsidRDefault="001271AD" w:rsidP="001271AD">
            <w:pPr>
              <w:pStyle w:val="ExText"/>
              <w:rPr>
                <w:lang w:val="nl-NL"/>
              </w:rPr>
            </w:pPr>
            <w:r w:rsidRPr="005C12D5">
              <w:rPr>
                <w:lang w:val="nl-NL"/>
              </w:rPr>
              <w:t>Before each exercise, all of these files (skeleton code, helper classes, etc…) will have to be imported into Eclipse. This tutorial describes how to import these files into Eclipse.</w:t>
            </w:r>
          </w:p>
        </w:tc>
      </w:tr>
      <w:tr w:rsidR="001271AD" w14:paraId="54CE6E60" w14:textId="77777777" w:rsidTr="004D0246">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hemeFill="background1" w:themeFillShade="D9"/>
          </w:tcPr>
          <w:p w14:paraId="35FD1A52" w14:textId="77777777" w:rsidR="001271AD" w:rsidRPr="001B3936" w:rsidRDefault="001271AD" w:rsidP="006966C0">
            <w:pPr>
              <w:pStyle w:val="ExTableText"/>
            </w:pPr>
            <w:r w:rsidRPr="001B3936">
              <w:t>Objective</w:t>
            </w:r>
          </w:p>
        </w:tc>
        <w:tc>
          <w:tcPr>
            <w:tcW w:w="7005" w:type="dxa"/>
            <w:gridSpan w:val="2"/>
            <w:tcBorders>
              <w:left w:val="single" w:sz="4" w:space="0" w:color="FFFFFF"/>
            </w:tcBorders>
          </w:tcPr>
          <w:p w14:paraId="49E79866" w14:textId="77777777" w:rsidR="001271AD" w:rsidRDefault="001271AD" w:rsidP="00ED509A">
            <w:pPr>
              <w:pStyle w:val="ExTableText"/>
              <w:numPr>
                <w:ilvl w:val="0"/>
                <w:numId w:val="31"/>
              </w:numPr>
            </w:pPr>
            <w:r>
              <w:t>Become familiar with the Eclipse Environment</w:t>
            </w:r>
          </w:p>
        </w:tc>
      </w:tr>
      <w:tr w:rsidR="001271AD" w:rsidRPr="00EF32C9" w14:paraId="35785ECB" w14:textId="77777777" w:rsidTr="004D0246">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hemeFill="background1" w:themeFillShade="D9"/>
          </w:tcPr>
          <w:p w14:paraId="0E6D333E" w14:textId="77777777" w:rsidR="001271AD" w:rsidRPr="001B3936" w:rsidRDefault="001271AD" w:rsidP="006966C0">
            <w:pPr>
              <w:pStyle w:val="ExTableText"/>
            </w:pPr>
            <w:r w:rsidRPr="001B3936">
              <w:t>Time to Complete</w:t>
            </w:r>
          </w:p>
        </w:tc>
        <w:tc>
          <w:tcPr>
            <w:tcW w:w="7005" w:type="dxa"/>
            <w:gridSpan w:val="2"/>
            <w:tcBorders>
              <w:left w:val="single" w:sz="4" w:space="0" w:color="FFFFFF"/>
            </w:tcBorders>
          </w:tcPr>
          <w:p w14:paraId="0E538740" w14:textId="77777777" w:rsidR="001271AD" w:rsidRPr="00EF32C9" w:rsidRDefault="005D6FA0" w:rsidP="006966C0">
            <w:pPr>
              <w:pStyle w:val="ExTableText"/>
            </w:pPr>
            <w:r>
              <w:t>20</w:t>
            </w:r>
            <w:r w:rsidR="001271AD" w:rsidRPr="00EF32C9">
              <w:t xml:space="preserve"> minutes</w:t>
            </w:r>
          </w:p>
        </w:tc>
      </w:tr>
    </w:tbl>
    <w:p w14:paraId="65D96297" w14:textId="77777777" w:rsidR="005C12D5" w:rsidRPr="005C12D5" w:rsidRDefault="005C12D5" w:rsidP="005C12D5">
      <w:pPr>
        <w:pStyle w:val="ExNoteHeader"/>
        <w:rPr>
          <w:lang w:val="nl-NL"/>
        </w:rPr>
      </w:pPr>
      <w:r w:rsidRPr="005C12D5">
        <w:rPr>
          <w:lang w:val="nl-NL"/>
        </w:rPr>
        <w:t xml:space="preserve">The Workshop directory </w:t>
      </w:r>
    </w:p>
    <w:p w14:paraId="5FA83AAE" w14:textId="77777777" w:rsidR="005C12D5" w:rsidRPr="005C12D5" w:rsidRDefault="005C12D5" w:rsidP="005C12D5">
      <w:pPr>
        <w:pStyle w:val="ExText"/>
        <w:rPr>
          <w:lang w:val="nl-NL"/>
        </w:rPr>
      </w:pPr>
      <w:r w:rsidRPr="005C12D5">
        <w:rPr>
          <w:lang w:val="nl-NL"/>
        </w:rPr>
        <w:t xml:space="preserve">For the location of the Workshop directory, ask your trainer. During this tutorial, we will presume that the Workshop directory has been placed in </w:t>
      </w:r>
      <w:r w:rsidRPr="005C12D5">
        <w:rPr>
          <w:b/>
          <w:lang w:val="nl-NL"/>
        </w:rPr>
        <w:t>C:\StudentWork</w:t>
      </w:r>
    </w:p>
    <w:p w14:paraId="53E020C4" w14:textId="77777777" w:rsidR="005C12D5" w:rsidRPr="005C12D5" w:rsidRDefault="005D6FA0" w:rsidP="005C12D5">
      <w:pPr>
        <w:pStyle w:val="ExNoteHeader"/>
        <w:rPr>
          <w:lang w:val="nl-NL"/>
        </w:rPr>
      </w:pPr>
      <w:r>
        <w:rPr>
          <w:lang w:val="nl-NL"/>
        </w:rPr>
        <w:t>Starting Eclipse</w:t>
      </w:r>
    </w:p>
    <w:p w14:paraId="5855ED32" w14:textId="77777777" w:rsidR="005C12D5" w:rsidRPr="005C12D5" w:rsidRDefault="005C12D5" w:rsidP="005C12D5">
      <w:pPr>
        <w:pStyle w:val="ExListParagraph"/>
        <w:numPr>
          <w:ilvl w:val="0"/>
          <w:numId w:val="38"/>
        </w:numPr>
        <w:ind w:left="487" w:hanging="357"/>
        <w:rPr>
          <w:lang w:val="nl-NL"/>
        </w:rPr>
      </w:pPr>
      <w:r w:rsidRPr="005C12D5">
        <w:rPr>
          <w:lang w:val="nl-NL"/>
        </w:rPr>
        <w:t>From the Windows Desktop, double-click the Eclipse icon.  If you do not have a shortcut icon on your desktop then add one that references the Eclipse executable.</w:t>
      </w:r>
      <w:r>
        <w:rPr>
          <w:lang w:val="nl-NL"/>
        </w:rPr>
        <w:br/>
      </w:r>
      <w:r w:rsidRPr="005C12D5">
        <w:rPr>
          <w:lang w:val="nl-NL"/>
        </w:rPr>
        <w:t xml:space="preserve">A popup will appear in which you can specify the location of the workspace. </w:t>
      </w:r>
    </w:p>
    <w:p w14:paraId="737989E0" w14:textId="77777777" w:rsidR="005C12D5" w:rsidRPr="005C12D5" w:rsidRDefault="005C12D5" w:rsidP="005C12D5">
      <w:pPr>
        <w:pStyle w:val="ExListParagraph"/>
        <w:numPr>
          <w:ilvl w:val="0"/>
          <w:numId w:val="38"/>
        </w:numPr>
        <w:ind w:left="487" w:hanging="357"/>
        <w:rPr>
          <w:lang w:val="nl-NL"/>
        </w:rPr>
      </w:pPr>
      <w:r w:rsidRPr="005C12D5">
        <w:rPr>
          <w:lang w:val="nl-NL"/>
        </w:rPr>
        <w:t xml:space="preserve">Change the workspace location to: </w:t>
      </w:r>
      <w:r w:rsidRPr="005C12D5">
        <w:rPr>
          <w:b/>
          <w:lang w:val="nl-NL"/>
        </w:rPr>
        <w:t>~StudentWork\workspace</w:t>
      </w:r>
    </w:p>
    <w:p w14:paraId="18AB5A1A" w14:textId="77777777" w:rsidR="005C12D5" w:rsidRPr="005C12D5" w:rsidRDefault="005D6FA0" w:rsidP="005C12D5">
      <w:pPr>
        <w:pStyle w:val="ExImage"/>
        <w:rPr>
          <w:lang w:val="nl-NL"/>
        </w:rPr>
      </w:pPr>
      <w:r>
        <w:drawing>
          <wp:inline distT="0" distB="0" distL="0" distR="0" wp14:anchorId="1B78CA6E" wp14:editId="03FA90FE">
            <wp:extent cx="4710742"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371" cy="2143849"/>
                    </a:xfrm>
                    <a:prstGeom prst="rect">
                      <a:avLst/>
                    </a:prstGeom>
                  </pic:spPr>
                </pic:pic>
              </a:graphicData>
            </a:graphic>
          </wp:inline>
        </w:drawing>
      </w:r>
    </w:p>
    <w:p w14:paraId="00AC5783" w14:textId="77777777" w:rsidR="005C12D5" w:rsidRDefault="005C12D5" w:rsidP="005C12D5">
      <w:pPr>
        <w:pStyle w:val="ExText"/>
      </w:pPr>
      <w:r w:rsidRPr="005C12D5">
        <w:t xml:space="preserve">An empty workspace will now be created in the </w:t>
      </w:r>
      <w:r w:rsidRPr="005C12D5">
        <w:rPr>
          <w:b/>
        </w:rPr>
        <w:t>~StudentWork\workspace</w:t>
      </w:r>
      <w:r w:rsidRPr="005C12D5">
        <w:t xml:space="preserve"> directory.</w:t>
      </w:r>
    </w:p>
    <w:p w14:paraId="6EA5FBAD" w14:textId="77777777" w:rsidR="005C12D5" w:rsidRDefault="005C12D5" w:rsidP="002A4FD2">
      <w:pPr>
        <w:pStyle w:val="ExText"/>
      </w:pPr>
      <w:r w:rsidRPr="005C12D5">
        <w:t>When the application is started, the Welcome page will be presented.</w:t>
      </w:r>
      <w:r>
        <w:br w:type="page"/>
      </w:r>
      <w:r w:rsidR="005D6FA0">
        <w:lastRenderedPageBreak/>
        <w:tab/>
      </w:r>
    </w:p>
    <w:p w14:paraId="70B519CD" w14:textId="77777777" w:rsidR="005C12D5" w:rsidRDefault="005C12D5" w:rsidP="005C12D5">
      <w:pPr>
        <w:pStyle w:val="ExText"/>
      </w:pPr>
      <w:r w:rsidRPr="005C12D5">
        <w:t xml:space="preserve">Select the </w:t>
      </w:r>
      <w:r w:rsidRPr="005C12D5">
        <w:rPr>
          <w:b/>
        </w:rPr>
        <w:t>Workbench</w:t>
      </w:r>
      <w:r w:rsidRPr="005C12D5">
        <w:t xml:space="preserve"> icon </w:t>
      </w:r>
      <w:r w:rsidR="005D6FA0">
        <w:rPr>
          <w:noProof/>
        </w:rPr>
        <w:drawing>
          <wp:inline distT="0" distB="0" distL="0" distR="0" wp14:anchorId="3E990823" wp14:editId="0FD9F278">
            <wp:extent cx="432707" cy="28644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1838" cy="285865"/>
                    </a:xfrm>
                    <a:prstGeom prst="rect">
                      <a:avLst/>
                    </a:prstGeom>
                  </pic:spPr>
                </pic:pic>
              </a:graphicData>
            </a:graphic>
          </wp:inline>
        </w:drawing>
      </w:r>
      <w:r w:rsidRPr="005C12D5">
        <w:t xml:space="preserve">  on the right side of the Welcome window.  This will take you to the workbench:</w:t>
      </w:r>
    </w:p>
    <w:p w14:paraId="6EABBFE3" w14:textId="77777777" w:rsidR="005C12D5" w:rsidRPr="005C12D5" w:rsidRDefault="005D6FA0" w:rsidP="005C12D5">
      <w:pPr>
        <w:pStyle w:val="ExImage"/>
      </w:pPr>
      <w:r>
        <w:drawing>
          <wp:inline distT="0" distB="0" distL="0" distR="0" wp14:anchorId="3737B192" wp14:editId="6EA40EEB">
            <wp:extent cx="5181600" cy="36886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0661" cy="3695116"/>
                    </a:xfrm>
                    <a:prstGeom prst="rect">
                      <a:avLst/>
                    </a:prstGeom>
                  </pic:spPr>
                </pic:pic>
              </a:graphicData>
            </a:graphic>
          </wp:inline>
        </w:drawing>
      </w:r>
    </w:p>
    <w:p w14:paraId="4DED4F64" w14:textId="77777777" w:rsidR="005C12D5" w:rsidRPr="005C12D5" w:rsidRDefault="005C12D5" w:rsidP="005C12D5">
      <w:pPr>
        <w:pStyle w:val="ExNoteHeader"/>
        <w:rPr>
          <w:lang w:val="nl-NL"/>
        </w:rPr>
      </w:pPr>
      <w:r w:rsidRPr="005C12D5">
        <w:rPr>
          <w:lang w:val="nl-NL"/>
        </w:rPr>
        <w:t>Creating new Java Projects</w:t>
      </w:r>
      <w:r w:rsidR="005D6FA0">
        <w:rPr>
          <w:lang w:val="nl-NL"/>
        </w:rPr>
        <w:t xml:space="preserve"> </w:t>
      </w:r>
      <w:r w:rsidRPr="005C12D5">
        <w:rPr>
          <w:lang w:val="nl-NL"/>
        </w:rPr>
        <w:t>and Classes</w:t>
      </w:r>
    </w:p>
    <w:p w14:paraId="240B86C5" w14:textId="77777777" w:rsidR="00A3209E" w:rsidRDefault="005C12D5" w:rsidP="008D6755">
      <w:pPr>
        <w:pStyle w:val="ExText"/>
        <w:rPr>
          <w:lang w:val="nl-NL"/>
        </w:rPr>
      </w:pPr>
      <w:r w:rsidRPr="00A3209E">
        <w:rPr>
          <w:lang w:val="nl-NL"/>
        </w:rPr>
        <w:t>There are numerous ways to create new resources (projects, folders and files) in Eclipse. The three most common are:</w:t>
      </w:r>
    </w:p>
    <w:p w14:paraId="693E0C6E" w14:textId="77777777" w:rsidR="00A3209E" w:rsidRDefault="00A3209E" w:rsidP="00A3209E">
      <w:pPr>
        <w:pStyle w:val="ExListParagraph"/>
        <w:numPr>
          <w:ilvl w:val="1"/>
          <w:numId w:val="26"/>
        </w:numPr>
        <w:rPr>
          <w:lang w:val="nl-NL"/>
        </w:rPr>
      </w:pPr>
      <w:r>
        <w:rPr>
          <w:lang w:val="nl-NL"/>
        </w:rPr>
        <w:t xml:space="preserve">From the main menu: </w:t>
      </w:r>
      <w:r w:rsidRPr="00A3209E">
        <w:rPr>
          <w:b/>
          <w:lang w:val="nl-NL"/>
        </w:rPr>
        <w:t>File-&gt;New-&gt;</w:t>
      </w:r>
      <w:r w:rsidR="005C12D5" w:rsidRPr="00A3209E">
        <w:rPr>
          <w:b/>
          <w:lang w:val="nl-NL"/>
        </w:rPr>
        <w:t>Project</w:t>
      </w:r>
    </w:p>
    <w:p w14:paraId="0C6FC223" w14:textId="77777777" w:rsidR="00A3209E" w:rsidRDefault="005C12D5" w:rsidP="00A3209E">
      <w:pPr>
        <w:pStyle w:val="ExListParagraph"/>
        <w:numPr>
          <w:ilvl w:val="1"/>
          <w:numId w:val="26"/>
        </w:numPr>
        <w:rPr>
          <w:lang w:val="nl-NL"/>
        </w:rPr>
      </w:pPr>
      <w:r w:rsidRPr="00A3209E">
        <w:rPr>
          <w:lang w:val="nl-NL"/>
        </w:rPr>
        <w:t>Right-click in the Navigator or P</w:t>
      </w:r>
      <w:r w:rsidR="00A3209E">
        <w:rPr>
          <w:lang w:val="nl-NL"/>
        </w:rPr>
        <w:t>ackage Explorer view and select</w:t>
      </w:r>
      <w:r w:rsidR="009D6A4E">
        <w:rPr>
          <w:lang w:val="nl-NL"/>
        </w:rPr>
        <w:br/>
      </w:r>
      <w:r w:rsidR="00A3209E" w:rsidRPr="00A3209E">
        <w:rPr>
          <w:b/>
          <w:lang w:val="nl-NL"/>
        </w:rPr>
        <w:t>New-&gt;</w:t>
      </w:r>
      <w:r w:rsidRPr="00A3209E">
        <w:rPr>
          <w:b/>
          <w:lang w:val="nl-NL"/>
        </w:rPr>
        <w:t>Project...</w:t>
      </w:r>
    </w:p>
    <w:p w14:paraId="36777AF4" w14:textId="77777777" w:rsidR="005C12D5" w:rsidRPr="00A3209E" w:rsidRDefault="005C12D5" w:rsidP="00A3209E">
      <w:pPr>
        <w:pStyle w:val="ExListParagraph"/>
        <w:numPr>
          <w:ilvl w:val="1"/>
          <w:numId w:val="26"/>
        </w:numPr>
        <w:rPr>
          <w:lang w:val="nl-NL"/>
        </w:rPr>
      </w:pPr>
      <w:r w:rsidRPr="00A3209E">
        <w:rPr>
          <w:lang w:val="nl-NL"/>
        </w:rPr>
        <w:t xml:space="preserve">Press </w:t>
      </w:r>
      <w:r w:rsidRPr="00A3209E">
        <w:rPr>
          <w:b/>
          <w:lang w:val="nl-NL"/>
        </w:rPr>
        <w:t>Ctrl+N</w:t>
      </w:r>
    </w:p>
    <w:p w14:paraId="20B4ABFF" w14:textId="77777777" w:rsidR="005C12D5" w:rsidRDefault="005C12D5" w:rsidP="00A3209E">
      <w:pPr>
        <w:pStyle w:val="ExListParagraph"/>
        <w:numPr>
          <w:ilvl w:val="0"/>
          <w:numId w:val="38"/>
        </w:numPr>
        <w:ind w:left="487" w:hanging="357"/>
        <w:rPr>
          <w:lang w:val="nl-NL"/>
        </w:rPr>
      </w:pPr>
      <w:r w:rsidRPr="005C12D5">
        <w:rPr>
          <w:lang w:val="nl-NL"/>
        </w:rPr>
        <w:t xml:space="preserve">In all three cases the </w:t>
      </w:r>
      <w:r w:rsidRPr="00A3209E">
        <w:rPr>
          <w:b/>
          <w:lang w:val="nl-NL"/>
        </w:rPr>
        <w:t>New</w:t>
      </w:r>
      <w:r w:rsidRPr="005C12D5">
        <w:rPr>
          <w:lang w:val="nl-NL"/>
        </w:rPr>
        <w:t xml:space="preserve"> dialog will open giving you a selection of resources to choose from. Press </w:t>
      </w:r>
      <w:r w:rsidRPr="00A3209E">
        <w:rPr>
          <w:b/>
          <w:lang w:val="nl-NL"/>
        </w:rPr>
        <w:t>Ctrl+N</w:t>
      </w:r>
      <w:r w:rsidRPr="005C12D5">
        <w:rPr>
          <w:lang w:val="nl-NL"/>
        </w:rPr>
        <w:t xml:space="preserve"> then select </w:t>
      </w:r>
      <w:r w:rsidRPr="00A3209E">
        <w:rPr>
          <w:b/>
          <w:lang w:val="nl-NL"/>
        </w:rPr>
        <w:t>Java Project</w:t>
      </w:r>
      <w:r w:rsidRPr="005C12D5">
        <w:rPr>
          <w:lang w:val="nl-NL"/>
        </w:rPr>
        <w:t xml:space="preserve"> </w:t>
      </w:r>
    </w:p>
    <w:p w14:paraId="4E3728CE" w14:textId="77777777" w:rsidR="005C12D5" w:rsidRPr="005C12D5" w:rsidRDefault="005D6FA0" w:rsidP="00B454C7">
      <w:pPr>
        <w:pStyle w:val="ExImage"/>
        <w:rPr>
          <w:lang w:val="nl-NL"/>
        </w:rPr>
      </w:pPr>
      <w:r>
        <w:drawing>
          <wp:inline distT="0" distB="0" distL="0" distR="0" wp14:anchorId="26DD4841" wp14:editId="1229BB42">
            <wp:extent cx="3067050" cy="220275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0105" cy="2219311"/>
                    </a:xfrm>
                    <a:prstGeom prst="rect">
                      <a:avLst/>
                    </a:prstGeom>
                  </pic:spPr>
                </pic:pic>
              </a:graphicData>
            </a:graphic>
          </wp:inline>
        </w:drawing>
      </w:r>
      <w:r w:rsidR="005C12D5" w:rsidRPr="005C12D5">
        <w:rPr>
          <w:lang w:val="nl-NL"/>
        </w:rPr>
        <w:t xml:space="preserve"> </w:t>
      </w:r>
    </w:p>
    <w:p w14:paraId="35255881" w14:textId="77777777" w:rsidR="00B454C7" w:rsidRDefault="005C12D5" w:rsidP="005C12D5">
      <w:pPr>
        <w:pStyle w:val="ExListParagraph"/>
        <w:numPr>
          <w:ilvl w:val="0"/>
          <w:numId w:val="38"/>
        </w:numPr>
        <w:ind w:left="487" w:hanging="357"/>
        <w:rPr>
          <w:lang w:val="nl-NL"/>
        </w:rPr>
      </w:pPr>
      <w:r w:rsidRPr="00F65C8D">
        <w:rPr>
          <w:lang w:val="nl-NL"/>
        </w:rPr>
        <w:lastRenderedPageBreak/>
        <w:t xml:space="preserve">Click </w:t>
      </w:r>
      <w:r w:rsidRPr="00F65C8D">
        <w:rPr>
          <w:b/>
          <w:lang w:val="nl-NL"/>
        </w:rPr>
        <w:t>Next</w:t>
      </w:r>
      <w:r w:rsidRPr="00F65C8D">
        <w:rPr>
          <w:lang w:val="nl-NL"/>
        </w:rPr>
        <w:t xml:space="preserve">. In the Project Name field of the Create a Java Project page enter the name </w:t>
      </w:r>
      <w:r w:rsidRPr="00F65C8D">
        <w:rPr>
          <w:b/>
          <w:lang w:val="nl-NL"/>
        </w:rPr>
        <w:t>TestProject</w:t>
      </w:r>
      <w:r w:rsidRPr="00F65C8D">
        <w:rPr>
          <w:lang w:val="nl-NL"/>
        </w:rPr>
        <w:t xml:space="preserve">. </w:t>
      </w:r>
    </w:p>
    <w:p w14:paraId="74C11564" w14:textId="77777777" w:rsidR="00B454C7" w:rsidRDefault="005D6FA0" w:rsidP="00B454C7">
      <w:pPr>
        <w:pStyle w:val="ExImage"/>
        <w:rPr>
          <w:lang w:val="nl-NL"/>
        </w:rPr>
      </w:pPr>
      <w:r>
        <w:drawing>
          <wp:inline distT="0" distB="0" distL="0" distR="0" wp14:anchorId="66019E0D" wp14:editId="67195913">
            <wp:extent cx="3676650" cy="15440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3238" cy="1559422"/>
                    </a:xfrm>
                    <a:prstGeom prst="rect">
                      <a:avLst/>
                    </a:prstGeom>
                  </pic:spPr>
                </pic:pic>
              </a:graphicData>
            </a:graphic>
          </wp:inline>
        </w:drawing>
      </w:r>
    </w:p>
    <w:p w14:paraId="2E5E96F0" w14:textId="77777777" w:rsidR="00F65C8D" w:rsidRPr="00B454C7" w:rsidRDefault="005C12D5" w:rsidP="00B454C7">
      <w:pPr>
        <w:pStyle w:val="ExListParagraph"/>
        <w:numPr>
          <w:ilvl w:val="0"/>
          <w:numId w:val="38"/>
        </w:numPr>
        <w:ind w:left="487" w:hanging="357"/>
        <w:rPr>
          <w:lang w:val="nl-NL"/>
        </w:rPr>
      </w:pPr>
      <w:r w:rsidRPr="00F65C8D">
        <w:rPr>
          <w:lang w:val="nl-NL"/>
        </w:rPr>
        <w:t xml:space="preserve">Insure that the </w:t>
      </w:r>
      <w:r w:rsidRPr="00B454C7">
        <w:rPr>
          <w:b/>
          <w:lang w:val="nl-NL"/>
        </w:rPr>
        <w:t>JRE</w:t>
      </w:r>
      <w:r w:rsidRPr="00F65C8D">
        <w:rPr>
          <w:lang w:val="nl-NL"/>
        </w:rPr>
        <w:t xml:space="preserve"> is pointing the correct version for use in this course</w:t>
      </w:r>
    </w:p>
    <w:p w14:paraId="7DD14788" w14:textId="77777777" w:rsidR="00B454C7" w:rsidRDefault="005C12D5" w:rsidP="005C12D5">
      <w:pPr>
        <w:pStyle w:val="ExListParagraph"/>
        <w:numPr>
          <w:ilvl w:val="0"/>
          <w:numId w:val="38"/>
        </w:numPr>
        <w:ind w:left="487" w:hanging="357"/>
        <w:rPr>
          <w:lang w:val="nl-NL"/>
        </w:rPr>
      </w:pPr>
      <w:r w:rsidRPr="00F65C8D">
        <w:rPr>
          <w:lang w:val="nl-NL"/>
        </w:rPr>
        <w:t xml:space="preserve">Press </w:t>
      </w:r>
      <w:r w:rsidRPr="00F65C8D">
        <w:rPr>
          <w:b/>
          <w:lang w:val="nl-NL"/>
        </w:rPr>
        <w:t>Finish</w:t>
      </w:r>
      <w:r w:rsidRPr="00F65C8D">
        <w:rPr>
          <w:lang w:val="nl-NL"/>
        </w:rPr>
        <w:t xml:space="preserve">. </w:t>
      </w:r>
    </w:p>
    <w:p w14:paraId="60B21E25" w14:textId="77777777" w:rsidR="00B454C7" w:rsidRDefault="005D6FA0" w:rsidP="00B454C7">
      <w:pPr>
        <w:pStyle w:val="ExTableText"/>
        <w:rPr>
          <w:lang w:val="nl-NL"/>
        </w:rPr>
      </w:pPr>
      <w:r>
        <w:rPr>
          <w:lang w:val="nl-NL"/>
        </w:rPr>
        <w:t>Java 9 introduced the Java Modular system. When you are creating a new pr</w:t>
      </w:r>
      <w:r>
        <w:rPr>
          <w:lang w:val="nl-NL"/>
        </w:rPr>
        <w:t>oject using JDK version 9 or newer, Eclipse will ask if it should create a module-info.java module descriptor for the new project. Unless the exercise description explicitly tells you to have the IDE create a mod</w:t>
      </w:r>
      <w:r>
        <w:rPr>
          <w:lang w:val="nl-NL"/>
        </w:rPr>
        <w:t xml:space="preserve">ule descriptor you can click </w:t>
      </w:r>
      <w:r w:rsidRPr="005F63DA">
        <w:rPr>
          <w:b/>
          <w:lang w:val="nl-NL"/>
        </w:rPr>
        <w:t>Don’t Create</w:t>
      </w:r>
      <w:r>
        <w:rPr>
          <w:lang w:val="nl-NL"/>
        </w:rPr>
        <w:t>. W</w:t>
      </w:r>
      <w:r>
        <w:rPr>
          <w:lang w:val="nl-NL"/>
        </w:rPr>
        <w:t>hen a module descriptor is needed for the application you are about to create you will either create one during the exercise or it will be part of the code that is imported into the project at the start of the exercise.</w:t>
      </w:r>
    </w:p>
    <w:p w14:paraId="2C3B6774" w14:textId="77777777" w:rsidR="00B454C7" w:rsidRDefault="005D6FA0" w:rsidP="00B454C7">
      <w:pPr>
        <w:pStyle w:val="ExImage"/>
        <w:rPr>
          <w:lang w:val="nl-NL"/>
        </w:rPr>
      </w:pPr>
      <w:r>
        <w:drawing>
          <wp:inline distT="0" distB="0" distL="0" distR="0" wp14:anchorId="527B0D83" wp14:editId="55C22BBC">
            <wp:extent cx="4029075" cy="252568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4080" cy="2560170"/>
                    </a:xfrm>
                    <a:prstGeom prst="rect">
                      <a:avLst/>
                    </a:prstGeom>
                  </pic:spPr>
                </pic:pic>
              </a:graphicData>
            </a:graphic>
          </wp:inline>
        </w:drawing>
      </w:r>
    </w:p>
    <w:p w14:paraId="7DFCAA33" w14:textId="77777777" w:rsidR="005F63DA" w:rsidRDefault="005D6FA0" w:rsidP="005F63DA">
      <w:pPr>
        <w:pStyle w:val="ExListParagraph"/>
        <w:numPr>
          <w:ilvl w:val="0"/>
          <w:numId w:val="38"/>
        </w:numPr>
        <w:ind w:left="487" w:hanging="357"/>
        <w:rPr>
          <w:lang w:val="nl-NL"/>
        </w:rPr>
      </w:pPr>
      <w:r>
        <w:rPr>
          <w:lang w:val="nl-NL"/>
        </w:rPr>
        <w:t xml:space="preserve">Select </w:t>
      </w:r>
      <w:r w:rsidRPr="005F63DA">
        <w:rPr>
          <w:b/>
          <w:lang w:val="nl-NL"/>
        </w:rPr>
        <w:t>Don’t Create</w:t>
      </w:r>
      <w:r>
        <w:rPr>
          <w:lang w:val="nl-NL"/>
        </w:rPr>
        <w:t xml:space="preserve"> to skip the cr</w:t>
      </w:r>
      <w:r>
        <w:rPr>
          <w:lang w:val="nl-NL"/>
        </w:rPr>
        <w:t>eation of the module descriptor</w:t>
      </w:r>
    </w:p>
    <w:p w14:paraId="611A574B" w14:textId="77777777" w:rsidR="00F65C8D" w:rsidRDefault="005C12D5" w:rsidP="005C12D5">
      <w:pPr>
        <w:pStyle w:val="ExListParagraph"/>
        <w:numPr>
          <w:ilvl w:val="0"/>
          <w:numId w:val="38"/>
        </w:numPr>
        <w:ind w:left="487" w:hanging="357"/>
        <w:rPr>
          <w:lang w:val="nl-NL"/>
        </w:rPr>
      </w:pPr>
      <w:r w:rsidRPr="00F65C8D">
        <w:rPr>
          <w:lang w:val="nl-NL"/>
        </w:rPr>
        <w:t xml:space="preserve">If the Open </w:t>
      </w:r>
      <w:r w:rsidRPr="00F65C8D">
        <w:rPr>
          <w:b/>
          <w:lang w:val="nl-NL"/>
        </w:rPr>
        <w:t>Associated Perspective</w:t>
      </w:r>
      <w:r w:rsidRPr="00F65C8D">
        <w:rPr>
          <w:lang w:val="nl-NL"/>
        </w:rPr>
        <w:t xml:space="preserve"> dialog opens asking for permission to switch to the </w:t>
      </w:r>
      <w:r w:rsidRPr="00F65C8D">
        <w:rPr>
          <w:b/>
          <w:lang w:val="nl-NL"/>
        </w:rPr>
        <w:t>Java perspective</w:t>
      </w:r>
      <w:r w:rsidRPr="00F65C8D">
        <w:rPr>
          <w:lang w:val="nl-NL"/>
        </w:rPr>
        <w:t xml:space="preserve"> click </w:t>
      </w:r>
      <w:r w:rsidRPr="00F65C8D">
        <w:rPr>
          <w:b/>
          <w:lang w:val="nl-NL"/>
        </w:rPr>
        <w:t>Yes</w:t>
      </w:r>
      <w:r w:rsidRPr="00F65C8D">
        <w:rPr>
          <w:lang w:val="nl-NL"/>
        </w:rPr>
        <w:t xml:space="preserve">. The new project will appear in the </w:t>
      </w:r>
      <w:r w:rsidRPr="00F65C8D">
        <w:rPr>
          <w:b/>
          <w:lang w:val="nl-NL"/>
        </w:rPr>
        <w:t>Package Explorer</w:t>
      </w:r>
      <w:r w:rsidRPr="00F65C8D">
        <w:rPr>
          <w:lang w:val="nl-NL"/>
        </w:rPr>
        <w:t xml:space="preserve"> view.</w:t>
      </w:r>
    </w:p>
    <w:p w14:paraId="4A93C052" w14:textId="77777777" w:rsidR="00F65C8D" w:rsidRDefault="005D6FA0" w:rsidP="00F65C8D">
      <w:pPr>
        <w:pStyle w:val="ExImage"/>
        <w:rPr>
          <w:lang w:val="nl-NL"/>
        </w:rPr>
      </w:pPr>
      <w:r>
        <w:drawing>
          <wp:inline distT="0" distB="0" distL="0" distR="0" wp14:anchorId="1514C0A3" wp14:editId="582EF1EC">
            <wp:extent cx="2683124" cy="922564"/>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84223" cy="922942"/>
                    </a:xfrm>
                    <a:prstGeom prst="rect">
                      <a:avLst/>
                    </a:prstGeom>
                  </pic:spPr>
                </pic:pic>
              </a:graphicData>
            </a:graphic>
          </wp:inline>
        </w:drawing>
      </w:r>
    </w:p>
    <w:p w14:paraId="2145EF18" w14:textId="77777777" w:rsidR="00401C6C" w:rsidRDefault="005C12D5" w:rsidP="00401C6C">
      <w:pPr>
        <w:pStyle w:val="ExText"/>
        <w:rPr>
          <w:lang w:val="nl-NL"/>
        </w:rPr>
      </w:pPr>
      <w:r w:rsidRPr="00F65C8D">
        <w:rPr>
          <w:lang w:val="nl-NL"/>
        </w:rPr>
        <w:t xml:space="preserve">To create a class you can define the class with a non-existent package and Eclipse will create it when you click </w:t>
      </w:r>
      <w:r w:rsidRPr="00F65C8D">
        <w:rPr>
          <w:b/>
          <w:lang w:val="nl-NL"/>
        </w:rPr>
        <w:t>Finish</w:t>
      </w:r>
      <w:r w:rsidRPr="00F65C8D">
        <w:rPr>
          <w:lang w:val="nl-NL"/>
        </w:rPr>
        <w:t xml:space="preserve">. </w:t>
      </w:r>
    </w:p>
    <w:p w14:paraId="12F23560" w14:textId="77777777" w:rsidR="005C12D5" w:rsidRDefault="005C12D5" w:rsidP="00401C6C">
      <w:pPr>
        <w:pStyle w:val="ExListParagraph"/>
        <w:numPr>
          <w:ilvl w:val="0"/>
          <w:numId w:val="38"/>
        </w:numPr>
        <w:ind w:left="487" w:hanging="357"/>
        <w:rPr>
          <w:lang w:val="nl-NL"/>
        </w:rPr>
      </w:pPr>
      <w:r w:rsidRPr="00F65C8D">
        <w:rPr>
          <w:b/>
          <w:lang w:val="nl-NL"/>
        </w:rPr>
        <w:t>Right-Click</w:t>
      </w:r>
      <w:r w:rsidR="00F65C8D">
        <w:rPr>
          <w:lang w:val="nl-NL"/>
        </w:rPr>
        <w:t xml:space="preserve"> on the </w:t>
      </w:r>
      <w:r w:rsidR="005D6FA0" w:rsidRPr="005F63DA">
        <w:rPr>
          <w:b/>
          <w:lang w:val="nl-NL"/>
        </w:rPr>
        <w:t>TestProject</w:t>
      </w:r>
      <w:r w:rsidR="005D6FA0">
        <w:rPr>
          <w:lang w:val="nl-NL"/>
        </w:rPr>
        <w:t xml:space="preserve"> project</w:t>
      </w:r>
      <w:r w:rsidR="00F65C8D">
        <w:rPr>
          <w:lang w:val="nl-NL"/>
        </w:rPr>
        <w:t xml:space="preserve"> and select </w:t>
      </w:r>
      <w:r w:rsidR="00F65C8D" w:rsidRPr="00F65C8D">
        <w:rPr>
          <w:b/>
          <w:lang w:val="nl-NL"/>
        </w:rPr>
        <w:t>New -&gt;</w:t>
      </w:r>
      <w:r w:rsidRPr="00F65C8D">
        <w:rPr>
          <w:b/>
          <w:lang w:val="nl-NL"/>
        </w:rPr>
        <w:t xml:space="preserve"> Class</w:t>
      </w:r>
      <w:r w:rsidRPr="00F65C8D">
        <w:rPr>
          <w:lang w:val="nl-NL"/>
        </w:rPr>
        <w:t xml:space="preserve"> to begin the process of creating a new class.</w:t>
      </w:r>
    </w:p>
    <w:p w14:paraId="70F66C8E" w14:textId="77777777" w:rsidR="00401C6C" w:rsidRPr="00F65C8D" w:rsidRDefault="005D6FA0" w:rsidP="00401C6C">
      <w:pPr>
        <w:pStyle w:val="ExImage"/>
        <w:rPr>
          <w:lang w:val="nl-NL"/>
        </w:rPr>
      </w:pPr>
      <w:r>
        <w:lastRenderedPageBreak/>
        <w:drawing>
          <wp:inline distT="0" distB="0" distL="0" distR="0" wp14:anchorId="1C03DA3B" wp14:editId="5AD7C7B3">
            <wp:extent cx="4857352" cy="106680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7386" cy="1075592"/>
                    </a:xfrm>
                    <a:prstGeom prst="rect">
                      <a:avLst/>
                    </a:prstGeom>
                  </pic:spPr>
                </pic:pic>
              </a:graphicData>
            </a:graphic>
          </wp:inline>
        </w:drawing>
      </w:r>
    </w:p>
    <w:p w14:paraId="38AF64C5" w14:textId="77777777" w:rsidR="005F63DA" w:rsidRDefault="005C12D5" w:rsidP="005F63DA">
      <w:pPr>
        <w:pStyle w:val="ExText"/>
        <w:rPr>
          <w:lang w:val="nl-NL"/>
        </w:rPr>
      </w:pPr>
      <w:r w:rsidRPr="00F65C8D">
        <w:rPr>
          <w:lang w:val="nl-NL"/>
        </w:rPr>
        <w:t xml:space="preserve">The New Java Class dialog will open. </w:t>
      </w:r>
    </w:p>
    <w:p w14:paraId="3BB9A3AC" w14:textId="77777777" w:rsidR="005F63DA" w:rsidRDefault="005C12D5" w:rsidP="005F63DA">
      <w:pPr>
        <w:pStyle w:val="ExListParagraph"/>
        <w:numPr>
          <w:ilvl w:val="0"/>
          <w:numId w:val="38"/>
        </w:numPr>
        <w:ind w:left="487" w:hanging="357"/>
        <w:rPr>
          <w:lang w:val="nl-NL"/>
        </w:rPr>
      </w:pPr>
      <w:r w:rsidRPr="00F65C8D">
        <w:rPr>
          <w:lang w:val="nl-NL"/>
        </w:rPr>
        <w:t xml:space="preserve">On the </w:t>
      </w:r>
      <w:r w:rsidRPr="00F65C8D">
        <w:rPr>
          <w:b/>
          <w:lang w:val="nl-NL"/>
        </w:rPr>
        <w:t xml:space="preserve">Java Class </w:t>
      </w:r>
      <w:r w:rsidRPr="00F65C8D">
        <w:rPr>
          <w:lang w:val="nl-NL"/>
        </w:rPr>
        <w:t xml:space="preserve">page </w:t>
      </w:r>
      <w:r w:rsidR="005D6FA0">
        <w:rPr>
          <w:lang w:val="nl-NL"/>
        </w:rPr>
        <w:t xml:space="preserve">set </w:t>
      </w:r>
      <w:r w:rsidR="005D6FA0">
        <w:rPr>
          <w:lang w:val="nl-NL"/>
        </w:rPr>
        <w:t>the</w:t>
      </w:r>
      <w:r w:rsidRPr="00F65C8D">
        <w:rPr>
          <w:lang w:val="nl-NL"/>
        </w:rPr>
        <w:t xml:space="preserve"> </w:t>
      </w:r>
      <w:r w:rsidRPr="00F65C8D">
        <w:rPr>
          <w:b/>
          <w:lang w:val="nl-NL"/>
        </w:rPr>
        <w:t>Package</w:t>
      </w:r>
      <w:r w:rsidR="005D6FA0">
        <w:rPr>
          <w:b/>
          <w:lang w:val="nl-NL"/>
        </w:rPr>
        <w:t xml:space="preserve"> </w:t>
      </w:r>
      <w:r w:rsidR="005D6FA0" w:rsidRPr="005F63DA">
        <w:rPr>
          <w:lang w:val="nl-NL"/>
        </w:rPr>
        <w:t>to</w:t>
      </w:r>
      <w:r w:rsidRPr="00F65C8D">
        <w:rPr>
          <w:lang w:val="nl-NL"/>
        </w:rPr>
        <w:t xml:space="preserve"> </w:t>
      </w:r>
      <w:r w:rsidRPr="00F65C8D">
        <w:rPr>
          <w:b/>
          <w:lang w:val="nl-NL"/>
        </w:rPr>
        <w:t>com.</w:t>
      </w:r>
      <w:r w:rsidR="005D6FA0">
        <w:rPr>
          <w:b/>
          <w:lang w:val="nl-NL"/>
        </w:rPr>
        <w:t>example</w:t>
      </w:r>
      <w:r w:rsidR="005D6FA0">
        <w:rPr>
          <w:lang w:val="nl-NL"/>
        </w:rPr>
        <w:t xml:space="preserve"> </w:t>
      </w:r>
      <w:r w:rsidRPr="00F65C8D">
        <w:rPr>
          <w:lang w:val="nl-NL"/>
        </w:rPr>
        <w:t xml:space="preserve">and in the </w:t>
      </w:r>
      <w:r w:rsidRPr="00F65C8D">
        <w:rPr>
          <w:b/>
          <w:lang w:val="nl-NL"/>
        </w:rPr>
        <w:t>Name</w:t>
      </w:r>
      <w:r w:rsidRPr="00F65C8D">
        <w:rPr>
          <w:lang w:val="nl-NL"/>
        </w:rPr>
        <w:t xml:space="preserve"> field enter </w:t>
      </w:r>
      <w:r w:rsidRPr="00F65C8D">
        <w:rPr>
          <w:b/>
          <w:lang w:val="nl-NL"/>
        </w:rPr>
        <w:t>StockAnalyst</w:t>
      </w:r>
      <w:r w:rsidRPr="00F65C8D">
        <w:rPr>
          <w:lang w:val="nl-NL"/>
        </w:rPr>
        <w:t xml:space="preserve">. </w:t>
      </w:r>
    </w:p>
    <w:p w14:paraId="5BC8C99C" w14:textId="77777777" w:rsidR="005F63DA" w:rsidRDefault="005C12D5" w:rsidP="005F63DA">
      <w:pPr>
        <w:pStyle w:val="ExListParagraph"/>
        <w:numPr>
          <w:ilvl w:val="0"/>
          <w:numId w:val="38"/>
        </w:numPr>
        <w:ind w:left="487" w:hanging="357"/>
        <w:rPr>
          <w:lang w:val="nl-NL"/>
        </w:rPr>
      </w:pPr>
      <w:r w:rsidRPr="00F65C8D">
        <w:rPr>
          <w:lang w:val="nl-NL"/>
        </w:rPr>
        <w:t xml:space="preserve">Select the option to create a </w:t>
      </w:r>
      <w:r w:rsidRPr="00F65C8D">
        <w:rPr>
          <w:b/>
          <w:lang w:val="nl-NL"/>
        </w:rPr>
        <w:t>public static void main</w:t>
      </w:r>
      <w:r w:rsidRPr="00F65C8D">
        <w:rPr>
          <w:lang w:val="nl-NL"/>
        </w:rPr>
        <w:t xml:space="preserve">.  </w:t>
      </w:r>
    </w:p>
    <w:p w14:paraId="40EB547E" w14:textId="77777777" w:rsidR="00F65C8D" w:rsidRDefault="005C12D5" w:rsidP="005F63DA">
      <w:pPr>
        <w:pStyle w:val="ExListParagraph"/>
        <w:numPr>
          <w:ilvl w:val="0"/>
          <w:numId w:val="38"/>
        </w:numPr>
        <w:ind w:left="487" w:hanging="357"/>
        <w:rPr>
          <w:lang w:val="nl-NL"/>
        </w:rPr>
      </w:pPr>
      <w:r w:rsidRPr="00F65C8D">
        <w:rPr>
          <w:lang w:val="nl-NL"/>
        </w:rPr>
        <w:t xml:space="preserve">Click </w:t>
      </w:r>
      <w:r w:rsidRPr="00F65C8D">
        <w:rPr>
          <w:b/>
          <w:lang w:val="nl-NL"/>
        </w:rPr>
        <w:t>Finish</w:t>
      </w:r>
      <w:r w:rsidRPr="00F65C8D">
        <w:rPr>
          <w:lang w:val="nl-NL"/>
        </w:rPr>
        <w:t xml:space="preserve">. </w:t>
      </w:r>
    </w:p>
    <w:p w14:paraId="1F15320E" w14:textId="77777777" w:rsidR="005C12D5" w:rsidRPr="00F65C8D" w:rsidRDefault="005D6FA0" w:rsidP="00F65C8D">
      <w:pPr>
        <w:pStyle w:val="ExImage"/>
        <w:rPr>
          <w:lang w:val="nl-NL"/>
        </w:rPr>
      </w:pPr>
      <w:r>
        <w:drawing>
          <wp:inline distT="0" distB="0" distL="0" distR="0" wp14:anchorId="2314F5B2" wp14:editId="76227511">
            <wp:extent cx="3180112" cy="380047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0933" cy="3813407"/>
                    </a:xfrm>
                    <a:prstGeom prst="rect">
                      <a:avLst/>
                    </a:prstGeom>
                  </pic:spPr>
                </pic:pic>
              </a:graphicData>
            </a:graphic>
          </wp:inline>
        </w:drawing>
      </w:r>
      <w:r w:rsidR="005C12D5" w:rsidRPr="00F65C8D">
        <w:rPr>
          <w:lang w:val="nl-NL"/>
        </w:rPr>
        <w:t xml:space="preserve"> </w:t>
      </w:r>
    </w:p>
    <w:p w14:paraId="0B2DF31E" w14:textId="77777777" w:rsidR="00F65C8D" w:rsidRDefault="005C12D5" w:rsidP="005C12D5">
      <w:pPr>
        <w:pStyle w:val="ExText"/>
        <w:rPr>
          <w:lang w:val="nl-NL"/>
        </w:rPr>
      </w:pPr>
      <w:r w:rsidRPr="005C12D5">
        <w:rPr>
          <w:lang w:val="nl-NL"/>
        </w:rPr>
        <w:t xml:space="preserve">In addition to creating the package and the class Eclipse also opens the </w:t>
      </w:r>
      <w:r w:rsidRPr="00F65C8D">
        <w:rPr>
          <w:b/>
          <w:lang w:val="nl-NL"/>
        </w:rPr>
        <w:t xml:space="preserve">Java editor </w:t>
      </w:r>
      <w:r w:rsidRPr="005C12D5">
        <w:rPr>
          <w:lang w:val="nl-NL"/>
        </w:rPr>
        <w:t>with the newly created class.</w:t>
      </w:r>
    </w:p>
    <w:p w14:paraId="7CD489EE" w14:textId="77777777" w:rsidR="00F65C8D" w:rsidRDefault="005D6FA0" w:rsidP="00F65C8D">
      <w:pPr>
        <w:pStyle w:val="ExImage"/>
        <w:rPr>
          <w:lang w:val="nl-NL"/>
        </w:rPr>
      </w:pPr>
      <w:r>
        <w:drawing>
          <wp:inline distT="0" distB="0" distL="0" distR="0" wp14:anchorId="22F2115A" wp14:editId="3B906D0E">
            <wp:extent cx="4657725" cy="21720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1966" cy="2178678"/>
                    </a:xfrm>
                    <a:prstGeom prst="rect">
                      <a:avLst/>
                    </a:prstGeom>
                  </pic:spPr>
                </pic:pic>
              </a:graphicData>
            </a:graphic>
          </wp:inline>
        </w:drawing>
      </w:r>
    </w:p>
    <w:p w14:paraId="00BC6CF8" w14:textId="77777777" w:rsidR="005C12D5" w:rsidRPr="005C12D5" w:rsidRDefault="005C12D5" w:rsidP="00F65C8D">
      <w:pPr>
        <w:pStyle w:val="ExListParagraph"/>
        <w:numPr>
          <w:ilvl w:val="0"/>
          <w:numId w:val="38"/>
        </w:numPr>
        <w:ind w:left="487" w:hanging="357"/>
        <w:rPr>
          <w:lang w:val="nl-NL"/>
        </w:rPr>
      </w:pPr>
      <w:r w:rsidRPr="005C12D5">
        <w:rPr>
          <w:lang w:val="nl-NL"/>
        </w:rPr>
        <w:lastRenderedPageBreak/>
        <w:t xml:space="preserve">Let's insert some functionality and run the new class.  Replace the Java comment: </w:t>
      </w:r>
      <w:r w:rsidRPr="00F65C8D">
        <w:rPr>
          <w:b/>
          <w:lang w:val="nl-NL"/>
        </w:rPr>
        <w:t>//TODO Auto-generated method stub with</w:t>
      </w:r>
      <w:r w:rsidRPr="005C12D5">
        <w:rPr>
          <w:lang w:val="nl-NL"/>
        </w:rPr>
        <w:t>:</w:t>
      </w:r>
    </w:p>
    <w:p w14:paraId="57AD2329" w14:textId="77777777" w:rsidR="005C12D5" w:rsidRPr="005C12D5" w:rsidRDefault="005C12D5" w:rsidP="00F65C8D">
      <w:pPr>
        <w:pStyle w:val="ExCode"/>
        <w:rPr>
          <w:lang w:val="nl-NL"/>
        </w:rPr>
      </w:pPr>
      <w:r w:rsidRPr="005C12D5">
        <w:rPr>
          <w:lang w:val="nl-NL"/>
        </w:rPr>
        <w:t>System.out.println("Buy....buy!");</w:t>
      </w:r>
    </w:p>
    <w:p w14:paraId="282AB729" w14:textId="77777777" w:rsidR="00F65C8D" w:rsidRDefault="005C12D5" w:rsidP="005C12D5">
      <w:pPr>
        <w:pStyle w:val="ExListParagraph"/>
        <w:numPr>
          <w:ilvl w:val="0"/>
          <w:numId w:val="38"/>
        </w:numPr>
        <w:ind w:left="487" w:hanging="357"/>
        <w:rPr>
          <w:lang w:val="nl-NL"/>
        </w:rPr>
      </w:pPr>
      <w:r w:rsidRPr="00F65C8D">
        <w:rPr>
          <w:lang w:val="nl-NL"/>
        </w:rPr>
        <w:t xml:space="preserve">Save the class file; this will cause it to be compiled.  There should not be any compilation errors listed in the </w:t>
      </w:r>
      <w:r w:rsidRPr="00F65C8D">
        <w:rPr>
          <w:b/>
          <w:lang w:val="nl-NL"/>
        </w:rPr>
        <w:t>Problems</w:t>
      </w:r>
      <w:r w:rsidRPr="00F65C8D">
        <w:rPr>
          <w:lang w:val="nl-NL"/>
        </w:rPr>
        <w:t xml:space="preserve"> view.</w:t>
      </w:r>
    </w:p>
    <w:p w14:paraId="09C167FB" w14:textId="77777777" w:rsidR="00F65C8D" w:rsidRDefault="00C27FF8" w:rsidP="00F65C8D">
      <w:pPr>
        <w:pStyle w:val="ExImage"/>
        <w:rPr>
          <w:lang w:val="nl-NL"/>
        </w:rPr>
      </w:pPr>
      <w:r>
        <w:rPr>
          <w:szCs w:val="22"/>
        </w:rPr>
        <w:drawing>
          <wp:inline distT="0" distB="0" distL="0" distR="0" wp14:anchorId="2EB4973E" wp14:editId="611AE13D">
            <wp:extent cx="4056380" cy="1078230"/>
            <wp:effectExtent l="0" t="0" r="127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6380" cy="1078230"/>
                    </a:xfrm>
                    <a:prstGeom prst="rect">
                      <a:avLst/>
                    </a:prstGeom>
                    <a:noFill/>
                    <a:ln>
                      <a:noFill/>
                    </a:ln>
                  </pic:spPr>
                </pic:pic>
              </a:graphicData>
            </a:graphic>
          </wp:inline>
        </w:drawing>
      </w:r>
    </w:p>
    <w:p w14:paraId="5BBEB19E" w14:textId="77777777" w:rsidR="005C12D5" w:rsidRPr="00F65C8D" w:rsidRDefault="005C12D5" w:rsidP="005C12D5">
      <w:pPr>
        <w:pStyle w:val="ExListParagraph"/>
        <w:numPr>
          <w:ilvl w:val="0"/>
          <w:numId w:val="38"/>
        </w:numPr>
        <w:ind w:left="487" w:hanging="357"/>
        <w:rPr>
          <w:lang w:val="nl-NL"/>
        </w:rPr>
      </w:pPr>
      <w:r w:rsidRPr="00F65C8D">
        <w:rPr>
          <w:lang w:val="nl-NL"/>
        </w:rPr>
        <w:t xml:space="preserve">Right-click on the StockAnalyst.java entry and select </w:t>
      </w:r>
      <w:r w:rsidRPr="00C27FF8">
        <w:rPr>
          <w:b/>
          <w:lang w:val="nl-NL"/>
        </w:rPr>
        <w:t xml:space="preserve">Run As -&gt; Java </w:t>
      </w:r>
      <w:r w:rsidRPr="00F65C8D">
        <w:rPr>
          <w:lang w:val="nl-NL"/>
        </w:rPr>
        <w:t>Application</w:t>
      </w:r>
    </w:p>
    <w:p w14:paraId="3DB0E566" w14:textId="77777777" w:rsidR="005C12D5" w:rsidRDefault="005C12D5" w:rsidP="00C27FF8">
      <w:pPr>
        <w:pStyle w:val="ExListParagraph"/>
        <w:numPr>
          <w:ilvl w:val="0"/>
          <w:numId w:val="38"/>
        </w:numPr>
        <w:ind w:left="487" w:hanging="357"/>
        <w:rPr>
          <w:lang w:val="nl-NL"/>
        </w:rPr>
      </w:pPr>
      <w:r w:rsidRPr="005C12D5">
        <w:rPr>
          <w:lang w:val="nl-NL"/>
        </w:rPr>
        <w:t>This will invoke a JVM, which will examine the class definition for an entry point (the main method) and then run that method, resulting in a message being sent to the Console:</w:t>
      </w:r>
    </w:p>
    <w:p w14:paraId="465D3C37" w14:textId="77777777" w:rsidR="009D6A4E" w:rsidRPr="00037699" w:rsidRDefault="005D6FA0" w:rsidP="00037699">
      <w:pPr>
        <w:pStyle w:val="ExImage"/>
        <w:rPr>
          <w:lang w:val="nl-NL"/>
        </w:rPr>
      </w:pPr>
      <w:r>
        <w:drawing>
          <wp:inline distT="0" distB="0" distL="0" distR="0" wp14:anchorId="5F3FD872" wp14:editId="2F5F6DD9">
            <wp:extent cx="2362200" cy="742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2200" cy="742950"/>
                    </a:xfrm>
                    <a:prstGeom prst="rect">
                      <a:avLst/>
                    </a:prstGeom>
                  </pic:spPr>
                </pic:pic>
              </a:graphicData>
            </a:graphic>
          </wp:inline>
        </w:drawing>
      </w:r>
    </w:p>
    <w:p w14:paraId="01DBF2BC" w14:textId="77777777" w:rsidR="005C12D5" w:rsidRPr="005C12D5" w:rsidRDefault="005C12D5" w:rsidP="00157F9B">
      <w:pPr>
        <w:pStyle w:val="ExNoteHeader"/>
        <w:rPr>
          <w:lang w:val="nl-NL"/>
        </w:rPr>
      </w:pPr>
      <w:r w:rsidRPr="005C12D5">
        <w:rPr>
          <w:lang w:val="nl-NL"/>
        </w:rPr>
        <w:t>Importing Lab content</w:t>
      </w:r>
    </w:p>
    <w:p w14:paraId="6DFBC739" w14:textId="77777777" w:rsidR="005C12D5" w:rsidRPr="005C12D5" w:rsidRDefault="005C12D5" w:rsidP="005C12D5">
      <w:pPr>
        <w:pStyle w:val="ExText"/>
        <w:rPr>
          <w:lang w:val="nl-NL"/>
        </w:rPr>
      </w:pPr>
      <w:r w:rsidRPr="005C12D5">
        <w:rPr>
          <w:lang w:val="nl-NL"/>
        </w:rPr>
        <w:t>The easiest way to import the exercise code into Eclipse is by using the Windows Explorer and drag and drop the content into an existing Eclipse project.</w:t>
      </w:r>
    </w:p>
    <w:p w14:paraId="6F16C700" w14:textId="77777777" w:rsidR="00157F9B" w:rsidRDefault="005C12D5" w:rsidP="00157F9B">
      <w:pPr>
        <w:pStyle w:val="ExListParagraph"/>
        <w:numPr>
          <w:ilvl w:val="0"/>
          <w:numId w:val="29"/>
        </w:numPr>
        <w:rPr>
          <w:lang w:val="nl-NL"/>
        </w:rPr>
      </w:pPr>
      <w:r w:rsidRPr="00157F9B">
        <w:rPr>
          <w:lang w:val="nl-NL"/>
        </w:rPr>
        <w:t xml:space="preserve">Using the Windows explorer, browse to the directory where the Java exercise resides (for example, </w:t>
      </w:r>
      <w:r w:rsidRPr="00157F9B">
        <w:rPr>
          <w:b/>
          <w:lang w:val="nl-NL"/>
        </w:rPr>
        <w:t>~StudentWork\</w:t>
      </w:r>
      <w:r w:rsidR="005D6FA0">
        <w:rPr>
          <w:b/>
          <w:lang w:val="nl-NL"/>
        </w:rPr>
        <w:t>tutorials</w:t>
      </w:r>
      <w:r w:rsidRPr="00157F9B">
        <w:rPr>
          <w:b/>
          <w:lang w:val="nl-NL"/>
        </w:rPr>
        <w:t>\</w:t>
      </w:r>
      <w:r w:rsidR="005D6FA0">
        <w:rPr>
          <w:b/>
          <w:lang w:val="nl-NL"/>
        </w:rPr>
        <w:t>Eclipse</w:t>
      </w:r>
      <w:r w:rsidR="00157F9B" w:rsidRPr="00157F9B">
        <w:rPr>
          <w:b/>
          <w:lang w:val="nl-NL"/>
        </w:rPr>
        <w:t>_</w:t>
      </w:r>
      <w:r w:rsidRPr="00157F9B">
        <w:rPr>
          <w:b/>
          <w:lang w:val="nl-NL"/>
        </w:rPr>
        <w:t>Tutorial</w:t>
      </w:r>
      <w:r w:rsidRPr="00157F9B">
        <w:rPr>
          <w:lang w:val="nl-NL"/>
        </w:rPr>
        <w:t>, though this path will vary based on your exercise)</w:t>
      </w:r>
    </w:p>
    <w:p w14:paraId="57DD2E21" w14:textId="77777777" w:rsidR="00157F9B" w:rsidRDefault="005C12D5" w:rsidP="005C12D5">
      <w:pPr>
        <w:pStyle w:val="ExListParagraph"/>
        <w:numPr>
          <w:ilvl w:val="0"/>
          <w:numId w:val="29"/>
        </w:numPr>
        <w:rPr>
          <w:lang w:val="nl-NL"/>
        </w:rPr>
      </w:pPr>
      <w:r w:rsidRPr="00157F9B">
        <w:rPr>
          <w:lang w:val="nl-NL"/>
        </w:rPr>
        <w:t>Select all files and subfolders and drag the content to the Project in which you would like to import the code. (Make sure you drop the content at project level!)</w:t>
      </w:r>
    </w:p>
    <w:p w14:paraId="5B3F8DD1" w14:textId="77777777" w:rsidR="00157F9B" w:rsidRDefault="005D6FA0" w:rsidP="00157F9B">
      <w:pPr>
        <w:pStyle w:val="ExImage"/>
        <w:rPr>
          <w:lang w:val="nl-NL"/>
        </w:rPr>
      </w:pPr>
      <w:r>
        <w:drawing>
          <wp:inline distT="0" distB="0" distL="0" distR="0" wp14:anchorId="7B05EEE7" wp14:editId="2DAB024A">
            <wp:extent cx="5224674" cy="161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1743" cy="1621441"/>
                    </a:xfrm>
                    <a:prstGeom prst="rect">
                      <a:avLst/>
                    </a:prstGeom>
                  </pic:spPr>
                </pic:pic>
              </a:graphicData>
            </a:graphic>
          </wp:inline>
        </w:drawing>
      </w:r>
    </w:p>
    <w:p w14:paraId="30305EFF" w14:textId="77777777" w:rsidR="00157F9B" w:rsidRPr="00157F9B" w:rsidRDefault="005C12D5" w:rsidP="005C12D5">
      <w:pPr>
        <w:pStyle w:val="ExListParagraph"/>
        <w:numPr>
          <w:ilvl w:val="0"/>
          <w:numId w:val="29"/>
        </w:numPr>
        <w:rPr>
          <w:lang w:val="nl-NL"/>
        </w:rPr>
      </w:pPr>
      <w:r w:rsidRPr="00157F9B">
        <w:rPr>
          <w:lang w:val="nl-NL"/>
        </w:rPr>
        <w:t xml:space="preserve">A </w:t>
      </w:r>
      <w:r w:rsidRPr="00157F9B">
        <w:rPr>
          <w:b/>
          <w:lang w:val="nl-NL"/>
        </w:rPr>
        <w:t>File and Folder Operation</w:t>
      </w:r>
      <w:r w:rsidRPr="00157F9B">
        <w:rPr>
          <w:lang w:val="nl-NL"/>
        </w:rPr>
        <w:t xml:space="preserve"> pop-up will be displayed. Make sure the option Copy files and folders is selected and click </w:t>
      </w:r>
      <w:r w:rsidRPr="00157F9B">
        <w:rPr>
          <w:b/>
          <w:lang w:val="nl-NL"/>
        </w:rPr>
        <w:t>OK</w:t>
      </w:r>
    </w:p>
    <w:p w14:paraId="4AB92ED5" w14:textId="77777777" w:rsidR="00157F9B" w:rsidRPr="00157F9B" w:rsidRDefault="005D6FA0" w:rsidP="00157F9B">
      <w:pPr>
        <w:pStyle w:val="ExImage"/>
        <w:rPr>
          <w:lang w:val="nl-NL"/>
        </w:rPr>
      </w:pPr>
      <w:r>
        <w:drawing>
          <wp:inline distT="0" distB="0" distL="0" distR="0" wp14:anchorId="148399CB" wp14:editId="17AFAA1C">
            <wp:extent cx="2134464" cy="13226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35233" cy="1323091"/>
                    </a:xfrm>
                    <a:prstGeom prst="rect">
                      <a:avLst/>
                    </a:prstGeom>
                  </pic:spPr>
                </pic:pic>
              </a:graphicData>
            </a:graphic>
          </wp:inline>
        </w:drawing>
      </w:r>
    </w:p>
    <w:p w14:paraId="3D46852F" w14:textId="77777777" w:rsidR="00157F9B" w:rsidRDefault="005C12D5" w:rsidP="005C12D5">
      <w:pPr>
        <w:pStyle w:val="ExListParagraph"/>
        <w:numPr>
          <w:ilvl w:val="0"/>
          <w:numId w:val="29"/>
        </w:numPr>
        <w:rPr>
          <w:lang w:val="nl-NL"/>
        </w:rPr>
      </w:pPr>
      <w:r w:rsidRPr="00157F9B">
        <w:rPr>
          <w:lang w:val="nl-NL"/>
        </w:rPr>
        <w:lastRenderedPageBreak/>
        <w:t xml:space="preserve">Eclipse will warn you to indicate that the project already has a src folder. Click </w:t>
      </w:r>
      <w:r w:rsidR="005D6FA0">
        <w:rPr>
          <w:b/>
          <w:lang w:val="nl-NL"/>
        </w:rPr>
        <w:t>Overwrite</w:t>
      </w:r>
    </w:p>
    <w:p w14:paraId="557033D0" w14:textId="77777777" w:rsidR="00157F9B" w:rsidRDefault="005D6FA0" w:rsidP="00157F9B">
      <w:pPr>
        <w:pStyle w:val="ExImage"/>
        <w:rPr>
          <w:lang w:val="nl-NL"/>
        </w:rPr>
      </w:pPr>
      <w:r>
        <w:drawing>
          <wp:inline distT="0" distB="0" distL="0" distR="0" wp14:anchorId="491DB1D6" wp14:editId="133C4B64">
            <wp:extent cx="3674218" cy="10001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9302" cy="1001509"/>
                    </a:xfrm>
                    <a:prstGeom prst="rect">
                      <a:avLst/>
                    </a:prstGeom>
                  </pic:spPr>
                </pic:pic>
              </a:graphicData>
            </a:graphic>
          </wp:inline>
        </w:drawing>
      </w:r>
    </w:p>
    <w:p w14:paraId="4C80A74D" w14:textId="77777777" w:rsidR="005C12D5" w:rsidRPr="00157F9B" w:rsidRDefault="005C12D5" w:rsidP="00157F9B">
      <w:pPr>
        <w:pStyle w:val="ExText"/>
        <w:rPr>
          <w:lang w:val="nl-NL"/>
        </w:rPr>
      </w:pPr>
      <w:r w:rsidRPr="00157F9B">
        <w:rPr>
          <w:lang w:val="nl-NL"/>
        </w:rPr>
        <w:t xml:space="preserve">After import you should see </w:t>
      </w:r>
      <w:r w:rsidR="005D6FA0">
        <w:rPr>
          <w:lang w:val="nl-NL"/>
        </w:rPr>
        <w:t>that the ColorPicker class has been</w:t>
      </w:r>
      <w:r w:rsidRPr="00157F9B">
        <w:rPr>
          <w:lang w:val="nl-NL"/>
        </w:rPr>
        <w:t xml:space="preserve"> added to TestProject:</w:t>
      </w:r>
    </w:p>
    <w:p w14:paraId="7E9F0EA9" w14:textId="77777777" w:rsidR="005C12D5" w:rsidRPr="005C12D5" w:rsidRDefault="005C12D5" w:rsidP="00157F9B">
      <w:pPr>
        <w:pStyle w:val="ExImage"/>
        <w:rPr>
          <w:lang w:val="nl-NL"/>
        </w:rPr>
      </w:pPr>
      <w:r w:rsidRPr="005C12D5">
        <w:rPr>
          <w:lang w:val="nl-NL"/>
        </w:rPr>
        <w:t xml:space="preserve"> </w:t>
      </w:r>
      <w:r w:rsidR="005D6FA0">
        <w:drawing>
          <wp:inline distT="0" distB="0" distL="0" distR="0" wp14:anchorId="0B24FD58" wp14:editId="2517CD6C">
            <wp:extent cx="1771650" cy="809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71650" cy="809625"/>
                    </a:xfrm>
                    <a:prstGeom prst="rect">
                      <a:avLst/>
                    </a:prstGeom>
                  </pic:spPr>
                </pic:pic>
              </a:graphicData>
            </a:graphic>
          </wp:inline>
        </w:drawing>
      </w:r>
    </w:p>
    <w:p w14:paraId="3702537E" w14:textId="77777777" w:rsidR="005C12D5" w:rsidRPr="005C12D5" w:rsidRDefault="005C12D5" w:rsidP="007F46AA">
      <w:pPr>
        <w:pStyle w:val="ExListParagraph"/>
        <w:numPr>
          <w:ilvl w:val="0"/>
          <w:numId w:val="38"/>
        </w:numPr>
        <w:ind w:left="487" w:hanging="357"/>
        <w:rPr>
          <w:lang w:val="nl-NL"/>
        </w:rPr>
      </w:pPr>
      <w:r w:rsidRPr="005C12D5">
        <w:rPr>
          <w:lang w:val="nl-NL"/>
        </w:rPr>
        <w:t xml:space="preserve">Run the ColorPicker class as a Java Application by </w:t>
      </w:r>
      <w:r w:rsidRPr="00157F9B">
        <w:rPr>
          <w:b/>
          <w:lang w:val="nl-NL"/>
        </w:rPr>
        <w:t>Right-Clicking</w:t>
      </w:r>
      <w:r w:rsidRPr="005C12D5">
        <w:rPr>
          <w:lang w:val="nl-NL"/>
        </w:rPr>
        <w:t xml:space="preserve"> ColorPicker.java and selecting </w:t>
      </w:r>
      <w:r w:rsidRPr="00157F9B">
        <w:rPr>
          <w:b/>
          <w:lang w:val="nl-NL"/>
        </w:rPr>
        <w:t>Run as -&gt; Java Application</w:t>
      </w:r>
      <w:r w:rsidRPr="005C12D5">
        <w:rPr>
          <w:lang w:val="nl-NL"/>
        </w:rPr>
        <w:t>.</w:t>
      </w:r>
    </w:p>
    <w:p w14:paraId="6F49EA67" w14:textId="77777777" w:rsidR="00E64955" w:rsidRPr="00055588" w:rsidRDefault="005D6FA0" w:rsidP="00271CE0">
      <w:pPr>
        <w:pStyle w:val="ExTitle"/>
      </w:pPr>
      <w:bookmarkStart w:id="8" w:name="_Ref4234899"/>
      <w:bookmarkStart w:id="9" w:name="_Toc239919589"/>
      <w:bookmarkStart w:id="10" w:name="_Toc396827192"/>
      <w:bookmarkStart w:id="11" w:name="_Toc239919590"/>
      <w:bookmarkStart w:id="12" w:name="_Toc232480870"/>
      <w:bookmarkStart w:id="13" w:name="_Toc232568044"/>
      <w:bookmarkStart w:id="14" w:name="_Toc239831208"/>
      <w:bookmarkStart w:id="15" w:name="_Toc36801797"/>
      <w:proofErr w:type="spellStart"/>
      <w:r w:rsidRPr="00055588">
        <w:lastRenderedPageBreak/>
        <w:t>Create</w:t>
      </w:r>
      <w:proofErr w:type="spellEnd"/>
      <w:r w:rsidRPr="00055588">
        <w:t xml:space="preserve"> a Simple Class</w:t>
      </w:r>
      <w:bookmarkEnd w:id="8"/>
      <w:bookmarkEnd w:id="9"/>
      <w:bookmarkEnd w:id="10"/>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4788"/>
      </w:tblGrid>
      <w:tr w:rsidR="00E64955" w14:paraId="3616A580" w14:textId="77777777" w:rsidTr="005A4BCC">
        <w:trPr>
          <w:trHeight w:val="400"/>
        </w:trPr>
        <w:tc>
          <w:tcPr>
            <w:tcW w:w="4680" w:type="dxa"/>
            <w:gridSpan w:val="2"/>
            <w:tcBorders>
              <w:bottom w:val="single" w:sz="4" w:space="0" w:color="auto"/>
            </w:tcBorders>
            <w:shd w:val="clear" w:color="auto" w:fill="D9D9D9"/>
          </w:tcPr>
          <w:p w14:paraId="01B26543" w14:textId="77777777" w:rsidR="00E64955" w:rsidRDefault="005D6FA0" w:rsidP="005A4BCC">
            <w:pPr>
              <w:pStyle w:val="TableText"/>
            </w:pPr>
            <w:r>
              <w:t>Overview</w:t>
            </w:r>
          </w:p>
        </w:tc>
        <w:tc>
          <w:tcPr>
            <w:tcW w:w="4788" w:type="dxa"/>
            <w:tcBorders>
              <w:bottom w:val="nil"/>
            </w:tcBorders>
          </w:tcPr>
          <w:p w14:paraId="33E367EC" w14:textId="77777777" w:rsidR="00E64955" w:rsidRDefault="005D6FA0" w:rsidP="005A4BCC">
            <w:pPr>
              <w:pStyle w:val="ExerciseText"/>
              <w:ind w:left="0" w:right="0"/>
            </w:pPr>
          </w:p>
        </w:tc>
      </w:tr>
      <w:tr w:rsidR="00E64955" w14:paraId="7E7A5352" w14:textId="77777777" w:rsidTr="005A4BCC">
        <w:trPr>
          <w:trHeight w:val="400"/>
        </w:trPr>
        <w:tc>
          <w:tcPr>
            <w:tcW w:w="9468" w:type="dxa"/>
            <w:gridSpan w:val="3"/>
            <w:tcBorders>
              <w:top w:val="nil"/>
            </w:tcBorders>
          </w:tcPr>
          <w:p w14:paraId="1DD7E509" w14:textId="77777777" w:rsidR="00E64955" w:rsidRDefault="005D6FA0" w:rsidP="00271CE0">
            <w:pPr>
              <w:pStyle w:val="ExText"/>
            </w:pPr>
            <w:r>
              <w:t>In this exercise</w:t>
            </w:r>
            <w:r>
              <w:t>,</w:t>
            </w:r>
            <w:r>
              <w:t xml:space="preserve"> you will</w:t>
            </w:r>
            <w:r>
              <w:t xml:space="preserve"> c</w:t>
            </w:r>
            <w:r>
              <w:t>reate</w:t>
            </w:r>
            <w:r w:rsidRPr="00055588">
              <w:t xml:space="preserve"> a very simple class with two attributes and no methods.</w:t>
            </w:r>
          </w:p>
        </w:tc>
      </w:tr>
      <w:tr w:rsidR="00E64955" w14:paraId="5D1AA278" w14:textId="77777777" w:rsidTr="005A4BCC">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35DB74D0" w14:textId="77777777" w:rsidR="00E64955" w:rsidRDefault="005D6FA0" w:rsidP="005A4BCC">
            <w:pPr>
              <w:pStyle w:val="TableText"/>
            </w:pPr>
            <w:r>
              <w:t>Objective</w:t>
            </w:r>
          </w:p>
        </w:tc>
        <w:tc>
          <w:tcPr>
            <w:tcW w:w="6408" w:type="dxa"/>
            <w:gridSpan w:val="2"/>
            <w:tcBorders>
              <w:left w:val="single" w:sz="4" w:space="0" w:color="FFFFFF"/>
            </w:tcBorders>
          </w:tcPr>
          <w:p w14:paraId="3F1D2B80" w14:textId="77777777" w:rsidR="00E64955" w:rsidRDefault="005D6FA0" w:rsidP="00271CE0">
            <w:pPr>
              <w:pStyle w:val="ExText"/>
            </w:pPr>
            <w:r>
              <w:t>Understand the basics of a class file</w:t>
            </w:r>
          </w:p>
        </w:tc>
      </w:tr>
      <w:tr w:rsidR="00E64955" w:rsidRPr="00D1227A" w14:paraId="24C31B1F" w14:textId="77777777" w:rsidTr="005A4BCC">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61D7AEAF" w14:textId="77777777" w:rsidR="00E64955" w:rsidRDefault="005D6FA0" w:rsidP="005A4BCC">
            <w:pPr>
              <w:pStyle w:val="TableText"/>
            </w:pPr>
            <w:r>
              <w:t>Exercise Folder</w:t>
            </w:r>
          </w:p>
        </w:tc>
        <w:tc>
          <w:tcPr>
            <w:tcW w:w="6408" w:type="dxa"/>
            <w:gridSpan w:val="2"/>
            <w:tcBorders>
              <w:left w:val="single" w:sz="4" w:space="0" w:color="FFFFFF"/>
            </w:tcBorders>
          </w:tcPr>
          <w:p w14:paraId="2A55484A" w14:textId="77777777" w:rsidR="00E64955" w:rsidRPr="00D1227A" w:rsidRDefault="005D6FA0" w:rsidP="00271CE0">
            <w:pPr>
              <w:pStyle w:val="ExText"/>
            </w:pPr>
            <w:proofErr w:type="spellStart"/>
            <w:r>
              <w:t>SimpleClass</w:t>
            </w:r>
            <w:proofErr w:type="spellEnd"/>
          </w:p>
        </w:tc>
      </w:tr>
      <w:tr w:rsidR="00E64955" w:rsidRPr="00EF32C9" w14:paraId="6F5245C6" w14:textId="77777777" w:rsidTr="005A4BCC">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6BF43EBD" w14:textId="77777777" w:rsidR="00E64955" w:rsidRDefault="005D6FA0" w:rsidP="005A4BCC">
            <w:pPr>
              <w:pStyle w:val="TableText"/>
            </w:pPr>
            <w:r>
              <w:t>Time to Complete</w:t>
            </w:r>
          </w:p>
        </w:tc>
        <w:tc>
          <w:tcPr>
            <w:tcW w:w="6408" w:type="dxa"/>
            <w:gridSpan w:val="2"/>
            <w:tcBorders>
              <w:left w:val="single" w:sz="4" w:space="0" w:color="FFFFFF"/>
            </w:tcBorders>
          </w:tcPr>
          <w:p w14:paraId="1417C7A2" w14:textId="77777777" w:rsidR="00E64955" w:rsidRPr="00EF32C9" w:rsidRDefault="005D6FA0" w:rsidP="00271CE0">
            <w:pPr>
              <w:pStyle w:val="ExText"/>
            </w:pPr>
            <w:r>
              <w:t xml:space="preserve">30 </w:t>
            </w:r>
            <w:r w:rsidRPr="00EF32C9">
              <w:t>minutes</w:t>
            </w:r>
          </w:p>
        </w:tc>
      </w:tr>
    </w:tbl>
    <w:p w14:paraId="424BB869" w14:textId="77777777" w:rsidR="00E64955" w:rsidRPr="00055588" w:rsidRDefault="005D6FA0" w:rsidP="00271CE0">
      <w:pPr>
        <w:pStyle w:val="ExNoteHeader"/>
      </w:pPr>
      <w:r w:rsidRPr="00055588">
        <w:t xml:space="preserve">Task </w:t>
      </w:r>
      <w:r w:rsidRPr="00055588">
        <w:t>List</w:t>
      </w:r>
    </w:p>
    <w:p w14:paraId="6DEE7B2B" w14:textId="77777777" w:rsidR="00E64955" w:rsidRPr="006F20B2" w:rsidRDefault="005D6FA0" w:rsidP="00271CE0">
      <w:pPr>
        <w:pStyle w:val="ExText"/>
      </w:pPr>
      <w:r>
        <w:rPr>
          <w:b/>
        </w:rPr>
        <w:t xml:space="preserve">First: </w:t>
      </w:r>
      <w:r>
        <w:t xml:space="preserve">If you have not done so already, please complete the tutorials for your </w:t>
      </w:r>
      <w:proofErr w:type="gramStart"/>
      <w:r>
        <w:t>particular IDE</w:t>
      </w:r>
      <w:proofErr w:type="gramEnd"/>
      <w:r>
        <w:t>.</w:t>
      </w:r>
    </w:p>
    <w:p w14:paraId="70F81774" w14:textId="77777777" w:rsidR="00E64955" w:rsidRPr="00055588" w:rsidRDefault="005D6FA0" w:rsidP="00271CE0">
      <w:pPr>
        <w:pStyle w:val="ExText"/>
      </w:pPr>
      <w:r w:rsidRPr="005E1813">
        <w:rPr>
          <w:b/>
        </w:rPr>
        <w:t>Note:</w:t>
      </w:r>
      <w:r w:rsidRPr="00055588">
        <w:t xml:space="preserve"> </w:t>
      </w:r>
      <w:r>
        <w:t>Most of the labs in this course begin with class files that are skeleton code you can use as a starting point for a lab assignment. This skeleton code</w:t>
      </w:r>
      <w:r>
        <w:t xml:space="preserve"> provides hints on what needs to be done and where it can be done. These starting points for the labs are all found as subfolders under </w:t>
      </w:r>
      <w:r>
        <w:rPr>
          <w:b/>
        </w:rPr>
        <w:t>~</w:t>
      </w:r>
      <w:r>
        <w:rPr>
          <w:b/>
        </w:rPr>
        <w:t>/</w:t>
      </w:r>
      <w:proofErr w:type="spellStart"/>
      <w:r w:rsidRPr="005E1813">
        <w:rPr>
          <w:b/>
        </w:rPr>
        <w:t>StudentWork</w:t>
      </w:r>
      <w:proofErr w:type="spellEnd"/>
      <w:r>
        <w:rPr>
          <w:b/>
        </w:rPr>
        <w:t>/</w:t>
      </w:r>
      <w:r>
        <w:rPr>
          <w:b/>
        </w:rPr>
        <w:t>code</w:t>
      </w:r>
      <w:r>
        <w:rPr>
          <w:b/>
        </w:rPr>
        <w:t>/</w:t>
      </w:r>
      <w:r>
        <w:rPr>
          <w:b/>
        </w:rPr>
        <w:t>&lt;exercise-folder&gt;</w:t>
      </w:r>
      <w:r>
        <w:rPr>
          <w:b/>
        </w:rPr>
        <w:t>/</w:t>
      </w:r>
      <w:r>
        <w:rPr>
          <w:b/>
        </w:rPr>
        <w:t>lab-code</w:t>
      </w:r>
      <w:r>
        <w:t xml:space="preserve">, organized by the lab they are associated with. </w:t>
      </w:r>
    </w:p>
    <w:p w14:paraId="78A8C0A3" w14:textId="77777777" w:rsidR="00FE1FEF" w:rsidRDefault="005D6FA0" w:rsidP="00271CE0">
      <w:pPr>
        <w:pStyle w:val="ExListParagraph"/>
      </w:pPr>
      <w:r>
        <w:t>Create a new Java Project</w:t>
      </w:r>
      <w:r>
        <w:t xml:space="preserve"> or module </w:t>
      </w:r>
      <w:r>
        <w:t xml:space="preserve">called </w:t>
      </w:r>
      <w:proofErr w:type="spellStart"/>
      <w:r>
        <w:rPr>
          <w:b/>
        </w:rPr>
        <w:t>CoreJava</w:t>
      </w:r>
      <w:proofErr w:type="spellEnd"/>
      <w:r>
        <w:t xml:space="preserve">.  </w:t>
      </w:r>
    </w:p>
    <w:p w14:paraId="7CF32506" w14:textId="77777777" w:rsidR="00E64955" w:rsidRDefault="005D6FA0" w:rsidP="00FE1FEF">
      <w:pPr>
        <w:pStyle w:val="ExText"/>
      </w:pPr>
      <w:r>
        <w:t xml:space="preserve">If you are not familiar with how to do so, please refer to the tutorial at the end of the lab manual for instructions on how to perform this and other operations with your IDE.  You will be using this project for the next few </w:t>
      </w:r>
      <w:r>
        <w:t>exercises.</w:t>
      </w:r>
    </w:p>
    <w:p w14:paraId="16E0421B" w14:textId="77777777" w:rsidR="00887AFF" w:rsidRDefault="005D6FA0" w:rsidP="00887AFF">
      <w:pPr>
        <w:pStyle w:val="ExNoteHeader"/>
      </w:pPr>
      <w:r>
        <w:t>Create the Employee class</w:t>
      </w:r>
    </w:p>
    <w:p w14:paraId="3454C114" w14:textId="77777777" w:rsidR="00E64955" w:rsidRDefault="005D6FA0" w:rsidP="00271CE0">
      <w:pPr>
        <w:pStyle w:val="ExListParagraph"/>
      </w:pPr>
      <w:r>
        <w:t>Next,</w:t>
      </w:r>
      <w:r>
        <w:t xml:space="preserve"> we are going to use the Eclipse-based class creation wizard to create a new class called "</w:t>
      </w:r>
      <w:r>
        <w:rPr>
          <w:b/>
        </w:rPr>
        <w:t>Employee</w:t>
      </w:r>
      <w:r>
        <w:t>"</w:t>
      </w:r>
    </w:p>
    <w:p w14:paraId="327FE9BE" w14:textId="77777777" w:rsidR="00E64955" w:rsidRDefault="005D6FA0" w:rsidP="00271CE0">
      <w:pPr>
        <w:pStyle w:val="ExListParagraph"/>
      </w:pPr>
      <w:r>
        <w:t xml:space="preserve">Right click on the project and select </w:t>
      </w:r>
      <w:r>
        <w:rPr>
          <w:b/>
        </w:rPr>
        <w:t>New-&gt;Class</w:t>
      </w:r>
      <w:r>
        <w:t>:</w:t>
      </w:r>
    </w:p>
    <w:p w14:paraId="7036F0D1" w14:textId="77777777" w:rsidR="00E64955" w:rsidRDefault="005D6FA0" w:rsidP="00271CE0">
      <w:pPr>
        <w:pStyle w:val="ExImage"/>
      </w:pPr>
      <w:r>
        <w:drawing>
          <wp:inline distT="0" distB="0" distL="0" distR="0" wp14:anchorId="1D306168" wp14:editId="64159CF5">
            <wp:extent cx="3205480" cy="1376680"/>
            <wp:effectExtent l="0" t="0" r="0" b="0"/>
            <wp:docPr id="10" name="Picture 10" descr="rightclick_new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click_newcla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5480" cy="1376680"/>
                    </a:xfrm>
                    <a:prstGeom prst="rect">
                      <a:avLst/>
                    </a:prstGeom>
                    <a:noFill/>
                    <a:ln>
                      <a:noFill/>
                    </a:ln>
                  </pic:spPr>
                </pic:pic>
              </a:graphicData>
            </a:graphic>
          </wp:inline>
        </w:drawing>
      </w:r>
    </w:p>
    <w:p w14:paraId="06C1771E" w14:textId="77777777" w:rsidR="00887AFF" w:rsidRPr="00887AFF" w:rsidRDefault="005D6FA0" w:rsidP="00271CE0">
      <w:pPr>
        <w:pStyle w:val="ExListParagraph"/>
      </w:pPr>
      <w:r>
        <w:t xml:space="preserve">The class creation wizard will open.  Use the package name </w:t>
      </w:r>
      <w:proofErr w:type="spellStart"/>
      <w:proofErr w:type="gramStart"/>
      <w:r>
        <w:rPr>
          <w:b/>
        </w:rPr>
        <w:t>trivera.core</w:t>
      </w:r>
      <w:proofErr w:type="gramEnd"/>
      <w:r>
        <w:rPr>
          <w:b/>
        </w:rPr>
        <w:t>.simpleclass</w:t>
      </w:r>
      <w:proofErr w:type="spellEnd"/>
      <w:r>
        <w:t xml:space="preserve">, a class name of </w:t>
      </w:r>
      <w:r>
        <w:rPr>
          <w:b/>
        </w:rPr>
        <w:t>Employee</w:t>
      </w:r>
    </w:p>
    <w:p w14:paraId="470370AC" w14:textId="77777777" w:rsidR="00E64955" w:rsidRDefault="005D6FA0" w:rsidP="00887AFF">
      <w:pPr>
        <w:pStyle w:val="ExText"/>
      </w:pPr>
      <w:r>
        <w:t>See the picture below for the correct inputs in context.</w:t>
      </w:r>
    </w:p>
    <w:p w14:paraId="6A0647DB" w14:textId="77777777" w:rsidR="00E64955" w:rsidRDefault="005D6FA0" w:rsidP="00271CE0">
      <w:pPr>
        <w:pStyle w:val="ExImage"/>
      </w:pPr>
      <w:r>
        <w:lastRenderedPageBreak/>
        <w:drawing>
          <wp:inline distT="0" distB="0" distL="0" distR="0" wp14:anchorId="2C335C77" wp14:editId="496F0591">
            <wp:extent cx="3609975" cy="43141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41" cy="4325626"/>
                    </a:xfrm>
                    <a:prstGeom prst="rect">
                      <a:avLst/>
                    </a:prstGeom>
                  </pic:spPr>
                </pic:pic>
              </a:graphicData>
            </a:graphic>
          </wp:inline>
        </w:drawing>
      </w:r>
    </w:p>
    <w:p w14:paraId="0DFF8071" w14:textId="77777777" w:rsidR="00E64955" w:rsidRPr="00CA66B9" w:rsidRDefault="005D6FA0" w:rsidP="00271CE0">
      <w:pPr>
        <w:pStyle w:val="ExListParagraph"/>
      </w:pPr>
      <w:r>
        <w:t xml:space="preserve">Select </w:t>
      </w:r>
      <w:r>
        <w:rPr>
          <w:b/>
        </w:rPr>
        <w:t>Finish</w:t>
      </w:r>
      <w:r>
        <w:t xml:space="preserve"> to return to the workspace and an editor will open with your class displayed.</w:t>
      </w:r>
    </w:p>
    <w:p w14:paraId="1DEF2766" w14:textId="77777777" w:rsidR="00E64955" w:rsidRPr="00055588" w:rsidRDefault="005D6FA0" w:rsidP="00271CE0">
      <w:pPr>
        <w:pStyle w:val="ExListParagraph"/>
      </w:pPr>
      <w:r>
        <w:t xml:space="preserve">Modify the class so that it </w:t>
      </w:r>
      <w:r w:rsidRPr="00055588">
        <w:t>contains these two attributes:</w:t>
      </w:r>
    </w:p>
    <w:p w14:paraId="7AC73E4E" w14:textId="77777777" w:rsidR="00E64955" w:rsidRPr="00055588" w:rsidRDefault="005D6FA0" w:rsidP="00271CE0">
      <w:pPr>
        <w:pStyle w:val="ExCode"/>
      </w:pPr>
      <w:r w:rsidRPr="00055588">
        <w:t>int</w:t>
      </w:r>
      <w:r w:rsidRPr="00055588">
        <w:tab/>
      </w:r>
      <w:r w:rsidRPr="00055588">
        <w:tab/>
      </w:r>
      <w:proofErr w:type="gramStart"/>
      <w:r w:rsidRPr="00055588">
        <w:t>salary;</w:t>
      </w:r>
      <w:proofErr w:type="gramEnd"/>
    </w:p>
    <w:p w14:paraId="48AE36C3" w14:textId="77777777" w:rsidR="00E64955" w:rsidRPr="00055588" w:rsidRDefault="005D6FA0" w:rsidP="00271CE0">
      <w:pPr>
        <w:pStyle w:val="ExCode"/>
      </w:pPr>
      <w:r w:rsidRPr="00055588">
        <w:t>String</w:t>
      </w:r>
      <w:r w:rsidRPr="00055588">
        <w:tab/>
      </w:r>
      <w:proofErr w:type="gramStart"/>
      <w:r w:rsidRPr="00055588">
        <w:t>name;</w:t>
      </w:r>
      <w:proofErr w:type="gramEnd"/>
    </w:p>
    <w:p w14:paraId="5E77BD91" w14:textId="77777777" w:rsidR="00E64955" w:rsidRDefault="005D6FA0" w:rsidP="00271CE0">
      <w:pPr>
        <w:pStyle w:val="ExText"/>
      </w:pPr>
      <w:r>
        <w:t>The</w:t>
      </w:r>
      <w:r w:rsidRPr="00055588">
        <w:t>se two fields represent the instance data, or state, of your class.</w:t>
      </w:r>
    </w:p>
    <w:p w14:paraId="32B03EA4" w14:textId="77777777" w:rsidR="00887AFF" w:rsidRDefault="005D6FA0" w:rsidP="00887AFF">
      <w:pPr>
        <w:pStyle w:val="ExNoteHeader"/>
      </w:pPr>
      <w:r>
        <w:t>Create the ‘driver’ c</w:t>
      </w:r>
      <w:r>
        <w:t>lass</w:t>
      </w:r>
    </w:p>
    <w:p w14:paraId="2E5FE0B0" w14:textId="77777777" w:rsidR="00887AFF" w:rsidRDefault="005D6FA0" w:rsidP="00887AFF">
      <w:pPr>
        <w:pStyle w:val="ExText"/>
      </w:pPr>
      <w:r>
        <w:t>To run a Java application a least one class must contain a main method. You will be defining this main method in a second class called ‘Driver</w:t>
      </w:r>
      <w:r>
        <w:t>’</w:t>
      </w:r>
    </w:p>
    <w:p w14:paraId="2F3B81E0" w14:textId="77777777" w:rsidR="00887AFF" w:rsidRDefault="005D6FA0" w:rsidP="00887AFF">
      <w:pPr>
        <w:pStyle w:val="ExListParagraph"/>
      </w:pPr>
      <w:r>
        <w:t>Right-</w:t>
      </w:r>
      <w:r w:rsidRPr="00887AFF">
        <w:t xml:space="preserve">click on the project and select </w:t>
      </w:r>
      <w:r w:rsidRPr="00887AFF">
        <w:rPr>
          <w:b/>
        </w:rPr>
        <w:t>New-&gt;Class</w:t>
      </w:r>
    </w:p>
    <w:p w14:paraId="18F24239" w14:textId="77777777" w:rsidR="00887AFF" w:rsidRDefault="005D6FA0" w:rsidP="00887AFF">
      <w:pPr>
        <w:pStyle w:val="ExListParagraph"/>
      </w:pPr>
      <w:r>
        <w:t xml:space="preserve">Use the package name </w:t>
      </w:r>
      <w:proofErr w:type="spellStart"/>
      <w:proofErr w:type="gramStart"/>
      <w:r>
        <w:rPr>
          <w:b/>
        </w:rPr>
        <w:t>trivera.core</w:t>
      </w:r>
      <w:proofErr w:type="gramEnd"/>
      <w:r>
        <w:rPr>
          <w:b/>
        </w:rPr>
        <w:t>.simpleclass</w:t>
      </w:r>
      <w:proofErr w:type="spellEnd"/>
      <w:r>
        <w:t>, a class nam</w:t>
      </w:r>
      <w:r>
        <w:t xml:space="preserve">e of </w:t>
      </w:r>
      <w:r>
        <w:rPr>
          <w:b/>
        </w:rPr>
        <w:t>Driver</w:t>
      </w:r>
      <w:r>
        <w:t xml:space="preserve">, and </w:t>
      </w:r>
      <w:r w:rsidRPr="00887AFF">
        <w:rPr>
          <w:b/>
        </w:rPr>
        <w:t>check the box to create the method</w:t>
      </w:r>
      <w:r>
        <w:t xml:space="preserve"> stub for </w:t>
      </w:r>
      <w:r>
        <w:rPr>
          <w:b/>
        </w:rPr>
        <w:t xml:space="preserve">public static void main (String[] </w:t>
      </w:r>
      <w:proofErr w:type="spellStart"/>
      <w:r>
        <w:rPr>
          <w:b/>
        </w:rPr>
        <w:t>args</w:t>
      </w:r>
      <w:proofErr w:type="spellEnd"/>
      <w:r>
        <w:rPr>
          <w:b/>
        </w:rPr>
        <w:t>)</w:t>
      </w:r>
      <w:r>
        <w:t>.  See the picture below for the correct inputs in context.</w:t>
      </w:r>
    </w:p>
    <w:p w14:paraId="20E34200" w14:textId="77777777" w:rsidR="00887AFF" w:rsidRPr="00055588" w:rsidRDefault="005D6FA0" w:rsidP="00887AFF">
      <w:pPr>
        <w:pStyle w:val="ExImage"/>
      </w:pPr>
      <w:r>
        <w:lastRenderedPageBreak/>
        <w:drawing>
          <wp:inline distT="0" distB="0" distL="0" distR="0" wp14:anchorId="43355854" wp14:editId="708A6162">
            <wp:extent cx="3333750" cy="39840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51620" cy="4005441"/>
                    </a:xfrm>
                    <a:prstGeom prst="rect">
                      <a:avLst/>
                    </a:prstGeom>
                  </pic:spPr>
                </pic:pic>
              </a:graphicData>
            </a:graphic>
          </wp:inline>
        </w:drawing>
      </w:r>
    </w:p>
    <w:p w14:paraId="4967C3CE" w14:textId="77777777" w:rsidR="00E64955" w:rsidRPr="00055588" w:rsidRDefault="005D6FA0" w:rsidP="00271CE0">
      <w:pPr>
        <w:pStyle w:val="ExListParagraph"/>
      </w:pPr>
      <w:r w:rsidRPr="00055588">
        <w:t xml:space="preserve">Modify the main method (public static void main (String </w:t>
      </w:r>
      <w:proofErr w:type="spellStart"/>
      <w:proofErr w:type="gramStart"/>
      <w:r w:rsidRPr="00055588">
        <w:t>args</w:t>
      </w:r>
      <w:proofErr w:type="spellEnd"/>
      <w:r w:rsidRPr="00055588">
        <w:t>[</w:t>
      </w:r>
      <w:proofErr w:type="gramEnd"/>
      <w:r w:rsidRPr="00055588">
        <w:t>]))</w:t>
      </w:r>
      <w:r>
        <w:t xml:space="preserve"> a</w:t>
      </w:r>
      <w:r w:rsidRPr="00055588">
        <w:t>dd</w:t>
      </w:r>
      <w:r>
        <w:t>ing</w:t>
      </w:r>
      <w:r w:rsidRPr="00055588">
        <w:t xml:space="preserve"> the following line</w:t>
      </w:r>
      <w:r>
        <w:t>s</w:t>
      </w:r>
      <w:r w:rsidRPr="00055588">
        <w:t xml:space="preserve"> of</w:t>
      </w:r>
      <w:r w:rsidRPr="00055588">
        <w:t xml:space="preserve"> code:</w:t>
      </w:r>
    </w:p>
    <w:p w14:paraId="2CCF8C74" w14:textId="77777777" w:rsidR="00887AFF" w:rsidRDefault="005D6FA0" w:rsidP="00887AFF">
      <w:pPr>
        <w:pStyle w:val="ExCode"/>
      </w:pPr>
      <w:r>
        <w:t xml:space="preserve">Employee </w:t>
      </w:r>
      <w:proofErr w:type="spellStart"/>
      <w:r>
        <w:t>employee</w:t>
      </w:r>
      <w:proofErr w:type="spellEnd"/>
      <w:r>
        <w:t xml:space="preserve"> = new </w:t>
      </w:r>
      <w:proofErr w:type="gramStart"/>
      <w:r>
        <w:t>Employee(</w:t>
      </w:r>
      <w:proofErr w:type="gramEnd"/>
      <w:r>
        <w:t xml:space="preserve">);        </w:t>
      </w:r>
    </w:p>
    <w:p w14:paraId="314C1715" w14:textId="77777777" w:rsidR="00887AFF" w:rsidRDefault="005D6FA0" w:rsidP="00887AFF">
      <w:pPr>
        <w:pStyle w:val="ExCode"/>
      </w:pPr>
      <w:r>
        <w:t>employee.name = "Jim</w:t>
      </w:r>
      <w:proofErr w:type="gramStart"/>
      <w:r>
        <w:t>";</w:t>
      </w:r>
      <w:proofErr w:type="gramEnd"/>
    </w:p>
    <w:p w14:paraId="4F1E4B68" w14:textId="77777777" w:rsidR="00887AFF" w:rsidRDefault="005D6FA0" w:rsidP="00887AFF">
      <w:pPr>
        <w:pStyle w:val="ExCode"/>
      </w:pPr>
      <w:proofErr w:type="spellStart"/>
      <w:proofErr w:type="gramStart"/>
      <w:r>
        <w:t>employee.salary</w:t>
      </w:r>
      <w:proofErr w:type="spellEnd"/>
      <w:proofErr w:type="gramEnd"/>
      <w:r>
        <w:t xml:space="preserve"> = 30000;</w:t>
      </w:r>
    </w:p>
    <w:p w14:paraId="583FB942" w14:textId="77777777" w:rsidR="00E64955" w:rsidRDefault="005D6FA0" w:rsidP="00271CE0">
      <w:pPr>
        <w:pStyle w:val="ExText"/>
      </w:pPr>
      <w:r w:rsidRPr="00055588">
        <w:t xml:space="preserve">This will cause an instance of this class to be created, and the instance variables will be set. </w:t>
      </w:r>
    </w:p>
    <w:p w14:paraId="1FB30912" w14:textId="77777777" w:rsidR="00E64955" w:rsidRPr="00055588" w:rsidRDefault="005D6FA0" w:rsidP="00271CE0">
      <w:pPr>
        <w:pStyle w:val="ExListParagraph"/>
      </w:pPr>
      <w:r>
        <w:t>Finally, add a print statement</w:t>
      </w:r>
      <w:r w:rsidRPr="00055588">
        <w:t xml:space="preserve"> just to see what we entered:</w:t>
      </w:r>
    </w:p>
    <w:p w14:paraId="326FC730" w14:textId="77777777" w:rsidR="00887AFF" w:rsidRPr="00887AFF" w:rsidRDefault="005D6FA0" w:rsidP="00887AFF">
      <w:pPr>
        <w:pStyle w:val="ExListParagraph"/>
      </w:pPr>
      <w:proofErr w:type="spellStart"/>
      <w:r w:rsidRPr="00887AFF">
        <w:rPr>
          <w:rFonts w:ascii="Courier New" w:hAnsi="Courier New"/>
        </w:rPr>
        <w:t>System.out.println</w:t>
      </w:r>
      <w:proofErr w:type="spellEnd"/>
      <w:r w:rsidRPr="00887AFF">
        <w:rPr>
          <w:rFonts w:ascii="Courier New" w:hAnsi="Courier New"/>
        </w:rPr>
        <w:t xml:space="preserve">(employee.name + " makes $" + </w:t>
      </w:r>
      <w:proofErr w:type="spellStart"/>
      <w:proofErr w:type="gramStart"/>
      <w:r w:rsidRPr="00887AFF">
        <w:rPr>
          <w:rFonts w:ascii="Courier New" w:hAnsi="Courier New"/>
        </w:rPr>
        <w:t>employee.salary</w:t>
      </w:r>
      <w:proofErr w:type="spellEnd"/>
      <w:proofErr w:type="gramEnd"/>
      <w:r w:rsidRPr="00887AFF">
        <w:rPr>
          <w:rFonts w:ascii="Courier New" w:hAnsi="Courier New"/>
        </w:rPr>
        <w:t>);</w:t>
      </w:r>
    </w:p>
    <w:p w14:paraId="05395981" w14:textId="77777777" w:rsidR="00E64955" w:rsidRDefault="005D6FA0" w:rsidP="00887AFF">
      <w:pPr>
        <w:pStyle w:val="ExListParagraph"/>
      </w:pPr>
      <w:r>
        <w:t xml:space="preserve">Saving the file will cause the IDE to compile the recently edited code.  Resolve any compilation errors prior to continuing.  </w:t>
      </w:r>
    </w:p>
    <w:p w14:paraId="042B4DE8" w14:textId="77777777" w:rsidR="00E64955" w:rsidRPr="009B1E13" w:rsidRDefault="005D6FA0" w:rsidP="00271CE0">
      <w:pPr>
        <w:pStyle w:val="ExText"/>
      </w:pPr>
      <w:r>
        <w:rPr>
          <w:b/>
        </w:rPr>
        <w:t>Note:</w:t>
      </w:r>
      <w:r>
        <w:t xml:space="preserve"> It is always important to keep in mind that compilation </w:t>
      </w:r>
      <w:r>
        <w:t>errors are generated by completely different software (compiler) than runtime errors (JVM).  This is a first step in properly diagnosing a problem.</w:t>
      </w:r>
    </w:p>
    <w:p w14:paraId="0C587EEC" w14:textId="77777777" w:rsidR="00E64955" w:rsidRDefault="005D6FA0" w:rsidP="00271CE0">
      <w:pPr>
        <w:pStyle w:val="ExNoteHeader"/>
      </w:pPr>
      <w:r w:rsidRPr="00055588">
        <w:t>Testing Your Work</w:t>
      </w:r>
    </w:p>
    <w:p w14:paraId="3A09DBB5" w14:textId="77777777" w:rsidR="00887AFF" w:rsidRDefault="005D6FA0" w:rsidP="00887AFF">
      <w:pPr>
        <w:pStyle w:val="ExListParagraph"/>
      </w:pPr>
      <w:r w:rsidRPr="00887AFF">
        <w:t xml:space="preserve">Run the </w:t>
      </w:r>
      <w:proofErr w:type="spellStart"/>
      <w:proofErr w:type="gramStart"/>
      <w:r w:rsidRPr="00887AFF">
        <w:rPr>
          <w:b/>
        </w:rPr>
        <w:t>trivera.core</w:t>
      </w:r>
      <w:proofErr w:type="gramEnd"/>
      <w:r w:rsidRPr="00887AFF">
        <w:rPr>
          <w:b/>
        </w:rPr>
        <w:t>.simpleclass.Driver</w:t>
      </w:r>
      <w:proofErr w:type="spellEnd"/>
      <w:r w:rsidRPr="00887AFF">
        <w:t xml:space="preserve"> class as a Java</w:t>
      </w:r>
      <w:r>
        <w:t xml:space="preserve"> application</w:t>
      </w:r>
      <w:r w:rsidRPr="00887AFF">
        <w:t>.</w:t>
      </w:r>
      <w:r>
        <w:t xml:space="preserve"> (right-click on the D</w:t>
      </w:r>
      <w:r>
        <w:t xml:space="preserve">river class and select </w:t>
      </w:r>
      <w:r w:rsidRPr="00887AFF">
        <w:rPr>
          <w:b/>
        </w:rPr>
        <w:t>Run As -&gt; Java Application</w:t>
      </w:r>
      <w:r>
        <w:t>)</w:t>
      </w:r>
      <w:r w:rsidRPr="00887AFF">
        <w:t xml:space="preserve"> </w:t>
      </w:r>
    </w:p>
    <w:p w14:paraId="273E7C88" w14:textId="77777777" w:rsidR="00887AFF" w:rsidRPr="00055588" w:rsidRDefault="005D6FA0" w:rsidP="00887AFF">
      <w:pPr>
        <w:pStyle w:val="ExImage"/>
      </w:pPr>
      <w:r>
        <w:lastRenderedPageBreak/>
        <w:drawing>
          <wp:inline distT="0" distB="0" distL="0" distR="0" wp14:anchorId="07C6E8C3" wp14:editId="74DC3390">
            <wp:extent cx="4035602" cy="269557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9003" cy="2711206"/>
                    </a:xfrm>
                    <a:prstGeom prst="rect">
                      <a:avLst/>
                    </a:prstGeom>
                  </pic:spPr>
                </pic:pic>
              </a:graphicData>
            </a:graphic>
          </wp:inline>
        </w:drawing>
      </w:r>
    </w:p>
    <w:p w14:paraId="233C35B7" w14:textId="77777777" w:rsidR="00E64955" w:rsidRPr="00055588" w:rsidRDefault="005D6FA0" w:rsidP="00271CE0">
      <w:pPr>
        <w:pStyle w:val="ExNoteHeader"/>
      </w:pPr>
      <w:r w:rsidRPr="00055588">
        <w:t>Expected Results</w:t>
      </w:r>
    </w:p>
    <w:p w14:paraId="57E56BD2" w14:textId="77777777" w:rsidR="00E64955" w:rsidRPr="00055588" w:rsidRDefault="005D6FA0" w:rsidP="00271CE0">
      <w:pPr>
        <w:pStyle w:val="ExText"/>
      </w:pPr>
      <w:r w:rsidRPr="00055588">
        <w:t>You should see the same data you entered as output:</w:t>
      </w:r>
      <w:bookmarkStart w:id="16" w:name="_Toc87236518"/>
    </w:p>
    <w:p w14:paraId="176635ED" w14:textId="77777777" w:rsidR="00E64955" w:rsidRPr="00055588" w:rsidRDefault="005D6FA0" w:rsidP="00271CE0">
      <w:pPr>
        <w:pStyle w:val="ExCode"/>
        <w:rPr>
          <w:rStyle w:val="Code"/>
          <w:rFonts w:ascii="Verdana" w:hAnsi="Verdana"/>
        </w:rPr>
      </w:pPr>
      <w:r w:rsidRPr="00055588">
        <w:rPr>
          <w:rStyle w:val="Code"/>
        </w:rPr>
        <w:t>Jim makes $30000</w:t>
      </w:r>
      <w:bookmarkEnd w:id="16"/>
    </w:p>
    <w:p w14:paraId="472F8862" w14:textId="77777777" w:rsidR="00E64955" w:rsidRPr="00055588" w:rsidRDefault="005D6FA0" w:rsidP="00271CE0">
      <w:pPr>
        <w:pStyle w:val="ExNoteHeader"/>
      </w:pPr>
      <w:r w:rsidRPr="00055588">
        <w:t>Notes</w:t>
      </w:r>
    </w:p>
    <w:p w14:paraId="058FF5CA" w14:textId="77777777" w:rsidR="00E64955" w:rsidRDefault="005D6FA0" w:rsidP="00271CE0">
      <w:pPr>
        <w:pStyle w:val="ExText"/>
      </w:pPr>
      <w:r>
        <w:t>Note that</w:t>
      </w:r>
      <w:r w:rsidRPr="00055588">
        <w:t xml:space="preserve"> when the main method first starts executing, there is no instance of this class. </w:t>
      </w:r>
      <w:r>
        <w:t>F</w:t>
      </w:r>
      <w:r w:rsidRPr="00055588">
        <w:t>or now</w:t>
      </w:r>
      <w:r>
        <w:t>,</w:t>
      </w:r>
      <w:r w:rsidRPr="00055588">
        <w:t xml:space="preserve"> </w:t>
      </w:r>
      <w:r>
        <w:t>each</w:t>
      </w:r>
      <w:r w:rsidRPr="00055588">
        <w:t xml:space="preserve"> </w:t>
      </w:r>
      <w:r>
        <w:t xml:space="preserve">one of </w:t>
      </w:r>
      <w:r w:rsidRPr="00055588">
        <w:t>our main methods will contain the single line of code to construct an i</w:t>
      </w:r>
      <w:r>
        <w:t>nstance of its containing class,</w:t>
      </w:r>
      <w:r w:rsidRPr="00055588">
        <w:t xml:space="preserve"> </w:t>
      </w:r>
      <w:r>
        <w:t>followed</w:t>
      </w:r>
      <w:r w:rsidRPr="00055588">
        <w:t xml:space="preserve"> </w:t>
      </w:r>
      <w:r>
        <w:t xml:space="preserve">by </w:t>
      </w:r>
      <w:r w:rsidRPr="00055588">
        <w:t>any code needed to manipulate this</w:t>
      </w:r>
      <w:r>
        <w:t xml:space="preserve"> ne</w:t>
      </w:r>
      <w:r>
        <w:t>w</w:t>
      </w:r>
      <w:r w:rsidRPr="00055588">
        <w:t xml:space="preserve"> instance.</w:t>
      </w:r>
    </w:p>
    <w:p w14:paraId="7ED50638" w14:textId="77777777" w:rsidR="00E64955" w:rsidRDefault="005D6FA0" w:rsidP="00271CE0">
      <w:pPr>
        <w:pStyle w:val="ExNoteHeader"/>
      </w:pPr>
      <w:r>
        <w:t>Saving Your Progress</w:t>
      </w:r>
    </w:p>
    <w:p w14:paraId="4D5C8941" w14:textId="77777777" w:rsidR="00E64955" w:rsidRPr="00F50C14" w:rsidRDefault="005D6FA0" w:rsidP="00271CE0">
      <w:pPr>
        <w:pStyle w:val="ExText"/>
      </w:pPr>
      <w:r>
        <w:t xml:space="preserve">Throughout the lab guide, we may use the same project </w:t>
      </w:r>
      <w:proofErr w:type="gramStart"/>
      <w:r>
        <w:t>over and over again</w:t>
      </w:r>
      <w:proofErr w:type="gramEnd"/>
      <w:r>
        <w:t>.  If you would like to save your progress along the way, one way to do so is to make a copy of the project in Eclipse.  Do so by right-clicking on th</w:t>
      </w:r>
      <w:r>
        <w:t xml:space="preserve">e </w:t>
      </w:r>
      <w:proofErr w:type="gramStart"/>
      <w:r>
        <w:t>project, and</w:t>
      </w:r>
      <w:proofErr w:type="gramEnd"/>
      <w:r>
        <w:t xml:space="preserve"> selecting </w:t>
      </w:r>
      <w:r>
        <w:rPr>
          <w:b/>
        </w:rPr>
        <w:t>Copy</w:t>
      </w:r>
      <w:r>
        <w:t xml:space="preserve">.  Right click in the project explorer, select </w:t>
      </w:r>
      <w:r>
        <w:rPr>
          <w:b/>
        </w:rPr>
        <w:t>Paste</w:t>
      </w:r>
      <w:r>
        <w:t xml:space="preserve"> and name the new project appropriately.  At that point you can right click on the new copied project and select </w:t>
      </w:r>
      <w:r>
        <w:rPr>
          <w:b/>
        </w:rPr>
        <w:t>Close Project</w:t>
      </w:r>
      <w:r>
        <w:t xml:space="preserve"> to minimize the number of resources Eclipse is u</w:t>
      </w:r>
      <w:r>
        <w:t>sing on your system.</w:t>
      </w:r>
      <w:bookmarkEnd w:id="11"/>
      <w:bookmarkEnd w:id="12"/>
      <w:bookmarkEnd w:id="13"/>
      <w:bookmarkEnd w:id="14"/>
    </w:p>
    <w:p w14:paraId="720A66A4" w14:textId="77777777" w:rsidR="00961CD5" w:rsidRPr="00055588" w:rsidRDefault="005D6FA0" w:rsidP="00E95D4E">
      <w:pPr>
        <w:pStyle w:val="ExTitle"/>
      </w:pPr>
      <w:bookmarkStart w:id="17" w:name="_Toc396827193"/>
      <w:bookmarkStart w:id="18" w:name="_Toc36801798"/>
      <w:r w:rsidRPr="00055588">
        <w:lastRenderedPageBreak/>
        <w:t>Create a Class with Methods</w:t>
      </w:r>
      <w:bookmarkEnd w:id="17"/>
      <w:bookmarkEnd w:id="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4788"/>
      </w:tblGrid>
      <w:tr w:rsidR="00961CD5" w14:paraId="0CC80530" w14:textId="77777777" w:rsidTr="00752D7A">
        <w:trPr>
          <w:trHeight w:val="400"/>
        </w:trPr>
        <w:tc>
          <w:tcPr>
            <w:tcW w:w="4680" w:type="dxa"/>
            <w:gridSpan w:val="2"/>
            <w:tcBorders>
              <w:bottom w:val="single" w:sz="4" w:space="0" w:color="auto"/>
            </w:tcBorders>
            <w:shd w:val="clear" w:color="auto" w:fill="D9D9D9"/>
          </w:tcPr>
          <w:p w14:paraId="14108E3A" w14:textId="77777777" w:rsidR="00961CD5" w:rsidRDefault="005D6FA0" w:rsidP="00752D7A">
            <w:pPr>
              <w:pStyle w:val="TableText"/>
            </w:pPr>
            <w:r>
              <w:t>Overview</w:t>
            </w:r>
          </w:p>
        </w:tc>
        <w:tc>
          <w:tcPr>
            <w:tcW w:w="4788" w:type="dxa"/>
            <w:tcBorders>
              <w:bottom w:val="nil"/>
            </w:tcBorders>
          </w:tcPr>
          <w:p w14:paraId="5A2D093B" w14:textId="77777777" w:rsidR="00961CD5" w:rsidRDefault="005D6FA0" w:rsidP="00752D7A">
            <w:pPr>
              <w:pStyle w:val="ExerciseText"/>
              <w:ind w:left="0" w:right="0"/>
            </w:pPr>
          </w:p>
        </w:tc>
      </w:tr>
      <w:tr w:rsidR="00961CD5" w14:paraId="549CE813" w14:textId="77777777" w:rsidTr="00752D7A">
        <w:trPr>
          <w:trHeight w:val="400"/>
        </w:trPr>
        <w:tc>
          <w:tcPr>
            <w:tcW w:w="9468" w:type="dxa"/>
            <w:gridSpan w:val="3"/>
            <w:tcBorders>
              <w:top w:val="nil"/>
            </w:tcBorders>
          </w:tcPr>
          <w:p w14:paraId="707BB35D" w14:textId="77777777" w:rsidR="00961CD5" w:rsidRDefault="005D6FA0" w:rsidP="00E95D4E">
            <w:pPr>
              <w:pStyle w:val="ExText"/>
            </w:pPr>
            <w:r>
              <w:t>In this exercise you will</w:t>
            </w:r>
            <w:r>
              <w:t xml:space="preserve"> u</w:t>
            </w:r>
            <w:r w:rsidRPr="00055588">
              <w:t>se the code from the previous lab and add set and get methods to access the attributes.</w:t>
            </w:r>
          </w:p>
        </w:tc>
      </w:tr>
      <w:tr w:rsidR="00961CD5" w14:paraId="7C685E30"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22801352" w14:textId="77777777" w:rsidR="00961CD5" w:rsidRDefault="005D6FA0" w:rsidP="00752D7A">
            <w:pPr>
              <w:pStyle w:val="TableText"/>
            </w:pPr>
            <w:r>
              <w:t>Objective</w:t>
            </w:r>
          </w:p>
        </w:tc>
        <w:tc>
          <w:tcPr>
            <w:tcW w:w="6408" w:type="dxa"/>
            <w:gridSpan w:val="2"/>
            <w:tcBorders>
              <w:left w:val="single" w:sz="4" w:space="0" w:color="FFFFFF"/>
            </w:tcBorders>
          </w:tcPr>
          <w:p w14:paraId="2671F247" w14:textId="77777777" w:rsidR="00961CD5" w:rsidRDefault="005D6FA0" w:rsidP="00E95D4E">
            <w:pPr>
              <w:pStyle w:val="ExText"/>
            </w:pPr>
            <w:r>
              <w:t>Understand the basics of different types of methods</w:t>
            </w:r>
          </w:p>
        </w:tc>
      </w:tr>
      <w:tr w:rsidR="00961CD5" w:rsidRPr="00D1227A" w14:paraId="38245837"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4AF253D1" w14:textId="77777777" w:rsidR="00961CD5" w:rsidRDefault="005D6FA0" w:rsidP="00752D7A">
            <w:pPr>
              <w:pStyle w:val="TableText"/>
            </w:pPr>
            <w:r>
              <w:t xml:space="preserve">Builds on </w:t>
            </w:r>
            <w:r>
              <w:t>Previous Labs</w:t>
            </w:r>
          </w:p>
        </w:tc>
        <w:tc>
          <w:tcPr>
            <w:tcW w:w="6408" w:type="dxa"/>
            <w:gridSpan w:val="2"/>
            <w:tcBorders>
              <w:left w:val="single" w:sz="4" w:space="0" w:color="FFFFFF"/>
            </w:tcBorders>
          </w:tcPr>
          <w:p w14:paraId="4D8666D8" w14:textId="77777777" w:rsidR="00961CD5" w:rsidRPr="00D1227A" w:rsidRDefault="005D6FA0" w:rsidP="00E95D4E">
            <w:pPr>
              <w:pStyle w:val="ExText"/>
            </w:pPr>
            <w:r w:rsidRPr="00055588">
              <w:t xml:space="preserve">Exercise </w:t>
            </w:r>
            <w:r>
              <w:t>"</w:t>
            </w:r>
            <w:r w:rsidRPr="00055588">
              <w:t>Create a Simple Class</w:t>
            </w:r>
            <w:r>
              <w:t>"</w:t>
            </w:r>
          </w:p>
        </w:tc>
      </w:tr>
      <w:tr w:rsidR="006836D6" w:rsidRPr="00D1227A" w14:paraId="012C339C"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65591776" w14:textId="77777777" w:rsidR="006836D6" w:rsidRDefault="005D6FA0" w:rsidP="00752D7A">
            <w:pPr>
              <w:pStyle w:val="TableText"/>
            </w:pPr>
            <w:r>
              <w:t>Exercise Folder</w:t>
            </w:r>
          </w:p>
        </w:tc>
        <w:tc>
          <w:tcPr>
            <w:tcW w:w="6408" w:type="dxa"/>
            <w:gridSpan w:val="2"/>
            <w:tcBorders>
              <w:left w:val="single" w:sz="4" w:space="0" w:color="FFFFFF"/>
            </w:tcBorders>
          </w:tcPr>
          <w:p w14:paraId="25E5EFC6" w14:textId="77777777" w:rsidR="006836D6" w:rsidRPr="00055588" w:rsidRDefault="005D6FA0" w:rsidP="00E95D4E">
            <w:pPr>
              <w:pStyle w:val="ExText"/>
            </w:pPr>
            <w:r>
              <w:t>Methods</w:t>
            </w:r>
          </w:p>
        </w:tc>
      </w:tr>
      <w:tr w:rsidR="00961CD5" w:rsidRPr="00EF32C9" w14:paraId="03E88662"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17C48F63" w14:textId="77777777" w:rsidR="00961CD5" w:rsidRDefault="005D6FA0" w:rsidP="00752D7A">
            <w:pPr>
              <w:pStyle w:val="TableText"/>
            </w:pPr>
            <w:r>
              <w:t>Time to Complete</w:t>
            </w:r>
          </w:p>
        </w:tc>
        <w:tc>
          <w:tcPr>
            <w:tcW w:w="6408" w:type="dxa"/>
            <w:gridSpan w:val="2"/>
            <w:tcBorders>
              <w:left w:val="single" w:sz="4" w:space="0" w:color="FFFFFF"/>
            </w:tcBorders>
          </w:tcPr>
          <w:p w14:paraId="6ABD86C8" w14:textId="77777777" w:rsidR="00961CD5" w:rsidRPr="00EF32C9" w:rsidRDefault="005D6FA0" w:rsidP="00E95D4E">
            <w:pPr>
              <w:pStyle w:val="ExText"/>
            </w:pPr>
            <w:r>
              <w:t xml:space="preserve">30 </w:t>
            </w:r>
            <w:r w:rsidRPr="00EF32C9">
              <w:t>minutes</w:t>
            </w:r>
          </w:p>
        </w:tc>
      </w:tr>
    </w:tbl>
    <w:p w14:paraId="0A77FF9F" w14:textId="77777777" w:rsidR="00961CD5" w:rsidRPr="00055588" w:rsidRDefault="005D6FA0" w:rsidP="00E95D4E">
      <w:pPr>
        <w:pStyle w:val="ExNoteHeader"/>
      </w:pPr>
      <w:r w:rsidRPr="00055588">
        <w:t>Task List</w:t>
      </w:r>
    </w:p>
    <w:p w14:paraId="38963C12" w14:textId="77777777" w:rsidR="00961CD5" w:rsidRPr="00053BEC" w:rsidRDefault="005D6FA0" w:rsidP="00E95D4E">
      <w:pPr>
        <w:pStyle w:val="ExText"/>
      </w:pPr>
      <w:r>
        <w:rPr>
          <w:b/>
        </w:rPr>
        <w:t>Note:</w:t>
      </w:r>
      <w:r>
        <w:t xml:space="preserve"> Since this lab builds on the previous lab, you can continue without importing any new code.  However, if you did not complete the previous lab and want to start on this lab, you will have to create a project</w:t>
      </w:r>
      <w:r>
        <w:t xml:space="preserve"> </w:t>
      </w:r>
      <w:r>
        <w:t xml:space="preserve">named </w:t>
      </w:r>
      <w:r>
        <w:rPr>
          <w:b/>
        </w:rPr>
        <w:t>Methods</w:t>
      </w:r>
      <w:r>
        <w:t>, and you will find a starting poi</w:t>
      </w:r>
      <w:r>
        <w:t xml:space="preserve">nt for this lab at </w:t>
      </w:r>
      <w:r>
        <w:rPr>
          <w:b/>
          <w:szCs w:val="20"/>
        </w:rPr>
        <w:t>~</w:t>
      </w:r>
      <w:r>
        <w:rPr>
          <w:b/>
          <w:szCs w:val="20"/>
        </w:rPr>
        <w:t>/</w:t>
      </w:r>
      <w:proofErr w:type="spellStart"/>
      <w:r>
        <w:rPr>
          <w:b/>
          <w:szCs w:val="20"/>
        </w:rPr>
        <w:t>StudentWork</w:t>
      </w:r>
      <w:proofErr w:type="spellEnd"/>
      <w:r>
        <w:rPr>
          <w:b/>
          <w:szCs w:val="20"/>
        </w:rPr>
        <w:t>/</w:t>
      </w:r>
      <w:r>
        <w:rPr>
          <w:b/>
          <w:szCs w:val="20"/>
        </w:rPr>
        <w:t>code</w:t>
      </w:r>
      <w:r>
        <w:rPr>
          <w:b/>
          <w:szCs w:val="20"/>
        </w:rPr>
        <w:t>/</w:t>
      </w:r>
      <w:r>
        <w:rPr>
          <w:b/>
          <w:szCs w:val="20"/>
        </w:rPr>
        <w:t>Methods</w:t>
      </w:r>
      <w:r>
        <w:rPr>
          <w:b/>
          <w:szCs w:val="20"/>
        </w:rPr>
        <w:t>/</w:t>
      </w:r>
      <w:r>
        <w:rPr>
          <w:b/>
          <w:szCs w:val="20"/>
        </w:rPr>
        <w:t>lab-code</w:t>
      </w:r>
    </w:p>
    <w:p w14:paraId="768B590D" w14:textId="77777777" w:rsidR="00961CD5" w:rsidRPr="00055588" w:rsidRDefault="005D6FA0" w:rsidP="00E95D4E">
      <w:pPr>
        <w:pStyle w:val="ExListParagraph"/>
      </w:pPr>
      <w:r>
        <w:t xml:space="preserve">Edit the </w:t>
      </w:r>
      <w:r w:rsidRPr="00A757A9">
        <w:rPr>
          <w:b/>
        </w:rPr>
        <w:t>Employee</w:t>
      </w:r>
      <w:r>
        <w:t xml:space="preserve"> class and a</w:t>
      </w:r>
      <w:r w:rsidRPr="00055588">
        <w:t>dd</w:t>
      </w:r>
      <w:r>
        <w:t xml:space="preserve"> (and implement)</w:t>
      </w:r>
      <w:r w:rsidRPr="00055588">
        <w:t xml:space="preserve"> the following methods to provide read and write access to your fields:</w:t>
      </w:r>
      <w:bookmarkStart w:id="19" w:name="_Toc87236520"/>
    </w:p>
    <w:p w14:paraId="5AE431BF" w14:textId="77777777" w:rsidR="00961CD5" w:rsidRPr="00055588" w:rsidRDefault="005D6FA0" w:rsidP="00E95D4E">
      <w:pPr>
        <w:pStyle w:val="ExCode"/>
        <w:rPr>
          <w:rStyle w:val="Code"/>
        </w:rPr>
      </w:pPr>
      <w:r w:rsidRPr="00055588">
        <w:rPr>
          <w:rStyle w:val="Code"/>
        </w:rPr>
        <w:t xml:space="preserve">public void </w:t>
      </w:r>
      <w:proofErr w:type="spellStart"/>
      <w:proofErr w:type="gramStart"/>
      <w:r w:rsidRPr="00055588">
        <w:rPr>
          <w:rStyle w:val="Code"/>
        </w:rPr>
        <w:t>setSalary</w:t>
      </w:r>
      <w:proofErr w:type="spellEnd"/>
      <w:r w:rsidRPr="00055588">
        <w:rPr>
          <w:rStyle w:val="Code"/>
        </w:rPr>
        <w:t>(</w:t>
      </w:r>
      <w:proofErr w:type="gramEnd"/>
      <w:r w:rsidRPr="00055588">
        <w:rPr>
          <w:rStyle w:val="Code"/>
        </w:rPr>
        <w:t>int salary)</w:t>
      </w:r>
      <w:bookmarkStart w:id="20" w:name="_Toc87236521"/>
      <w:bookmarkEnd w:id="19"/>
    </w:p>
    <w:p w14:paraId="7F55471F" w14:textId="77777777" w:rsidR="00961CD5" w:rsidRPr="00055588" w:rsidRDefault="005D6FA0" w:rsidP="00E95D4E">
      <w:pPr>
        <w:pStyle w:val="ExCode"/>
        <w:rPr>
          <w:rStyle w:val="Code"/>
        </w:rPr>
      </w:pPr>
      <w:r w:rsidRPr="00055588">
        <w:rPr>
          <w:rStyle w:val="Code"/>
        </w:rPr>
        <w:t xml:space="preserve">public int </w:t>
      </w:r>
      <w:proofErr w:type="spellStart"/>
      <w:proofErr w:type="gramStart"/>
      <w:r w:rsidRPr="00055588">
        <w:rPr>
          <w:rStyle w:val="Code"/>
        </w:rPr>
        <w:t>getSalary</w:t>
      </w:r>
      <w:proofErr w:type="spellEnd"/>
      <w:r w:rsidRPr="00055588">
        <w:rPr>
          <w:rStyle w:val="Code"/>
        </w:rPr>
        <w:t>(</w:t>
      </w:r>
      <w:proofErr w:type="gramEnd"/>
      <w:r w:rsidRPr="00055588">
        <w:rPr>
          <w:rStyle w:val="Code"/>
        </w:rPr>
        <w:t>)</w:t>
      </w:r>
      <w:bookmarkStart w:id="21" w:name="_Toc87236522"/>
      <w:bookmarkEnd w:id="20"/>
    </w:p>
    <w:p w14:paraId="05966F32" w14:textId="77777777" w:rsidR="00961CD5" w:rsidRPr="00055588" w:rsidRDefault="005D6FA0" w:rsidP="00E95D4E">
      <w:pPr>
        <w:pStyle w:val="ExCode"/>
        <w:rPr>
          <w:rStyle w:val="Code"/>
        </w:rPr>
      </w:pPr>
      <w:r w:rsidRPr="00055588">
        <w:rPr>
          <w:rStyle w:val="Code"/>
        </w:rPr>
        <w:t>public void setName(Strin</w:t>
      </w:r>
      <w:r w:rsidRPr="00055588">
        <w:rPr>
          <w:rStyle w:val="Code"/>
        </w:rPr>
        <w:t>g name)</w:t>
      </w:r>
      <w:bookmarkStart w:id="22" w:name="_Toc87236523"/>
      <w:bookmarkEnd w:id="21"/>
    </w:p>
    <w:p w14:paraId="7734793F" w14:textId="77777777" w:rsidR="00961CD5" w:rsidRPr="00055588" w:rsidRDefault="005D6FA0" w:rsidP="00E95D4E">
      <w:pPr>
        <w:pStyle w:val="ExCode"/>
        <w:rPr>
          <w:rStyle w:val="Code"/>
          <w:rFonts w:ascii="Verdana" w:hAnsi="Verdana"/>
        </w:rPr>
      </w:pPr>
      <w:r w:rsidRPr="00055588">
        <w:rPr>
          <w:rStyle w:val="Code"/>
        </w:rPr>
        <w:t>public String getName()</w:t>
      </w:r>
      <w:bookmarkEnd w:id="22"/>
    </w:p>
    <w:p w14:paraId="331C6CE9" w14:textId="77777777" w:rsidR="00961CD5" w:rsidRPr="00055588" w:rsidRDefault="005D6FA0" w:rsidP="00AF6395">
      <w:pPr>
        <w:pStyle w:val="ExText"/>
      </w:pPr>
      <w:r w:rsidRPr="00055588">
        <w:t>Note that many editors have built in functionality for generating these methods. Try right-clicking in the editor window, and look for a menu option such as ‘Generat</w:t>
      </w:r>
      <w:r>
        <w:t xml:space="preserve">e setter and getter methods’ </w:t>
      </w:r>
      <w:r w:rsidRPr="00055588">
        <w:t xml:space="preserve"> </w:t>
      </w:r>
    </w:p>
    <w:p w14:paraId="648AE668" w14:textId="77777777" w:rsidR="00961CD5" w:rsidRPr="00055588" w:rsidRDefault="005D6FA0" w:rsidP="00E95D4E">
      <w:pPr>
        <w:pStyle w:val="ExListParagraph"/>
      </w:pPr>
      <w:r w:rsidRPr="00055588">
        <w:t xml:space="preserve">Create the </w:t>
      </w:r>
      <w:r w:rsidRPr="00055588">
        <w:t>following three constructors for your class:</w:t>
      </w:r>
      <w:bookmarkStart w:id="23" w:name="_Toc87236524"/>
    </w:p>
    <w:p w14:paraId="3FB613B9" w14:textId="77777777" w:rsidR="00961CD5" w:rsidRPr="00055588" w:rsidRDefault="005D6FA0" w:rsidP="00E95D4E">
      <w:pPr>
        <w:pStyle w:val="ExCode"/>
        <w:rPr>
          <w:rStyle w:val="Code"/>
        </w:rPr>
      </w:pPr>
      <w:r>
        <w:rPr>
          <w:rStyle w:val="Code"/>
        </w:rPr>
        <w:t xml:space="preserve">public </w:t>
      </w:r>
      <w:proofErr w:type="gramStart"/>
      <w:r>
        <w:rPr>
          <w:rStyle w:val="Code"/>
        </w:rPr>
        <w:t>Employee</w:t>
      </w:r>
      <w:r w:rsidRPr="00055588">
        <w:rPr>
          <w:rStyle w:val="Code"/>
        </w:rPr>
        <w:t>(</w:t>
      </w:r>
      <w:proofErr w:type="gramEnd"/>
      <w:r w:rsidRPr="00055588">
        <w:rPr>
          <w:rStyle w:val="Code"/>
        </w:rPr>
        <w:t>)</w:t>
      </w:r>
      <w:bookmarkStart w:id="24" w:name="_Toc87236525"/>
      <w:bookmarkEnd w:id="23"/>
    </w:p>
    <w:p w14:paraId="471F8848" w14:textId="77777777" w:rsidR="00961CD5" w:rsidRPr="00055588" w:rsidRDefault="005D6FA0" w:rsidP="00E95D4E">
      <w:pPr>
        <w:pStyle w:val="ExCode"/>
        <w:rPr>
          <w:rStyle w:val="Code"/>
        </w:rPr>
      </w:pPr>
      <w:r>
        <w:rPr>
          <w:rStyle w:val="Code"/>
        </w:rPr>
        <w:t xml:space="preserve">public </w:t>
      </w:r>
      <w:r>
        <w:rPr>
          <w:rStyle w:val="Code"/>
        </w:rPr>
        <w:t>Employee</w:t>
      </w:r>
      <w:r w:rsidRPr="00055588">
        <w:rPr>
          <w:rStyle w:val="Code"/>
        </w:rPr>
        <w:t xml:space="preserve"> </w:t>
      </w:r>
      <w:r w:rsidRPr="00055588">
        <w:rPr>
          <w:rStyle w:val="Code"/>
        </w:rPr>
        <w:t>(String name)</w:t>
      </w:r>
      <w:bookmarkStart w:id="25" w:name="_Toc87236526"/>
      <w:bookmarkEnd w:id="24"/>
    </w:p>
    <w:p w14:paraId="1FBC1776" w14:textId="77777777" w:rsidR="00961CD5" w:rsidRPr="00055588" w:rsidRDefault="005D6FA0" w:rsidP="00E95D4E">
      <w:pPr>
        <w:pStyle w:val="ExCode"/>
        <w:rPr>
          <w:rStyle w:val="Code"/>
          <w:rFonts w:ascii="Verdana" w:hAnsi="Verdana"/>
        </w:rPr>
      </w:pPr>
      <w:r>
        <w:rPr>
          <w:rStyle w:val="Code"/>
        </w:rPr>
        <w:t xml:space="preserve">public </w:t>
      </w:r>
      <w:r>
        <w:rPr>
          <w:rStyle w:val="Code"/>
        </w:rPr>
        <w:t>Employee</w:t>
      </w:r>
      <w:r w:rsidRPr="00055588">
        <w:rPr>
          <w:rStyle w:val="Code"/>
        </w:rPr>
        <w:t xml:space="preserve"> </w:t>
      </w:r>
      <w:r w:rsidRPr="00055588">
        <w:rPr>
          <w:rStyle w:val="Code"/>
        </w:rPr>
        <w:t>(String name, int salary)</w:t>
      </w:r>
      <w:bookmarkEnd w:id="25"/>
    </w:p>
    <w:p w14:paraId="0DDCD386" w14:textId="77777777" w:rsidR="00961CD5" w:rsidRPr="00055588" w:rsidRDefault="005D6FA0" w:rsidP="00A757A9">
      <w:pPr>
        <w:pStyle w:val="ExText"/>
        <w:numPr>
          <w:ilvl w:val="0"/>
          <w:numId w:val="39"/>
        </w:numPr>
      </w:pPr>
      <w:r w:rsidRPr="00055588">
        <w:t>The first constructor should call the second constructor with a default name (for example, this (</w:t>
      </w:r>
      <w:r>
        <w:t>"</w:t>
      </w:r>
      <w:r w:rsidRPr="00055588">
        <w:t>John Doe</w:t>
      </w:r>
      <w:proofErr w:type="gramStart"/>
      <w:r>
        <w:t>"</w:t>
      </w:r>
      <w:r w:rsidRPr="00055588">
        <w:t>);)</w:t>
      </w:r>
      <w:proofErr w:type="gramEnd"/>
      <w:r w:rsidRPr="00055588">
        <w:t>.</w:t>
      </w:r>
    </w:p>
    <w:p w14:paraId="6BAB845C" w14:textId="77777777" w:rsidR="00961CD5" w:rsidRPr="00055588" w:rsidRDefault="005D6FA0" w:rsidP="00A757A9">
      <w:pPr>
        <w:pStyle w:val="ExText"/>
        <w:numPr>
          <w:ilvl w:val="0"/>
          <w:numId w:val="39"/>
        </w:numPr>
      </w:pPr>
      <w:r w:rsidRPr="00055588">
        <w:t xml:space="preserve">The </w:t>
      </w:r>
      <w:r w:rsidRPr="00055588">
        <w:t>second constructor should call the third constructor with the name and a default salary (for example, this (name, 25000)</w:t>
      </w:r>
      <w:proofErr w:type="gramStart"/>
      <w:r w:rsidRPr="00055588">
        <w:t>; )</w:t>
      </w:r>
      <w:proofErr w:type="gramEnd"/>
      <w:r w:rsidRPr="00055588">
        <w:t>.</w:t>
      </w:r>
    </w:p>
    <w:p w14:paraId="2E019E9B" w14:textId="77777777" w:rsidR="00961CD5" w:rsidRPr="00055588" w:rsidRDefault="005D6FA0" w:rsidP="00A757A9">
      <w:pPr>
        <w:pStyle w:val="ExText"/>
        <w:numPr>
          <w:ilvl w:val="0"/>
          <w:numId w:val="39"/>
        </w:numPr>
      </w:pPr>
      <w:r w:rsidRPr="00A757A9">
        <w:rPr>
          <w:b/>
        </w:rPr>
        <w:t>Only the third</w:t>
      </w:r>
      <w:r w:rsidRPr="00055588">
        <w:t xml:space="preserve"> constructor should store data into the instance fields.</w:t>
      </w:r>
    </w:p>
    <w:p w14:paraId="0F2E6A6A" w14:textId="77777777" w:rsidR="00A757A9" w:rsidRDefault="005D6FA0" w:rsidP="00E95D4E">
      <w:pPr>
        <w:pStyle w:val="ExListParagraph"/>
      </w:pPr>
      <w:r>
        <w:t>Edit the Driver class and m</w:t>
      </w:r>
      <w:r w:rsidRPr="00055588">
        <w:t>odify the main method to create t</w:t>
      </w:r>
      <w:r w:rsidRPr="00055588">
        <w:t xml:space="preserve">hree instances of your class </w:t>
      </w:r>
    </w:p>
    <w:p w14:paraId="02B530A4" w14:textId="77777777" w:rsidR="00961CD5" w:rsidRPr="00055588" w:rsidRDefault="005D6FA0" w:rsidP="00A757A9">
      <w:pPr>
        <w:pStyle w:val="ExText"/>
      </w:pPr>
      <w:r>
        <w:t>A</w:t>
      </w:r>
      <w:r w:rsidRPr="00055588">
        <w:t xml:space="preserve">n instance with the blank class should already exist – add two more </w:t>
      </w:r>
      <w:r>
        <w:t>Employee</w:t>
      </w:r>
      <w:r w:rsidRPr="00055588">
        <w:t xml:space="preserve"> variables, </w:t>
      </w:r>
      <w:r>
        <w:t>empployee2 and employee3</w:t>
      </w:r>
      <w:r w:rsidRPr="00055588">
        <w:t>, one passing in just a name and the other passing in both a name and an initial salary).</w:t>
      </w:r>
    </w:p>
    <w:p w14:paraId="7C17A5AB" w14:textId="77777777" w:rsidR="00961CD5" w:rsidRPr="00055588" w:rsidRDefault="005D6FA0" w:rsidP="00E95D4E">
      <w:pPr>
        <w:pStyle w:val="ExListParagraph"/>
      </w:pPr>
      <w:r w:rsidRPr="00055588">
        <w:t xml:space="preserve">Use the </w:t>
      </w:r>
      <w:r w:rsidRPr="00A757A9">
        <w:rPr>
          <w:b/>
        </w:rPr>
        <w:t>set</w:t>
      </w:r>
      <w:r>
        <w:rPr>
          <w:b/>
        </w:rPr>
        <w:t>&lt;</w:t>
      </w:r>
      <w:r w:rsidRPr="00A757A9">
        <w:rPr>
          <w:b/>
        </w:rPr>
        <w:t>XXX</w:t>
      </w:r>
      <w:r>
        <w:rPr>
          <w:b/>
        </w:rPr>
        <w:t>&gt;</w:t>
      </w:r>
      <w:r w:rsidRPr="00055588">
        <w:t xml:space="preserve"> method</w:t>
      </w:r>
      <w:r w:rsidRPr="00055588">
        <w:t>s</w:t>
      </w:r>
      <w:r>
        <w:t xml:space="preserve"> to change those values in your</w:t>
      </w:r>
      <w:r w:rsidRPr="00055588">
        <w:t xml:space="preserve"> instance. Basically, give yourself a raise.</w:t>
      </w:r>
    </w:p>
    <w:p w14:paraId="323B83C4" w14:textId="77777777" w:rsidR="00961CD5" w:rsidRDefault="005D6FA0" w:rsidP="00E95D4E">
      <w:pPr>
        <w:pStyle w:val="ExListParagraph"/>
      </w:pPr>
      <w:r w:rsidRPr="00055588">
        <w:t xml:space="preserve">Change your output to print three lines, one for each </w:t>
      </w:r>
      <w:r>
        <w:t>Employee</w:t>
      </w:r>
      <w:r w:rsidRPr="00055588">
        <w:t xml:space="preserve"> instance:</w:t>
      </w:r>
    </w:p>
    <w:p w14:paraId="303ABD50" w14:textId="77777777" w:rsidR="00961CD5" w:rsidRPr="0027539E" w:rsidRDefault="005D6FA0" w:rsidP="00E95D4E">
      <w:pPr>
        <w:pStyle w:val="ExCode"/>
      </w:pPr>
      <w:proofErr w:type="spellStart"/>
      <w:r w:rsidRPr="00055588">
        <w:rPr>
          <w:rStyle w:val="Code"/>
        </w:rPr>
        <w:t>System.out.println</w:t>
      </w:r>
      <w:proofErr w:type="spellEnd"/>
      <w:r w:rsidRPr="00055588">
        <w:rPr>
          <w:rStyle w:val="Code"/>
        </w:rPr>
        <w:t>(</w:t>
      </w:r>
      <w:r>
        <w:rPr>
          <w:rStyle w:val="Code"/>
        </w:rPr>
        <w:t>employee2</w:t>
      </w:r>
      <w:r w:rsidRPr="00055588">
        <w:rPr>
          <w:rStyle w:val="Code"/>
        </w:rPr>
        <w:t xml:space="preserve">.getName() + </w:t>
      </w:r>
      <w:r>
        <w:rPr>
          <w:rStyle w:val="Code"/>
        </w:rPr>
        <w:t>"</w:t>
      </w:r>
      <w:r w:rsidRPr="00055588">
        <w:rPr>
          <w:rStyle w:val="Code"/>
        </w:rPr>
        <w:t xml:space="preserve"> makes $</w:t>
      </w:r>
      <w:r>
        <w:rPr>
          <w:rStyle w:val="Code"/>
        </w:rPr>
        <w:t>"</w:t>
      </w:r>
      <w:r w:rsidRPr="00055588">
        <w:rPr>
          <w:rStyle w:val="Code"/>
        </w:rPr>
        <w:t xml:space="preserve"> + </w:t>
      </w:r>
      <w:r>
        <w:rPr>
          <w:rStyle w:val="Code"/>
        </w:rPr>
        <w:t>employee2</w:t>
      </w:r>
      <w:r w:rsidRPr="00055588">
        <w:rPr>
          <w:rStyle w:val="Code"/>
        </w:rPr>
        <w:t>.getSalary());</w:t>
      </w:r>
    </w:p>
    <w:p w14:paraId="587D6800" w14:textId="77777777" w:rsidR="00961CD5" w:rsidRDefault="005D6FA0" w:rsidP="00E95D4E">
      <w:pPr>
        <w:pStyle w:val="ExListParagraph"/>
      </w:pPr>
      <w:r>
        <w:t>Saving the file will cause t</w:t>
      </w:r>
      <w:r>
        <w:t>he IDE to compile the recently edited code.  Resolve any compilation errors prior to continuing.</w:t>
      </w:r>
    </w:p>
    <w:p w14:paraId="5E0B9BD8" w14:textId="77777777" w:rsidR="00E95D4E" w:rsidRPr="00055588" w:rsidRDefault="005D6FA0" w:rsidP="00E95D4E">
      <w:pPr>
        <w:pStyle w:val="ExListParagraph"/>
        <w:numPr>
          <w:ilvl w:val="0"/>
          <w:numId w:val="0"/>
        </w:numPr>
        <w:ind w:left="487"/>
      </w:pPr>
    </w:p>
    <w:p w14:paraId="7E66911F" w14:textId="77777777" w:rsidR="00961CD5" w:rsidRPr="00055588" w:rsidRDefault="005D6FA0" w:rsidP="00E95D4E">
      <w:pPr>
        <w:pStyle w:val="ExNoteHeader"/>
      </w:pPr>
      <w:r w:rsidRPr="00055588">
        <w:lastRenderedPageBreak/>
        <w:t>Testing Your Work</w:t>
      </w:r>
    </w:p>
    <w:p w14:paraId="3FDA426E" w14:textId="77777777" w:rsidR="00A757A9" w:rsidRDefault="005D6FA0" w:rsidP="00A757A9">
      <w:pPr>
        <w:pStyle w:val="ExListParagraph"/>
      </w:pPr>
      <w:r w:rsidRPr="00A757A9">
        <w:t xml:space="preserve">Run the </w:t>
      </w:r>
      <w:proofErr w:type="spellStart"/>
      <w:proofErr w:type="gramStart"/>
      <w:r w:rsidRPr="00A757A9">
        <w:rPr>
          <w:b/>
        </w:rPr>
        <w:t>trivera.core</w:t>
      </w:r>
      <w:proofErr w:type="gramEnd"/>
      <w:r w:rsidRPr="00A757A9">
        <w:rPr>
          <w:b/>
        </w:rPr>
        <w:t>.simpleclass.Driver</w:t>
      </w:r>
      <w:proofErr w:type="spellEnd"/>
      <w:r w:rsidRPr="00A757A9">
        <w:t xml:space="preserve"> class as a Java Application. </w:t>
      </w:r>
    </w:p>
    <w:p w14:paraId="33334CA7" w14:textId="77777777" w:rsidR="00961CD5" w:rsidRPr="00055588" w:rsidRDefault="005D6FA0" w:rsidP="00E95D4E">
      <w:pPr>
        <w:pStyle w:val="ExNoteHeader"/>
      </w:pPr>
      <w:r w:rsidRPr="00055588">
        <w:t>Expected Results</w:t>
      </w:r>
    </w:p>
    <w:p w14:paraId="52108293" w14:textId="77777777" w:rsidR="00961CD5" w:rsidRPr="00055588" w:rsidRDefault="005D6FA0" w:rsidP="00E95D4E">
      <w:pPr>
        <w:pStyle w:val="ExText"/>
      </w:pPr>
      <w:r w:rsidRPr="00055588">
        <w:t xml:space="preserve">You should see the default values for two of your </w:t>
      </w:r>
      <w:r w:rsidRPr="00055588">
        <w:t>objects, and the final name and salary values you specified when you explicitly invoked the set</w:t>
      </w:r>
      <w:r>
        <w:t>&lt;</w:t>
      </w:r>
      <w:r w:rsidRPr="00055588">
        <w:t>XXX</w:t>
      </w:r>
      <w:r>
        <w:t>&gt;</w:t>
      </w:r>
      <w:r w:rsidRPr="00055588">
        <w:t xml:space="preserve"> methods.</w:t>
      </w:r>
    </w:p>
    <w:p w14:paraId="5E6E2E6C" w14:textId="77777777" w:rsidR="00961CD5" w:rsidRPr="00055588" w:rsidRDefault="005D6FA0" w:rsidP="00961CD5">
      <w:pPr>
        <w:pStyle w:val="ExerciseText"/>
      </w:pPr>
    </w:p>
    <w:p w14:paraId="43F7CA17" w14:textId="77777777" w:rsidR="00961CD5" w:rsidRPr="00055588" w:rsidRDefault="005D6FA0" w:rsidP="003F4F4D">
      <w:pPr>
        <w:pStyle w:val="ExTitle"/>
      </w:pPr>
      <w:bookmarkStart w:id="26" w:name="_Toc239919591"/>
      <w:bookmarkStart w:id="27" w:name="_Toc396827194"/>
      <w:bookmarkStart w:id="28" w:name="_Toc36801799"/>
      <w:r w:rsidRPr="00055588">
        <w:lastRenderedPageBreak/>
        <w:t>Looping</w:t>
      </w:r>
      <w:bookmarkEnd w:id="26"/>
      <w:bookmarkEnd w:id="27"/>
      <w:bookmarkEnd w:id="2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4788"/>
      </w:tblGrid>
      <w:tr w:rsidR="00961CD5" w14:paraId="7CC5DCC6" w14:textId="77777777" w:rsidTr="00752D7A">
        <w:trPr>
          <w:trHeight w:val="400"/>
        </w:trPr>
        <w:tc>
          <w:tcPr>
            <w:tcW w:w="4680" w:type="dxa"/>
            <w:gridSpan w:val="2"/>
            <w:tcBorders>
              <w:bottom w:val="single" w:sz="4" w:space="0" w:color="auto"/>
            </w:tcBorders>
            <w:shd w:val="clear" w:color="auto" w:fill="D9D9D9"/>
          </w:tcPr>
          <w:p w14:paraId="14109A91" w14:textId="77777777" w:rsidR="00961CD5" w:rsidRDefault="005D6FA0" w:rsidP="00752D7A">
            <w:pPr>
              <w:pStyle w:val="TableText"/>
            </w:pPr>
            <w:r>
              <w:t>Overview</w:t>
            </w:r>
          </w:p>
        </w:tc>
        <w:tc>
          <w:tcPr>
            <w:tcW w:w="4788" w:type="dxa"/>
            <w:tcBorders>
              <w:bottom w:val="nil"/>
            </w:tcBorders>
          </w:tcPr>
          <w:p w14:paraId="5C0667B8" w14:textId="77777777" w:rsidR="00961CD5" w:rsidRDefault="005D6FA0" w:rsidP="00752D7A">
            <w:pPr>
              <w:pStyle w:val="ExerciseText"/>
              <w:ind w:left="0" w:right="0"/>
            </w:pPr>
          </w:p>
        </w:tc>
      </w:tr>
      <w:tr w:rsidR="00961CD5" w14:paraId="7EAC38FD" w14:textId="77777777" w:rsidTr="00752D7A">
        <w:trPr>
          <w:trHeight w:val="400"/>
        </w:trPr>
        <w:tc>
          <w:tcPr>
            <w:tcW w:w="9468" w:type="dxa"/>
            <w:gridSpan w:val="3"/>
            <w:tcBorders>
              <w:top w:val="nil"/>
            </w:tcBorders>
          </w:tcPr>
          <w:p w14:paraId="4DB39D74" w14:textId="77777777" w:rsidR="00961CD5" w:rsidRDefault="005D6FA0" w:rsidP="003F4F4D">
            <w:pPr>
              <w:pStyle w:val="ExText"/>
            </w:pPr>
            <w:r>
              <w:t>In this exercise you will</w:t>
            </w:r>
            <w:r>
              <w:t xml:space="preserve"> w</w:t>
            </w:r>
            <w:r w:rsidRPr="00055588">
              <w:t>rite a simple for loop that increments a counter and prints on each iteration.</w:t>
            </w:r>
          </w:p>
        </w:tc>
      </w:tr>
      <w:tr w:rsidR="00961CD5" w14:paraId="74A34BCC"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3013378D" w14:textId="77777777" w:rsidR="00961CD5" w:rsidRDefault="005D6FA0" w:rsidP="00752D7A">
            <w:pPr>
              <w:pStyle w:val="TableText"/>
            </w:pPr>
            <w:r>
              <w:t>Objective</w:t>
            </w:r>
          </w:p>
        </w:tc>
        <w:tc>
          <w:tcPr>
            <w:tcW w:w="6408" w:type="dxa"/>
            <w:gridSpan w:val="2"/>
            <w:tcBorders>
              <w:left w:val="single" w:sz="4" w:space="0" w:color="FFFFFF"/>
            </w:tcBorders>
          </w:tcPr>
          <w:p w14:paraId="6C46D697" w14:textId="77777777" w:rsidR="00961CD5" w:rsidRDefault="005D6FA0" w:rsidP="003F4F4D">
            <w:pPr>
              <w:pStyle w:val="ExText"/>
            </w:pPr>
            <w:r>
              <w:t>Understand the basics of looping</w:t>
            </w:r>
          </w:p>
        </w:tc>
      </w:tr>
      <w:tr w:rsidR="00961CD5" w:rsidRPr="00D1227A" w14:paraId="59F1FE6F"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379FD582" w14:textId="77777777" w:rsidR="00961CD5" w:rsidRDefault="005D6FA0" w:rsidP="00752D7A">
            <w:pPr>
              <w:pStyle w:val="TableText"/>
            </w:pPr>
            <w:r>
              <w:t>Builds on Previous Labs</w:t>
            </w:r>
          </w:p>
        </w:tc>
        <w:tc>
          <w:tcPr>
            <w:tcW w:w="6408" w:type="dxa"/>
            <w:gridSpan w:val="2"/>
            <w:tcBorders>
              <w:left w:val="single" w:sz="4" w:space="0" w:color="FFFFFF"/>
            </w:tcBorders>
          </w:tcPr>
          <w:p w14:paraId="09CEB492" w14:textId="77777777" w:rsidR="00961CD5" w:rsidRPr="00D1227A" w:rsidRDefault="005D6FA0" w:rsidP="003F4F4D">
            <w:pPr>
              <w:pStyle w:val="ExText"/>
            </w:pPr>
            <w:r w:rsidRPr="00D1227A">
              <w:t>None</w:t>
            </w:r>
          </w:p>
        </w:tc>
      </w:tr>
      <w:tr w:rsidR="00AF1EEE" w:rsidRPr="00EF32C9" w14:paraId="2B66F633"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33BAC769" w14:textId="77777777" w:rsidR="00AF1EEE" w:rsidRDefault="005D6FA0" w:rsidP="00752D7A">
            <w:pPr>
              <w:pStyle w:val="TableText"/>
            </w:pPr>
            <w:r>
              <w:t>Exercise Folder</w:t>
            </w:r>
          </w:p>
        </w:tc>
        <w:tc>
          <w:tcPr>
            <w:tcW w:w="6408" w:type="dxa"/>
            <w:gridSpan w:val="2"/>
            <w:tcBorders>
              <w:left w:val="single" w:sz="4" w:space="0" w:color="FFFFFF"/>
            </w:tcBorders>
          </w:tcPr>
          <w:p w14:paraId="1F80CDE1" w14:textId="77777777" w:rsidR="00AF1EEE" w:rsidRDefault="005D6FA0" w:rsidP="003F4F4D">
            <w:pPr>
              <w:pStyle w:val="ExText"/>
            </w:pPr>
            <w:r>
              <w:t>Looping</w:t>
            </w:r>
          </w:p>
        </w:tc>
      </w:tr>
      <w:tr w:rsidR="00961CD5" w:rsidRPr="00EF32C9" w14:paraId="565AD956"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27FFC49E" w14:textId="77777777" w:rsidR="00961CD5" w:rsidRDefault="005D6FA0" w:rsidP="00752D7A">
            <w:pPr>
              <w:pStyle w:val="TableText"/>
            </w:pPr>
            <w:r>
              <w:t xml:space="preserve">Time to </w:t>
            </w:r>
            <w:r>
              <w:t>Complete</w:t>
            </w:r>
          </w:p>
        </w:tc>
        <w:tc>
          <w:tcPr>
            <w:tcW w:w="6408" w:type="dxa"/>
            <w:gridSpan w:val="2"/>
            <w:tcBorders>
              <w:left w:val="single" w:sz="4" w:space="0" w:color="FFFFFF"/>
            </w:tcBorders>
          </w:tcPr>
          <w:p w14:paraId="1A269CD2" w14:textId="77777777" w:rsidR="00961CD5" w:rsidRPr="00EF32C9" w:rsidRDefault="005D6FA0" w:rsidP="003F4F4D">
            <w:pPr>
              <w:pStyle w:val="ExText"/>
            </w:pPr>
            <w:r>
              <w:t>15</w:t>
            </w:r>
            <w:r>
              <w:t xml:space="preserve"> </w:t>
            </w:r>
            <w:r w:rsidRPr="00EF32C9">
              <w:t>minutes</w:t>
            </w:r>
          </w:p>
        </w:tc>
      </w:tr>
    </w:tbl>
    <w:p w14:paraId="7650A928" w14:textId="77777777" w:rsidR="00961CD5" w:rsidRPr="00055588" w:rsidRDefault="005D6FA0" w:rsidP="003F4F4D">
      <w:pPr>
        <w:pStyle w:val="ExNoteHeader"/>
      </w:pPr>
      <w:r w:rsidRPr="00055588">
        <w:t>Task List</w:t>
      </w:r>
    </w:p>
    <w:p w14:paraId="0F765979" w14:textId="77777777" w:rsidR="003960BF" w:rsidRDefault="005D6FA0" w:rsidP="003960BF">
      <w:pPr>
        <w:pStyle w:val="ExListParagraph"/>
      </w:pPr>
      <w:r>
        <w:t xml:space="preserve">Create a new Java Project called </w:t>
      </w:r>
      <w:r>
        <w:rPr>
          <w:b/>
        </w:rPr>
        <w:t>Looping</w:t>
      </w:r>
      <w:r>
        <w:t xml:space="preserve">.  </w:t>
      </w:r>
    </w:p>
    <w:p w14:paraId="4A5326D6" w14:textId="77777777" w:rsidR="00961CD5" w:rsidRPr="00467E6A" w:rsidRDefault="005D6FA0" w:rsidP="003F4F4D">
      <w:pPr>
        <w:pStyle w:val="ExListParagraph"/>
        <w:rPr>
          <w:rStyle w:val="Code"/>
          <w:rFonts w:ascii="Verdana" w:hAnsi="Verdana"/>
          <w:szCs w:val="20"/>
        </w:rPr>
      </w:pPr>
      <w:r>
        <w:t xml:space="preserve">Create a new class called </w:t>
      </w:r>
      <w:smartTag w:uri="urn:schemas-microsoft-com:office:smarttags" w:element="place">
        <w:r>
          <w:rPr>
            <w:b/>
          </w:rPr>
          <w:t>Loop</w:t>
        </w:r>
      </w:smartTag>
      <w:r>
        <w:rPr>
          <w:b/>
        </w:rPr>
        <w:t>ing</w:t>
      </w:r>
      <w:r>
        <w:t xml:space="preserve">, with a package name of </w:t>
      </w:r>
      <w:proofErr w:type="spellStart"/>
      <w:proofErr w:type="gramStart"/>
      <w:r>
        <w:rPr>
          <w:rStyle w:val="Code"/>
        </w:rPr>
        <w:t>trivera.core</w:t>
      </w:r>
      <w:proofErr w:type="gramEnd"/>
      <w:r>
        <w:rPr>
          <w:rStyle w:val="Code"/>
        </w:rPr>
        <w:t>.lang</w:t>
      </w:r>
      <w:proofErr w:type="spellEnd"/>
      <w:r>
        <w:t xml:space="preserve">, and an auto-generated method stub for </w:t>
      </w:r>
      <w:r>
        <w:rPr>
          <w:b/>
        </w:rPr>
        <w:t xml:space="preserve">public static void main(String[] </w:t>
      </w:r>
      <w:proofErr w:type="spellStart"/>
      <w:r>
        <w:rPr>
          <w:b/>
        </w:rPr>
        <w:t>args</w:t>
      </w:r>
      <w:proofErr w:type="spellEnd"/>
      <w:r>
        <w:rPr>
          <w:b/>
        </w:rPr>
        <w:t>)</w:t>
      </w:r>
      <w:r>
        <w:t>. (See the instructions in t</w:t>
      </w:r>
      <w:r>
        <w:t xml:space="preserve">he </w:t>
      </w:r>
      <w:r>
        <w:rPr>
          <w:b/>
        </w:rPr>
        <w:t>Create a Simple Class</w:t>
      </w:r>
      <w:r>
        <w:t xml:space="preserve"> lab for detailed instructions on how to do this)</w:t>
      </w:r>
    </w:p>
    <w:p w14:paraId="7305BC33" w14:textId="77777777" w:rsidR="00961CD5" w:rsidRPr="00055588" w:rsidRDefault="005D6FA0" w:rsidP="003F4F4D">
      <w:pPr>
        <w:pStyle w:val="ExListParagraph"/>
      </w:pPr>
      <w:r w:rsidRPr="00055588">
        <w:t xml:space="preserve">This class </w:t>
      </w:r>
      <w:r>
        <w:t>has only</w:t>
      </w:r>
      <w:r w:rsidRPr="00055588">
        <w:t xml:space="preserve"> one method, ‘main’.</w:t>
      </w:r>
    </w:p>
    <w:p w14:paraId="3E11F646" w14:textId="77777777" w:rsidR="00961CD5" w:rsidRPr="00055588" w:rsidRDefault="005D6FA0" w:rsidP="003F4F4D">
      <w:pPr>
        <w:pStyle w:val="ExListParagraph"/>
      </w:pPr>
      <w:r w:rsidRPr="00055588">
        <w:t xml:space="preserve">In main, define a </w:t>
      </w:r>
      <w:r w:rsidRPr="00581299">
        <w:rPr>
          <w:b/>
        </w:rPr>
        <w:t>for</w:t>
      </w:r>
      <w:r w:rsidRPr="00055588">
        <w:t xml:space="preserve"> loop. </w:t>
      </w:r>
    </w:p>
    <w:p w14:paraId="5221BE1C" w14:textId="77777777" w:rsidR="00961CD5" w:rsidRPr="00055588" w:rsidRDefault="005D6FA0" w:rsidP="003F4F4D">
      <w:pPr>
        <w:pStyle w:val="ExListParagraph"/>
      </w:pPr>
      <w:r>
        <w:t>In the loop declaration,</w:t>
      </w:r>
      <w:r w:rsidRPr="00055588">
        <w:t xml:space="preserve"> declare and initialize an integer counter to 0.</w:t>
      </w:r>
    </w:p>
    <w:p w14:paraId="73871A7A" w14:textId="77777777" w:rsidR="00961CD5" w:rsidRPr="00055588" w:rsidRDefault="005D6FA0" w:rsidP="003F4F4D">
      <w:pPr>
        <w:pStyle w:val="ExListParagraph"/>
      </w:pPr>
      <w:r w:rsidRPr="00055588">
        <w:t>Loop from 0 to less than 10.</w:t>
      </w:r>
    </w:p>
    <w:p w14:paraId="210FA026" w14:textId="77777777" w:rsidR="00961CD5" w:rsidRPr="00055588" w:rsidRDefault="005D6FA0" w:rsidP="003F4F4D">
      <w:pPr>
        <w:pStyle w:val="ExListParagraph"/>
      </w:pPr>
      <w:r w:rsidRPr="00055588">
        <w:t xml:space="preserve">Within the </w:t>
      </w:r>
      <w:r w:rsidRPr="00055588">
        <w:t>loop, print out the value of your counter.</w:t>
      </w:r>
    </w:p>
    <w:p w14:paraId="6F7FA5F2" w14:textId="77777777" w:rsidR="00961CD5" w:rsidRPr="00055588" w:rsidRDefault="005D6FA0" w:rsidP="003F4F4D">
      <w:pPr>
        <w:pStyle w:val="ExCode"/>
        <w:rPr>
          <w:rStyle w:val="Code"/>
        </w:rPr>
      </w:pPr>
      <w:proofErr w:type="spellStart"/>
      <w:r w:rsidRPr="00055588">
        <w:rPr>
          <w:rStyle w:val="Code"/>
        </w:rPr>
        <w:t>System.out.println</w:t>
      </w:r>
      <w:proofErr w:type="spellEnd"/>
      <w:r w:rsidRPr="00055588">
        <w:rPr>
          <w:rStyle w:val="Code"/>
        </w:rPr>
        <w:t xml:space="preserve"> (</w:t>
      </w:r>
      <w:r>
        <w:rPr>
          <w:rStyle w:val="Code"/>
        </w:rPr>
        <w:t>"</w:t>
      </w:r>
      <w:r w:rsidRPr="00055588">
        <w:rPr>
          <w:rStyle w:val="Code"/>
        </w:rPr>
        <w:t xml:space="preserve">Current iteration: </w:t>
      </w:r>
      <w:r>
        <w:rPr>
          <w:rStyle w:val="Code"/>
        </w:rPr>
        <w:t>"</w:t>
      </w:r>
      <w:r w:rsidRPr="00055588">
        <w:rPr>
          <w:rStyle w:val="Code"/>
        </w:rPr>
        <w:t xml:space="preserve"> + </w:t>
      </w:r>
      <w:proofErr w:type="spellStart"/>
      <w:r w:rsidRPr="00055588">
        <w:rPr>
          <w:rStyle w:val="Code"/>
        </w:rPr>
        <w:t>i</w:t>
      </w:r>
      <w:proofErr w:type="spellEnd"/>
      <w:r w:rsidRPr="00055588">
        <w:rPr>
          <w:rStyle w:val="Code"/>
        </w:rPr>
        <w:t>);</w:t>
      </w:r>
    </w:p>
    <w:p w14:paraId="0F0E3472" w14:textId="77777777" w:rsidR="003F4F4D" w:rsidRPr="003F4F4D" w:rsidRDefault="005D6FA0" w:rsidP="003F4F4D">
      <w:pPr>
        <w:pStyle w:val="ExListParagraph"/>
      </w:pPr>
      <w:r w:rsidRPr="003F4F4D">
        <w:t>Don’t forget to close your loop, the main method and the class (three closing curly braces at the end)!</w:t>
      </w:r>
    </w:p>
    <w:p w14:paraId="2EFEB2E3" w14:textId="77777777" w:rsidR="00961CD5" w:rsidRDefault="005D6FA0" w:rsidP="003F4F4D">
      <w:pPr>
        <w:pStyle w:val="ExListParagraph"/>
      </w:pPr>
      <w:r>
        <w:t xml:space="preserve">Resolve any compilation errors prior to continuing.  </w:t>
      </w:r>
    </w:p>
    <w:p w14:paraId="7C216E27" w14:textId="77777777" w:rsidR="00961CD5" w:rsidRPr="00055588" w:rsidRDefault="005D6FA0" w:rsidP="00961CD5">
      <w:pPr>
        <w:pStyle w:val="ExerciseHeader"/>
      </w:pPr>
      <w:r w:rsidRPr="00055588">
        <w:t>Testing Your Work</w:t>
      </w:r>
    </w:p>
    <w:p w14:paraId="298BB725" w14:textId="77777777" w:rsidR="00961CD5" w:rsidRPr="009B1E13" w:rsidRDefault="005D6FA0" w:rsidP="003F4F4D">
      <w:pPr>
        <w:pStyle w:val="ExListParagraph"/>
        <w:rPr>
          <w:rStyle w:val="Code"/>
          <w:rFonts w:ascii="Verdana" w:hAnsi="Verdana"/>
        </w:rPr>
      </w:pPr>
      <w:r>
        <w:t xml:space="preserve">Run the </w:t>
      </w:r>
      <w:proofErr w:type="spellStart"/>
      <w:r w:rsidRPr="00055588">
        <w:rPr>
          <w:rStyle w:val="Code"/>
        </w:rPr>
        <w:t>trivera.core.lang.Looping</w:t>
      </w:r>
      <w:proofErr w:type="spellEnd"/>
      <w:r>
        <w:t xml:space="preserve"> class as a Java Application by right-clicking on the file entry and selecting </w:t>
      </w:r>
      <w:r w:rsidRPr="009B1E13">
        <w:rPr>
          <w:b/>
        </w:rPr>
        <w:t>Run As -&gt; Java Application</w:t>
      </w:r>
      <w:r>
        <w:t xml:space="preserve">. </w:t>
      </w:r>
    </w:p>
    <w:p w14:paraId="6FFDCC59" w14:textId="77777777" w:rsidR="00961CD5" w:rsidRPr="00055588" w:rsidRDefault="005D6FA0" w:rsidP="003F4F4D">
      <w:pPr>
        <w:pStyle w:val="ExNoteHeader"/>
      </w:pPr>
      <w:r w:rsidRPr="00055588">
        <w:t>Expected Results</w:t>
      </w:r>
    </w:p>
    <w:p w14:paraId="76955E3A" w14:textId="77777777" w:rsidR="00961CD5" w:rsidRPr="00055588" w:rsidRDefault="005D6FA0" w:rsidP="003F4F4D">
      <w:pPr>
        <w:pStyle w:val="ExText"/>
      </w:pPr>
      <w:r w:rsidRPr="00055588">
        <w:t>You should see ten lines of output</w:t>
      </w:r>
      <w:r>
        <w:t>, from 0 to 9,</w:t>
      </w:r>
      <w:r w:rsidRPr="00055588">
        <w:t xml:space="preserve"> that show the value of the counter being incremented.</w:t>
      </w:r>
    </w:p>
    <w:p w14:paraId="5B4CC67D" w14:textId="77777777" w:rsidR="00961CD5" w:rsidRPr="00055588" w:rsidRDefault="005D6FA0" w:rsidP="003F4F4D">
      <w:pPr>
        <w:pStyle w:val="ExNoteHeader"/>
      </w:pPr>
      <w:r w:rsidRPr="00055588">
        <w:t>Notes</w:t>
      </w:r>
    </w:p>
    <w:p w14:paraId="2B678726" w14:textId="77777777" w:rsidR="00961CD5" w:rsidRDefault="005D6FA0" w:rsidP="003F4F4D">
      <w:pPr>
        <w:pStyle w:val="ExText"/>
      </w:pPr>
      <w:r w:rsidRPr="00055588">
        <w:t>For this lab you do no</w:t>
      </w:r>
      <w:r w:rsidRPr="00055588">
        <w:t>t need to construct an instance of your class from main. Simply put the loop directly in the main method.</w:t>
      </w:r>
    </w:p>
    <w:p w14:paraId="3DB87933" w14:textId="77777777" w:rsidR="00961CD5" w:rsidRDefault="005D6FA0" w:rsidP="003F4F4D">
      <w:pPr>
        <w:pStyle w:val="ExText"/>
        <w:rPr>
          <w:b/>
        </w:rPr>
      </w:pPr>
      <w:r>
        <w:rPr>
          <w:b/>
        </w:rPr>
        <w:t>Challenge:</w:t>
      </w:r>
    </w:p>
    <w:p w14:paraId="690E5C70" w14:textId="77777777" w:rsidR="0044232D" w:rsidRDefault="005D6FA0" w:rsidP="00AF1EEE">
      <w:pPr>
        <w:pStyle w:val="ExText"/>
      </w:pPr>
      <w:r>
        <w:t>If you have time at the end of this lab, try breaking your code in a variety of ways (both compilation and runtime).  Practice examining th</w:t>
      </w:r>
      <w:r>
        <w:t>e error messages and how they are displayed in your IDE.  Even though you often will know the error, try to diagnose it.  This is also a great place to start trying out the debugger in your IDE.</w:t>
      </w:r>
    </w:p>
    <w:p w14:paraId="66FD1664" w14:textId="77777777" w:rsidR="00961CD5" w:rsidRPr="00055588" w:rsidRDefault="005D6FA0" w:rsidP="003F4F4D">
      <w:pPr>
        <w:pStyle w:val="ExTitle"/>
      </w:pPr>
      <w:bookmarkStart w:id="29" w:name="_Toc36801800"/>
      <w:r>
        <w:lastRenderedPageBreak/>
        <w:t>Language Statements</w:t>
      </w:r>
      <w:bookmarkEnd w:id="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4788"/>
      </w:tblGrid>
      <w:tr w:rsidR="00961CD5" w14:paraId="3409E187" w14:textId="77777777" w:rsidTr="00752D7A">
        <w:trPr>
          <w:trHeight w:val="400"/>
        </w:trPr>
        <w:tc>
          <w:tcPr>
            <w:tcW w:w="4680" w:type="dxa"/>
            <w:gridSpan w:val="2"/>
            <w:tcBorders>
              <w:bottom w:val="single" w:sz="4" w:space="0" w:color="auto"/>
            </w:tcBorders>
            <w:shd w:val="clear" w:color="auto" w:fill="D9D9D9"/>
          </w:tcPr>
          <w:p w14:paraId="1650F523" w14:textId="77777777" w:rsidR="00961CD5" w:rsidRDefault="005D6FA0" w:rsidP="00752D7A">
            <w:pPr>
              <w:pStyle w:val="TableText"/>
            </w:pPr>
            <w:r>
              <w:t>Overview</w:t>
            </w:r>
          </w:p>
        </w:tc>
        <w:tc>
          <w:tcPr>
            <w:tcW w:w="4788" w:type="dxa"/>
            <w:tcBorders>
              <w:bottom w:val="nil"/>
            </w:tcBorders>
          </w:tcPr>
          <w:p w14:paraId="3AD90E64" w14:textId="77777777" w:rsidR="00961CD5" w:rsidRDefault="005D6FA0" w:rsidP="00752D7A">
            <w:pPr>
              <w:pStyle w:val="ExerciseText"/>
              <w:ind w:left="0" w:right="0"/>
            </w:pPr>
          </w:p>
        </w:tc>
      </w:tr>
      <w:tr w:rsidR="00961CD5" w14:paraId="6500FD29" w14:textId="77777777" w:rsidTr="00752D7A">
        <w:trPr>
          <w:trHeight w:val="400"/>
        </w:trPr>
        <w:tc>
          <w:tcPr>
            <w:tcW w:w="9468" w:type="dxa"/>
            <w:gridSpan w:val="3"/>
            <w:tcBorders>
              <w:top w:val="nil"/>
            </w:tcBorders>
          </w:tcPr>
          <w:p w14:paraId="7A1DD1A7" w14:textId="77777777" w:rsidR="00961CD5" w:rsidRDefault="005D6FA0" w:rsidP="003F4F4D">
            <w:pPr>
              <w:pStyle w:val="ExText"/>
            </w:pPr>
            <w:r>
              <w:t>In this exercise</w:t>
            </w:r>
            <w:r>
              <w:t>,</w:t>
            </w:r>
            <w:r>
              <w:t xml:space="preserve"> you will</w:t>
            </w:r>
            <w:r>
              <w:t xml:space="preserve"> </w:t>
            </w:r>
            <w:r>
              <w:t>use the if and switch statement to conditionally print values</w:t>
            </w:r>
          </w:p>
        </w:tc>
      </w:tr>
      <w:tr w:rsidR="00961CD5" w14:paraId="09C27A25"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71FCF3B8" w14:textId="77777777" w:rsidR="00961CD5" w:rsidRDefault="005D6FA0" w:rsidP="00752D7A">
            <w:pPr>
              <w:pStyle w:val="TableText"/>
            </w:pPr>
            <w:r>
              <w:t>Objective</w:t>
            </w:r>
          </w:p>
        </w:tc>
        <w:tc>
          <w:tcPr>
            <w:tcW w:w="6408" w:type="dxa"/>
            <w:gridSpan w:val="2"/>
            <w:tcBorders>
              <w:left w:val="single" w:sz="4" w:space="0" w:color="FFFFFF"/>
            </w:tcBorders>
          </w:tcPr>
          <w:p w14:paraId="101ED448" w14:textId="77777777" w:rsidR="00961CD5" w:rsidRDefault="005D6FA0" w:rsidP="003F4F4D">
            <w:pPr>
              <w:pStyle w:val="ExText"/>
            </w:pPr>
            <w:r>
              <w:t>Become familiar with the if and switch language statements</w:t>
            </w:r>
          </w:p>
        </w:tc>
      </w:tr>
      <w:tr w:rsidR="00961CD5" w:rsidRPr="00D1227A" w14:paraId="22F6FF7D"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04D48276" w14:textId="77777777" w:rsidR="00961CD5" w:rsidRDefault="005D6FA0" w:rsidP="00752D7A">
            <w:pPr>
              <w:pStyle w:val="TableText"/>
            </w:pPr>
            <w:r>
              <w:t>Exercise Folder</w:t>
            </w:r>
          </w:p>
        </w:tc>
        <w:tc>
          <w:tcPr>
            <w:tcW w:w="6408" w:type="dxa"/>
            <w:gridSpan w:val="2"/>
            <w:tcBorders>
              <w:left w:val="single" w:sz="4" w:space="0" w:color="FFFFFF"/>
            </w:tcBorders>
          </w:tcPr>
          <w:p w14:paraId="679D9200" w14:textId="77777777" w:rsidR="00961CD5" w:rsidRPr="00D1227A" w:rsidRDefault="005D6FA0" w:rsidP="003F4F4D">
            <w:pPr>
              <w:pStyle w:val="ExText"/>
            </w:pPr>
            <w:proofErr w:type="spellStart"/>
            <w:r w:rsidRPr="008F061E">
              <w:t>LanguageStatements</w:t>
            </w:r>
            <w:proofErr w:type="spellEnd"/>
          </w:p>
        </w:tc>
      </w:tr>
      <w:tr w:rsidR="00961CD5" w:rsidRPr="00EF32C9" w14:paraId="063441C6"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78B4310E" w14:textId="77777777" w:rsidR="00961CD5" w:rsidRDefault="005D6FA0" w:rsidP="00752D7A">
            <w:pPr>
              <w:pStyle w:val="TableText"/>
            </w:pPr>
            <w:r>
              <w:t>Time to Complete</w:t>
            </w:r>
          </w:p>
        </w:tc>
        <w:tc>
          <w:tcPr>
            <w:tcW w:w="6408" w:type="dxa"/>
            <w:gridSpan w:val="2"/>
            <w:tcBorders>
              <w:left w:val="single" w:sz="4" w:space="0" w:color="FFFFFF"/>
            </w:tcBorders>
          </w:tcPr>
          <w:p w14:paraId="33CACD57" w14:textId="77777777" w:rsidR="00961CD5" w:rsidRPr="00EF32C9" w:rsidRDefault="005D6FA0" w:rsidP="003F4F4D">
            <w:pPr>
              <w:pStyle w:val="ExText"/>
            </w:pPr>
            <w:r>
              <w:t xml:space="preserve">30 </w:t>
            </w:r>
            <w:r w:rsidRPr="00EF32C9">
              <w:t>minutes</w:t>
            </w:r>
          </w:p>
        </w:tc>
      </w:tr>
    </w:tbl>
    <w:p w14:paraId="1DCC0121" w14:textId="77777777" w:rsidR="00961CD5" w:rsidRDefault="005D6FA0" w:rsidP="003F4F4D">
      <w:pPr>
        <w:pStyle w:val="ExNoteHeader"/>
      </w:pPr>
      <w:r>
        <w:t>About</w:t>
      </w:r>
    </w:p>
    <w:p w14:paraId="36540B4E" w14:textId="77777777" w:rsidR="00F62A19" w:rsidRDefault="005D6FA0" w:rsidP="00F62A19">
      <w:pPr>
        <w:pStyle w:val="ExText"/>
      </w:pPr>
      <w:r>
        <w:t xml:space="preserve">During this exercise you will be implementing the </w:t>
      </w:r>
      <w:proofErr w:type="spellStart"/>
      <w:r>
        <w:t>checkIn</w:t>
      </w:r>
      <w:proofErr w:type="spellEnd"/>
      <w:r>
        <w:t xml:space="preserve"> method of the Airport class. This method accepts a reference to an object of type Passenger</w:t>
      </w:r>
    </w:p>
    <w:p w14:paraId="514291A4" w14:textId="77777777" w:rsidR="00F62A19" w:rsidRDefault="005D6FA0" w:rsidP="00F62A19">
      <w:pPr>
        <w:pStyle w:val="ExImage"/>
      </w:pPr>
      <w:r>
        <w:drawing>
          <wp:inline distT="0" distB="0" distL="0" distR="0" wp14:anchorId="3EB31A64" wp14:editId="78084A90">
            <wp:extent cx="1666875" cy="2286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6875" cy="2286000"/>
                    </a:xfrm>
                    <a:prstGeom prst="rect">
                      <a:avLst/>
                    </a:prstGeom>
                  </pic:spPr>
                </pic:pic>
              </a:graphicData>
            </a:graphic>
          </wp:inline>
        </w:drawing>
      </w:r>
    </w:p>
    <w:p w14:paraId="01DA2669" w14:textId="77777777" w:rsidR="00F62A19" w:rsidRDefault="005D6FA0" w:rsidP="00F62A19">
      <w:pPr>
        <w:pStyle w:val="ExText"/>
      </w:pPr>
      <w:r>
        <w:t>A Passenger has a name, a certain number of frequent flyer miles and a member level. When the Passenger does not have any frequent flyer miles (zero miles), he/s</w:t>
      </w:r>
      <w:r>
        <w:t>he will be a new passenger, otherwise he/she is considered a frequent flyer.</w:t>
      </w:r>
    </w:p>
    <w:p w14:paraId="290037DA" w14:textId="77777777" w:rsidR="00F62A19" w:rsidRDefault="005D6FA0" w:rsidP="00F62A19">
      <w:pPr>
        <w:pStyle w:val="ExText"/>
      </w:pPr>
      <w:r>
        <w:t>When the Passenger is at member level 1, the passenger will be a Bronze member. When the passengers collect more than 5000 miles, they will get to member level 2 (Silver member) a</w:t>
      </w:r>
      <w:r>
        <w:t>nd when they reach 10000 miles they will be given member level 3 (Gold member)</w:t>
      </w:r>
    </w:p>
    <w:p w14:paraId="086B7866" w14:textId="77777777" w:rsidR="00C44322" w:rsidRDefault="005D6FA0" w:rsidP="00C44322">
      <w:pPr>
        <w:pStyle w:val="ExListParagraph"/>
      </w:pPr>
      <w:r>
        <w:t xml:space="preserve">Create a new Java Project called </w:t>
      </w:r>
      <w:r w:rsidRPr="00F62A19">
        <w:rPr>
          <w:b/>
        </w:rPr>
        <w:t>LanguageStatements</w:t>
      </w:r>
      <w:r>
        <w:t xml:space="preserve">.  </w:t>
      </w:r>
    </w:p>
    <w:p w14:paraId="1DF68F23" w14:textId="77777777" w:rsidR="008F061E" w:rsidRPr="000C329B" w:rsidRDefault="005D6FA0" w:rsidP="00F62A19">
      <w:pPr>
        <w:pStyle w:val="ExListParagraph"/>
        <w:rPr>
          <w:szCs w:val="20"/>
        </w:rPr>
      </w:pPr>
      <w:r>
        <w:t xml:space="preserve">Import the source code at </w:t>
      </w:r>
      <w:r>
        <w:rPr>
          <w:b/>
        </w:rPr>
        <w:t>~</w:t>
      </w:r>
      <w:r>
        <w:rPr>
          <w:b/>
        </w:rPr>
        <w:t>/</w:t>
      </w:r>
      <w:proofErr w:type="spellStart"/>
      <w:r>
        <w:rPr>
          <w:b/>
        </w:rPr>
        <w:t>StudentWork</w:t>
      </w:r>
      <w:proofErr w:type="spellEnd"/>
      <w:r>
        <w:rPr>
          <w:b/>
        </w:rPr>
        <w:t>/</w:t>
      </w:r>
      <w:r>
        <w:rPr>
          <w:b/>
        </w:rPr>
        <w:t>code</w:t>
      </w:r>
      <w:r>
        <w:rPr>
          <w:b/>
        </w:rPr>
        <w:t>/</w:t>
      </w:r>
      <w:proofErr w:type="spellStart"/>
      <w:r w:rsidRPr="00F62A19">
        <w:rPr>
          <w:b/>
        </w:rPr>
        <w:t>LanguageStatements</w:t>
      </w:r>
      <w:proofErr w:type="spellEnd"/>
      <w:r>
        <w:rPr>
          <w:b/>
        </w:rPr>
        <w:t>/</w:t>
      </w:r>
      <w:r>
        <w:rPr>
          <w:b/>
        </w:rPr>
        <w:t>lab-code</w:t>
      </w:r>
      <w:r>
        <w:t>.  Examine the newly imported files.</w:t>
      </w:r>
    </w:p>
    <w:p w14:paraId="16DE0064" w14:textId="77777777" w:rsidR="008F061E" w:rsidRDefault="005D6FA0" w:rsidP="00F62A19">
      <w:pPr>
        <w:pStyle w:val="ExText"/>
      </w:pPr>
      <w:r>
        <w:t>Besides the P</w:t>
      </w:r>
      <w:r>
        <w:t xml:space="preserve">assenger class, an </w:t>
      </w:r>
      <w:r w:rsidRPr="00F62A19">
        <w:rPr>
          <w:b/>
        </w:rPr>
        <w:t>Airport</w:t>
      </w:r>
      <w:r>
        <w:t xml:space="preserve"> class has been imported. This is the only class you will need to edit during this exercise. The Driver class has already been implemented and contains the main method.</w:t>
      </w:r>
    </w:p>
    <w:p w14:paraId="5DC1CB87" w14:textId="77777777" w:rsidR="00F62A19" w:rsidRDefault="005D6FA0" w:rsidP="00F62A19">
      <w:pPr>
        <w:pStyle w:val="ExListParagraph"/>
      </w:pPr>
      <w:r>
        <w:t xml:space="preserve">Open the </w:t>
      </w:r>
      <w:r w:rsidRPr="00F62A19">
        <w:rPr>
          <w:b/>
        </w:rPr>
        <w:t>Passenger</w:t>
      </w:r>
      <w:r>
        <w:t xml:space="preserve"> class and inspect </w:t>
      </w:r>
      <w:r>
        <w:t>its</w:t>
      </w:r>
      <w:r>
        <w:t xml:space="preserve"> implementation</w:t>
      </w:r>
    </w:p>
    <w:p w14:paraId="6EA9D3A8" w14:textId="77777777" w:rsidR="00F62A19" w:rsidRDefault="005D6FA0" w:rsidP="00F62A19">
      <w:pPr>
        <w:pStyle w:val="ExListParagraph"/>
      </w:pPr>
      <w:r>
        <w:t xml:space="preserve">Open </w:t>
      </w:r>
      <w:r>
        <w:t xml:space="preserve">the </w:t>
      </w:r>
      <w:r w:rsidRPr="00F62A19">
        <w:rPr>
          <w:b/>
        </w:rPr>
        <w:t>Airport</w:t>
      </w:r>
      <w:r>
        <w:t xml:space="preserve"> class.</w:t>
      </w:r>
    </w:p>
    <w:p w14:paraId="0429B72A" w14:textId="77777777" w:rsidR="00F62A19" w:rsidRDefault="005D6FA0" w:rsidP="00F62A19">
      <w:pPr>
        <w:pStyle w:val="ExListParagraph"/>
      </w:pPr>
      <w:r>
        <w:t xml:space="preserve">Implement the </w:t>
      </w:r>
      <w:proofErr w:type="spellStart"/>
      <w:r w:rsidRPr="00F62A19">
        <w:rPr>
          <w:b/>
        </w:rPr>
        <w:t>checkIn</w:t>
      </w:r>
      <w:proofErr w:type="spellEnd"/>
      <w:r>
        <w:t xml:space="preserve"> method</w:t>
      </w:r>
    </w:p>
    <w:p w14:paraId="4F6485B9" w14:textId="77777777" w:rsidR="00F62A19" w:rsidRDefault="005D6FA0" w:rsidP="00F53E9D">
      <w:pPr>
        <w:pStyle w:val="ExText"/>
        <w:numPr>
          <w:ilvl w:val="0"/>
          <w:numId w:val="40"/>
        </w:numPr>
      </w:pPr>
      <w:r>
        <w:t xml:space="preserve">Using the </w:t>
      </w:r>
      <w:r w:rsidRPr="00F53E9D">
        <w:rPr>
          <w:b/>
        </w:rPr>
        <w:t>if</w:t>
      </w:r>
      <w:r>
        <w:t xml:space="preserve"> statement, check the frequent flyer miles of the passenger. When the Frequent Flyer mileage of the passenger is zero, print </w:t>
      </w:r>
      <w:r w:rsidRPr="00F53E9D">
        <w:rPr>
          <w:b/>
        </w:rPr>
        <w:t>New</w:t>
      </w:r>
      <w:r w:rsidRPr="00F53E9D">
        <w:rPr>
          <w:b/>
        </w:rPr>
        <w:t xml:space="preserve"> </w:t>
      </w:r>
      <w:r w:rsidRPr="00F53E9D">
        <w:rPr>
          <w:b/>
        </w:rPr>
        <w:t>Passenge</w:t>
      </w:r>
      <w:r w:rsidRPr="00F53E9D">
        <w:rPr>
          <w:b/>
        </w:rPr>
        <w:t>r</w:t>
      </w:r>
      <w:r w:rsidRPr="00F53E9D">
        <w:rPr>
          <w:b/>
        </w:rPr>
        <w:t>,</w:t>
      </w:r>
      <w:r>
        <w:t xml:space="preserve"> else print </w:t>
      </w:r>
      <w:r w:rsidRPr="00F53E9D">
        <w:rPr>
          <w:b/>
        </w:rPr>
        <w:t>Frequent Flyer</w:t>
      </w:r>
    </w:p>
    <w:p w14:paraId="5E6ADE46" w14:textId="77777777" w:rsidR="00F53E9D" w:rsidRPr="00F53E9D" w:rsidRDefault="005D6FA0" w:rsidP="00F53E9D">
      <w:pPr>
        <w:pStyle w:val="ExText"/>
        <w:numPr>
          <w:ilvl w:val="0"/>
          <w:numId w:val="40"/>
        </w:numPr>
      </w:pPr>
      <w:r>
        <w:t>Next, print</w:t>
      </w:r>
      <w:r w:rsidRPr="00F53E9D">
        <w:t xml:space="preserve"> the passenger </w:t>
      </w:r>
      <w:r w:rsidRPr="00F53E9D">
        <w:rPr>
          <w:b/>
        </w:rPr>
        <w:t>name</w:t>
      </w:r>
      <w:r w:rsidRPr="00F53E9D">
        <w:t xml:space="preserve"> and </w:t>
      </w:r>
      <w:r w:rsidRPr="00F53E9D">
        <w:rPr>
          <w:b/>
        </w:rPr>
        <w:t>Frequent Flyer mileage</w:t>
      </w:r>
    </w:p>
    <w:p w14:paraId="44DE1BFD" w14:textId="77777777" w:rsidR="00F53E9D" w:rsidRDefault="005D6FA0" w:rsidP="00F53E9D">
      <w:pPr>
        <w:pStyle w:val="ExText"/>
        <w:numPr>
          <w:ilvl w:val="0"/>
          <w:numId w:val="40"/>
        </w:numPr>
      </w:pPr>
      <w:r>
        <w:lastRenderedPageBreak/>
        <w:t xml:space="preserve">Using the </w:t>
      </w:r>
      <w:r w:rsidRPr="00F53E9D">
        <w:rPr>
          <w:b/>
        </w:rPr>
        <w:t>switch</w:t>
      </w:r>
      <w:r>
        <w:t xml:space="preserve"> statement print out the Member </w:t>
      </w:r>
      <w:proofErr w:type="spellStart"/>
      <w:r>
        <w:t>Level.The</w:t>
      </w:r>
      <w:proofErr w:type="spellEnd"/>
      <w:r>
        <w:t xml:space="preserve"> member level is defined as </w:t>
      </w:r>
      <w:r w:rsidRPr="00F53E9D">
        <w:rPr>
          <w:b/>
        </w:rPr>
        <w:t xml:space="preserve">int </w:t>
      </w:r>
      <w:proofErr w:type="spellStart"/>
      <w:r w:rsidRPr="00F53E9D">
        <w:rPr>
          <w:b/>
        </w:rPr>
        <w:t>memberLevel</w:t>
      </w:r>
      <w:proofErr w:type="spellEnd"/>
      <w:r>
        <w:t xml:space="preserve"> within the Passenger class</w:t>
      </w:r>
      <w:r>
        <w:br/>
        <w:t xml:space="preserve">   1 = Bronze</w:t>
      </w:r>
      <w:r>
        <w:br/>
        <w:t xml:space="preserve">   2= Silver</w:t>
      </w:r>
      <w:r>
        <w:br/>
        <w:t xml:space="preserve">    3 = Gold</w:t>
      </w:r>
    </w:p>
    <w:p w14:paraId="17E49CB8" w14:textId="77777777" w:rsidR="00F53E9D" w:rsidRDefault="005D6FA0" w:rsidP="00F53E9D">
      <w:pPr>
        <w:pStyle w:val="ExListParagraph"/>
      </w:pPr>
      <w:r>
        <w:t xml:space="preserve">Open the </w:t>
      </w:r>
      <w:r w:rsidRPr="00F53E9D">
        <w:rPr>
          <w:b/>
        </w:rPr>
        <w:t>Driver</w:t>
      </w:r>
      <w:r>
        <w:t xml:space="preserve"> class (no editing required)</w:t>
      </w:r>
    </w:p>
    <w:p w14:paraId="385CF039" w14:textId="77777777" w:rsidR="00F53E9D" w:rsidRDefault="005D6FA0" w:rsidP="00F53E9D">
      <w:pPr>
        <w:pStyle w:val="ExText"/>
      </w:pPr>
      <w:r>
        <w:t xml:space="preserve">Four instances of the Passenger class have been created. On an instance of the Airport class the </w:t>
      </w:r>
      <w:proofErr w:type="spellStart"/>
      <w:r>
        <w:t>checkIn</w:t>
      </w:r>
      <w:proofErr w:type="spellEnd"/>
      <w:r>
        <w:t xml:space="preserve"> method will be invoked for each of the four passenger</w:t>
      </w:r>
      <w:r>
        <w:t>s</w:t>
      </w:r>
    </w:p>
    <w:p w14:paraId="60788915" w14:textId="77777777" w:rsidR="00F53E9D" w:rsidRPr="00055588" w:rsidRDefault="005D6FA0" w:rsidP="00F53E9D">
      <w:pPr>
        <w:pStyle w:val="ExListParagraph"/>
      </w:pPr>
      <w:r>
        <w:t xml:space="preserve">Run the </w:t>
      </w:r>
      <w:r w:rsidRPr="00B5592F">
        <w:rPr>
          <w:b/>
        </w:rPr>
        <w:t>Driver</w:t>
      </w:r>
      <w:r>
        <w:t xml:space="preserve"> class as a Java Application and make sure the output</w:t>
      </w:r>
      <w:r>
        <w:t xml:space="preserve"> resembles the output shown below</w:t>
      </w:r>
    </w:p>
    <w:p w14:paraId="0B2FC452" w14:textId="77777777" w:rsidR="00F53E9D" w:rsidRDefault="005D6FA0" w:rsidP="00F53E9D">
      <w:pPr>
        <w:pStyle w:val="ExCode"/>
      </w:pPr>
      <w:r>
        <w:t>Frequent Flyer</w:t>
      </w:r>
    </w:p>
    <w:p w14:paraId="428B4186" w14:textId="77777777" w:rsidR="00F53E9D" w:rsidRDefault="005D6FA0" w:rsidP="00F53E9D">
      <w:pPr>
        <w:pStyle w:val="ExCode"/>
      </w:pPr>
      <w:r>
        <w:t>Passenger Fred has 16500 miles</w:t>
      </w:r>
    </w:p>
    <w:p w14:paraId="735D934F" w14:textId="77777777" w:rsidR="00F53E9D" w:rsidRDefault="005D6FA0" w:rsidP="00F53E9D">
      <w:pPr>
        <w:pStyle w:val="ExCode"/>
      </w:pPr>
      <w:r>
        <w:t>Gold Member</w:t>
      </w:r>
    </w:p>
    <w:p w14:paraId="67E93189" w14:textId="77777777" w:rsidR="00F53E9D" w:rsidRDefault="005D6FA0" w:rsidP="00F53E9D">
      <w:pPr>
        <w:pStyle w:val="ExCode"/>
      </w:pPr>
    </w:p>
    <w:p w14:paraId="781E4E13" w14:textId="77777777" w:rsidR="00F53E9D" w:rsidRDefault="005D6FA0" w:rsidP="00F53E9D">
      <w:pPr>
        <w:pStyle w:val="ExCode"/>
      </w:pPr>
      <w:r>
        <w:t>New Passenger</w:t>
      </w:r>
    </w:p>
    <w:p w14:paraId="3DA63207" w14:textId="77777777" w:rsidR="00F53E9D" w:rsidRDefault="005D6FA0" w:rsidP="00F53E9D">
      <w:pPr>
        <w:pStyle w:val="ExCode"/>
      </w:pPr>
      <w:r>
        <w:t>Passenger Wilma has 0 miles</w:t>
      </w:r>
    </w:p>
    <w:p w14:paraId="2BDA0B97" w14:textId="77777777" w:rsidR="00F53E9D" w:rsidRDefault="005D6FA0" w:rsidP="00F53E9D">
      <w:pPr>
        <w:pStyle w:val="ExCode"/>
      </w:pPr>
      <w:r>
        <w:t>Bronze Member</w:t>
      </w:r>
    </w:p>
    <w:p w14:paraId="66FB598C" w14:textId="77777777" w:rsidR="00F53E9D" w:rsidRDefault="005D6FA0" w:rsidP="00F53E9D">
      <w:pPr>
        <w:pStyle w:val="ExCode"/>
      </w:pPr>
    </w:p>
    <w:p w14:paraId="53A74AD1" w14:textId="77777777" w:rsidR="00F53E9D" w:rsidRDefault="005D6FA0" w:rsidP="00F53E9D">
      <w:pPr>
        <w:pStyle w:val="ExCode"/>
      </w:pPr>
      <w:r>
        <w:t>Frequent Flyer</w:t>
      </w:r>
    </w:p>
    <w:p w14:paraId="53EE1089" w14:textId="77777777" w:rsidR="00F53E9D" w:rsidRDefault="005D6FA0" w:rsidP="00F53E9D">
      <w:pPr>
        <w:pStyle w:val="ExCode"/>
      </w:pPr>
      <w:r>
        <w:t>Passenger Barney has 8500 miles</w:t>
      </w:r>
    </w:p>
    <w:p w14:paraId="6EFD4516" w14:textId="77777777" w:rsidR="00F53E9D" w:rsidRDefault="005D6FA0" w:rsidP="00F53E9D">
      <w:pPr>
        <w:pStyle w:val="ExCode"/>
      </w:pPr>
      <w:r>
        <w:t>Silver Member</w:t>
      </w:r>
    </w:p>
    <w:p w14:paraId="05505DB9" w14:textId="77777777" w:rsidR="00F53E9D" w:rsidRDefault="005D6FA0" w:rsidP="00F53E9D">
      <w:pPr>
        <w:pStyle w:val="ExCode"/>
      </w:pPr>
    </w:p>
    <w:p w14:paraId="77283814" w14:textId="77777777" w:rsidR="00F53E9D" w:rsidRDefault="005D6FA0" w:rsidP="00F53E9D">
      <w:pPr>
        <w:pStyle w:val="ExCode"/>
      </w:pPr>
      <w:r>
        <w:t>Frequent Flyer</w:t>
      </w:r>
    </w:p>
    <w:p w14:paraId="5CFC481B" w14:textId="77777777" w:rsidR="00F53E9D" w:rsidRDefault="005D6FA0" w:rsidP="00F53E9D">
      <w:pPr>
        <w:pStyle w:val="ExCode"/>
      </w:pPr>
      <w:r>
        <w:t>Passenger Betty has 4500 mile</w:t>
      </w:r>
      <w:r>
        <w:t>s</w:t>
      </w:r>
    </w:p>
    <w:p w14:paraId="556722ED" w14:textId="77777777" w:rsidR="008F061E" w:rsidRPr="00055588" w:rsidRDefault="005D6FA0" w:rsidP="00F53E9D">
      <w:pPr>
        <w:pStyle w:val="ExCode"/>
      </w:pPr>
      <w:r>
        <w:t>Bronze Member</w:t>
      </w:r>
    </w:p>
    <w:p w14:paraId="70B3C63F" w14:textId="77777777" w:rsidR="00961CD5" w:rsidRPr="00055588" w:rsidRDefault="005D6FA0" w:rsidP="00852735">
      <w:pPr>
        <w:pStyle w:val="ExTitle"/>
      </w:pPr>
      <w:bookmarkStart w:id="30" w:name="_Toc239919592"/>
      <w:bookmarkStart w:id="31" w:name="_Toc396827195"/>
      <w:bookmarkStart w:id="32" w:name="_Toc36801801"/>
      <w:r w:rsidRPr="00055588">
        <w:lastRenderedPageBreak/>
        <w:t>Fun With Strings</w:t>
      </w:r>
      <w:bookmarkEnd w:id="30"/>
      <w:bookmarkEnd w:id="31"/>
      <w:bookmarkEnd w:id="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4788"/>
      </w:tblGrid>
      <w:tr w:rsidR="00961CD5" w14:paraId="422609E3" w14:textId="77777777" w:rsidTr="00752D7A">
        <w:trPr>
          <w:trHeight w:val="400"/>
        </w:trPr>
        <w:tc>
          <w:tcPr>
            <w:tcW w:w="4680" w:type="dxa"/>
            <w:gridSpan w:val="2"/>
            <w:tcBorders>
              <w:bottom w:val="single" w:sz="4" w:space="0" w:color="auto"/>
            </w:tcBorders>
            <w:shd w:val="clear" w:color="auto" w:fill="D9D9D9"/>
          </w:tcPr>
          <w:p w14:paraId="3BC94B29" w14:textId="77777777" w:rsidR="00961CD5" w:rsidRDefault="005D6FA0" w:rsidP="00752D7A">
            <w:pPr>
              <w:pStyle w:val="TableText"/>
            </w:pPr>
            <w:r>
              <w:t>Overview</w:t>
            </w:r>
          </w:p>
        </w:tc>
        <w:tc>
          <w:tcPr>
            <w:tcW w:w="4788" w:type="dxa"/>
            <w:tcBorders>
              <w:bottom w:val="nil"/>
            </w:tcBorders>
          </w:tcPr>
          <w:p w14:paraId="34552981" w14:textId="77777777" w:rsidR="00961CD5" w:rsidRDefault="005D6FA0" w:rsidP="00752D7A">
            <w:pPr>
              <w:pStyle w:val="ExerciseText"/>
              <w:ind w:left="0" w:right="0"/>
            </w:pPr>
          </w:p>
        </w:tc>
      </w:tr>
      <w:tr w:rsidR="00961CD5" w14:paraId="2B89B987" w14:textId="77777777" w:rsidTr="00752D7A">
        <w:trPr>
          <w:trHeight w:val="400"/>
        </w:trPr>
        <w:tc>
          <w:tcPr>
            <w:tcW w:w="9468" w:type="dxa"/>
            <w:gridSpan w:val="3"/>
            <w:tcBorders>
              <w:top w:val="nil"/>
            </w:tcBorders>
          </w:tcPr>
          <w:p w14:paraId="48562301" w14:textId="77777777" w:rsidR="00961CD5" w:rsidRDefault="005D6FA0" w:rsidP="00852735">
            <w:pPr>
              <w:pStyle w:val="ExText"/>
            </w:pPr>
            <w:r>
              <w:t>In this exercise you will</w:t>
            </w:r>
            <w:r>
              <w:t xml:space="preserve"> c</w:t>
            </w:r>
            <w:r>
              <w:t>reate</w:t>
            </w:r>
            <w:r w:rsidRPr="00055588">
              <w:t xml:space="preserve"> four strings, print out their attributes, and compare them to each other for equality.</w:t>
            </w:r>
          </w:p>
        </w:tc>
      </w:tr>
      <w:tr w:rsidR="00961CD5" w14:paraId="1D1825E7"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5D9F338D" w14:textId="77777777" w:rsidR="00961CD5" w:rsidRDefault="005D6FA0" w:rsidP="00752D7A">
            <w:pPr>
              <w:pStyle w:val="TableText"/>
            </w:pPr>
            <w:r>
              <w:t>Objective</w:t>
            </w:r>
          </w:p>
        </w:tc>
        <w:tc>
          <w:tcPr>
            <w:tcW w:w="6408" w:type="dxa"/>
            <w:gridSpan w:val="2"/>
            <w:tcBorders>
              <w:left w:val="single" w:sz="4" w:space="0" w:color="FFFFFF"/>
            </w:tcBorders>
          </w:tcPr>
          <w:p w14:paraId="3F899B50" w14:textId="77777777" w:rsidR="00961CD5" w:rsidRDefault="005D6FA0" w:rsidP="00852735">
            <w:pPr>
              <w:pStyle w:val="ExText"/>
            </w:pPr>
            <w:r>
              <w:t>Understand the basics of String operations</w:t>
            </w:r>
          </w:p>
        </w:tc>
      </w:tr>
      <w:tr w:rsidR="00961CD5" w:rsidRPr="00D1227A" w14:paraId="56A7711C"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4272E097" w14:textId="77777777" w:rsidR="00961CD5" w:rsidRDefault="005D6FA0" w:rsidP="00752D7A">
            <w:pPr>
              <w:pStyle w:val="TableText"/>
            </w:pPr>
            <w:r>
              <w:t>Builds on Previous Labs</w:t>
            </w:r>
          </w:p>
        </w:tc>
        <w:tc>
          <w:tcPr>
            <w:tcW w:w="6408" w:type="dxa"/>
            <w:gridSpan w:val="2"/>
            <w:tcBorders>
              <w:left w:val="single" w:sz="4" w:space="0" w:color="FFFFFF"/>
            </w:tcBorders>
          </w:tcPr>
          <w:p w14:paraId="4C1EDA3F" w14:textId="77777777" w:rsidR="00961CD5" w:rsidRPr="00D1227A" w:rsidRDefault="005D6FA0" w:rsidP="00852735">
            <w:pPr>
              <w:pStyle w:val="ExText"/>
            </w:pPr>
            <w:r w:rsidRPr="00D1227A">
              <w:t>None</w:t>
            </w:r>
          </w:p>
        </w:tc>
      </w:tr>
      <w:tr w:rsidR="00DF7D62" w:rsidRPr="00EF32C9" w14:paraId="66FD6BF4"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70AB3149" w14:textId="77777777" w:rsidR="00DF7D62" w:rsidRDefault="005D6FA0" w:rsidP="00752D7A">
            <w:pPr>
              <w:pStyle w:val="TableText"/>
            </w:pPr>
            <w:r>
              <w:t>Exercise Folder</w:t>
            </w:r>
          </w:p>
        </w:tc>
        <w:tc>
          <w:tcPr>
            <w:tcW w:w="6408" w:type="dxa"/>
            <w:gridSpan w:val="2"/>
            <w:tcBorders>
              <w:left w:val="single" w:sz="4" w:space="0" w:color="FFFFFF"/>
            </w:tcBorders>
          </w:tcPr>
          <w:p w14:paraId="728EAFDB" w14:textId="77777777" w:rsidR="00DF7D62" w:rsidRDefault="005D6FA0" w:rsidP="00852735">
            <w:pPr>
              <w:pStyle w:val="ExText"/>
            </w:pPr>
            <w:r>
              <w:t>Strings</w:t>
            </w:r>
          </w:p>
        </w:tc>
      </w:tr>
      <w:tr w:rsidR="00961CD5" w:rsidRPr="00EF32C9" w14:paraId="2B7608C4"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2323522C" w14:textId="77777777" w:rsidR="00961CD5" w:rsidRDefault="005D6FA0" w:rsidP="00752D7A">
            <w:pPr>
              <w:pStyle w:val="TableText"/>
            </w:pPr>
            <w:r>
              <w:t>Time to Complete</w:t>
            </w:r>
          </w:p>
        </w:tc>
        <w:tc>
          <w:tcPr>
            <w:tcW w:w="6408" w:type="dxa"/>
            <w:gridSpan w:val="2"/>
            <w:tcBorders>
              <w:left w:val="single" w:sz="4" w:space="0" w:color="FFFFFF"/>
            </w:tcBorders>
          </w:tcPr>
          <w:p w14:paraId="1D14365B" w14:textId="77777777" w:rsidR="00961CD5" w:rsidRPr="00EF32C9" w:rsidRDefault="005D6FA0" w:rsidP="00852735">
            <w:pPr>
              <w:pStyle w:val="ExText"/>
            </w:pPr>
            <w:r>
              <w:t xml:space="preserve">30 </w:t>
            </w:r>
            <w:r w:rsidRPr="00EF32C9">
              <w:t>minutes</w:t>
            </w:r>
          </w:p>
        </w:tc>
      </w:tr>
    </w:tbl>
    <w:p w14:paraId="6A3B1A85" w14:textId="77777777" w:rsidR="00961CD5" w:rsidRPr="00055588" w:rsidRDefault="005D6FA0" w:rsidP="00852735">
      <w:pPr>
        <w:pStyle w:val="ExNoteHeader"/>
      </w:pPr>
      <w:r w:rsidRPr="00055588">
        <w:t>Task List</w:t>
      </w:r>
    </w:p>
    <w:p w14:paraId="78755FEB" w14:textId="77777777" w:rsidR="009A4873" w:rsidRPr="009A4873" w:rsidRDefault="005D6FA0" w:rsidP="00852735">
      <w:pPr>
        <w:pStyle w:val="ExListParagraph"/>
        <w:rPr>
          <w:rFonts w:ascii="Verdana" w:hAnsi="Verdana"/>
          <w:szCs w:val="20"/>
        </w:rPr>
      </w:pPr>
      <w:r>
        <w:t xml:space="preserve">Create a new Java Project called </w:t>
      </w:r>
      <w:r>
        <w:rPr>
          <w:b/>
        </w:rPr>
        <w:t>Strings</w:t>
      </w:r>
      <w:r>
        <w:t xml:space="preserve">.  </w:t>
      </w:r>
    </w:p>
    <w:p w14:paraId="49EDA106" w14:textId="77777777" w:rsidR="00961CD5" w:rsidRPr="00467E6A" w:rsidRDefault="005D6FA0" w:rsidP="00AC6AB7">
      <w:pPr>
        <w:pStyle w:val="ExListParagraph"/>
        <w:rPr>
          <w:rStyle w:val="Code"/>
          <w:rFonts w:ascii="Verdana" w:hAnsi="Verdana"/>
          <w:szCs w:val="20"/>
        </w:rPr>
      </w:pPr>
      <w:r>
        <w:t xml:space="preserve">Create a new class called </w:t>
      </w:r>
      <w:proofErr w:type="spellStart"/>
      <w:r>
        <w:rPr>
          <w:b/>
        </w:rPr>
        <w:t>FunWithStrings</w:t>
      </w:r>
      <w:proofErr w:type="spellEnd"/>
      <w:r>
        <w:t xml:space="preserve">, with a package name of </w:t>
      </w:r>
      <w:proofErr w:type="spellStart"/>
      <w:proofErr w:type="gramStart"/>
      <w:r w:rsidRPr="00C9765B">
        <w:rPr>
          <w:rStyle w:val="Code"/>
        </w:rPr>
        <w:t>trivera.core</w:t>
      </w:r>
      <w:proofErr w:type="gramEnd"/>
      <w:r w:rsidRPr="00C9765B">
        <w:rPr>
          <w:rStyle w:val="Code"/>
        </w:rPr>
        <w:t>.strings</w:t>
      </w:r>
      <w:proofErr w:type="spellEnd"/>
      <w:r>
        <w:t xml:space="preserve">, and an auto-generated method stub for </w:t>
      </w:r>
      <w:r w:rsidRPr="00C9765B">
        <w:rPr>
          <w:b/>
        </w:rPr>
        <w:t xml:space="preserve">public static void main(String[] </w:t>
      </w:r>
      <w:proofErr w:type="spellStart"/>
      <w:r w:rsidRPr="00C9765B">
        <w:rPr>
          <w:b/>
        </w:rPr>
        <w:t>args</w:t>
      </w:r>
      <w:proofErr w:type="spellEnd"/>
      <w:r w:rsidRPr="00C9765B">
        <w:rPr>
          <w:b/>
        </w:rPr>
        <w:t>)</w:t>
      </w:r>
      <w:r>
        <w:t>.</w:t>
      </w:r>
    </w:p>
    <w:p w14:paraId="3C473753" w14:textId="77777777" w:rsidR="00961CD5" w:rsidRPr="00F26303" w:rsidRDefault="005D6FA0" w:rsidP="00852735">
      <w:pPr>
        <w:pStyle w:val="ExListParagraph"/>
      </w:pPr>
      <w:r>
        <w:t>You will</w:t>
      </w:r>
      <w:r w:rsidRPr="00F26303">
        <w:t xml:space="preserve"> perform </w:t>
      </w:r>
      <w:proofErr w:type="gramStart"/>
      <w:r w:rsidRPr="00F26303">
        <w:t>all of</w:t>
      </w:r>
      <w:proofErr w:type="gramEnd"/>
      <w:r w:rsidRPr="00F26303">
        <w:t xml:space="preserve"> </w:t>
      </w:r>
      <w:r>
        <w:t xml:space="preserve">this work in your main method.   </w:t>
      </w:r>
      <w:r w:rsidRPr="00F26303">
        <w:t>You do not need to construct an instance of this class.</w:t>
      </w:r>
    </w:p>
    <w:p w14:paraId="13224452" w14:textId="77777777" w:rsidR="00961CD5" w:rsidRPr="00F26303" w:rsidRDefault="005D6FA0" w:rsidP="00852735">
      <w:pPr>
        <w:pStyle w:val="ExListParagraph"/>
      </w:pPr>
      <w:r w:rsidRPr="00F26303">
        <w:t>You will start by creating four String objects. We recommend th</w:t>
      </w:r>
      <w:r w:rsidRPr="00F26303">
        <w:t>e following:</w:t>
      </w:r>
    </w:p>
    <w:p w14:paraId="24A3B71C" w14:textId="77777777" w:rsidR="00961CD5" w:rsidRPr="00055588" w:rsidRDefault="005D6FA0" w:rsidP="00852735">
      <w:pPr>
        <w:pStyle w:val="ExCode"/>
        <w:rPr>
          <w:rStyle w:val="Code"/>
        </w:rPr>
      </w:pPr>
      <w:r w:rsidRPr="00055588">
        <w:rPr>
          <w:rStyle w:val="Code"/>
        </w:rPr>
        <w:t>String</w:t>
      </w:r>
      <w:r w:rsidRPr="00055588">
        <w:rPr>
          <w:rStyle w:val="Code"/>
        </w:rPr>
        <w:tab/>
        <w:t xml:space="preserve">string1 </w:t>
      </w:r>
      <w:proofErr w:type="gramStart"/>
      <w:r w:rsidRPr="00055588">
        <w:rPr>
          <w:rStyle w:val="Code"/>
        </w:rPr>
        <w:t xml:space="preserve">=  </w:t>
      </w:r>
      <w:r>
        <w:rPr>
          <w:rStyle w:val="Code"/>
        </w:rPr>
        <w:t>"</w:t>
      </w:r>
      <w:proofErr w:type="gramEnd"/>
      <w:r w:rsidRPr="00055588">
        <w:rPr>
          <w:rStyle w:val="Code"/>
        </w:rPr>
        <w:t>Hello</w:t>
      </w:r>
      <w:r>
        <w:rPr>
          <w:rStyle w:val="Code"/>
        </w:rPr>
        <w:t>"</w:t>
      </w:r>
      <w:r w:rsidRPr="00055588">
        <w:rPr>
          <w:rStyle w:val="Code"/>
        </w:rPr>
        <w:t>;</w:t>
      </w:r>
    </w:p>
    <w:p w14:paraId="37B4854A" w14:textId="77777777" w:rsidR="00961CD5" w:rsidRPr="00055588" w:rsidRDefault="005D6FA0" w:rsidP="00852735">
      <w:pPr>
        <w:pStyle w:val="ExCode"/>
        <w:rPr>
          <w:rStyle w:val="Code"/>
        </w:rPr>
      </w:pPr>
      <w:r w:rsidRPr="00055588">
        <w:rPr>
          <w:rStyle w:val="Code"/>
        </w:rPr>
        <w:t>String</w:t>
      </w:r>
      <w:r w:rsidRPr="00055588">
        <w:rPr>
          <w:rStyle w:val="Code"/>
        </w:rPr>
        <w:tab/>
        <w:t>string2 = new String(</w:t>
      </w:r>
      <w:r>
        <w:rPr>
          <w:rStyle w:val="Code"/>
        </w:rPr>
        <w:t>"</w:t>
      </w:r>
      <w:r w:rsidRPr="00055588">
        <w:rPr>
          <w:rStyle w:val="Code"/>
        </w:rPr>
        <w:t>Hello</w:t>
      </w:r>
      <w:r>
        <w:rPr>
          <w:rStyle w:val="Code"/>
        </w:rPr>
        <w:t>"</w:t>
      </w:r>
      <w:r w:rsidRPr="00055588">
        <w:rPr>
          <w:rStyle w:val="Code"/>
        </w:rPr>
        <w:t>);</w:t>
      </w:r>
    </w:p>
    <w:p w14:paraId="236A32BD" w14:textId="77777777" w:rsidR="00961CD5" w:rsidRPr="00055588" w:rsidRDefault="005D6FA0" w:rsidP="00852735">
      <w:pPr>
        <w:pStyle w:val="ExCode"/>
        <w:rPr>
          <w:rStyle w:val="Code"/>
        </w:rPr>
      </w:pPr>
      <w:r w:rsidRPr="00055588">
        <w:rPr>
          <w:rStyle w:val="Code"/>
        </w:rPr>
        <w:t>String</w:t>
      </w:r>
      <w:r w:rsidRPr="00055588">
        <w:rPr>
          <w:rStyle w:val="Code"/>
        </w:rPr>
        <w:tab/>
        <w:t xml:space="preserve">string3 = </w:t>
      </w:r>
      <w:r>
        <w:rPr>
          <w:rStyle w:val="Code"/>
        </w:rPr>
        <w:t>"</w:t>
      </w:r>
      <w:r w:rsidRPr="00055588">
        <w:rPr>
          <w:rStyle w:val="Code"/>
        </w:rPr>
        <w:t>How are you?</w:t>
      </w:r>
      <w:r>
        <w:rPr>
          <w:rStyle w:val="Code"/>
        </w:rPr>
        <w:t>"</w:t>
      </w:r>
      <w:r w:rsidRPr="00055588">
        <w:rPr>
          <w:rStyle w:val="Code"/>
        </w:rPr>
        <w:t>;</w:t>
      </w:r>
    </w:p>
    <w:p w14:paraId="3C2941BF" w14:textId="77777777" w:rsidR="00961CD5" w:rsidRPr="00055588" w:rsidRDefault="005D6FA0" w:rsidP="00852735">
      <w:pPr>
        <w:pStyle w:val="ExCode"/>
        <w:rPr>
          <w:rStyle w:val="Code"/>
        </w:rPr>
      </w:pPr>
      <w:r w:rsidRPr="00055588">
        <w:rPr>
          <w:rStyle w:val="Code"/>
        </w:rPr>
        <w:t>String</w:t>
      </w:r>
      <w:r w:rsidRPr="00055588">
        <w:rPr>
          <w:rStyle w:val="Code"/>
        </w:rPr>
        <w:tab/>
        <w:t>string4 = string3;</w:t>
      </w:r>
    </w:p>
    <w:p w14:paraId="15CC01FF" w14:textId="77777777" w:rsidR="00961CD5" w:rsidRPr="00F26303" w:rsidRDefault="005D6FA0" w:rsidP="00852735">
      <w:pPr>
        <w:pStyle w:val="ExListParagraph"/>
      </w:pPr>
      <w:r w:rsidRPr="00F26303">
        <w:t xml:space="preserve">Print out each of the four String objects using the printing mechanism you </w:t>
      </w:r>
      <w:r>
        <w:t>previously used</w:t>
      </w:r>
      <w:r w:rsidRPr="00F26303">
        <w:t>. In addition to printing the String</w:t>
      </w:r>
      <w:r>
        <w:t>,</w:t>
      </w:r>
      <w:r w:rsidRPr="00F26303">
        <w:t xml:space="preserve"> you should also print its length.</w:t>
      </w:r>
    </w:p>
    <w:p w14:paraId="4E7563A9" w14:textId="77777777" w:rsidR="00961CD5" w:rsidRPr="00727F64" w:rsidRDefault="005D6FA0" w:rsidP="00852735">
      <w:pPr>
        <w:pStyle w:val="ExCode"/>
        <w:rPr>
          <w:rStyle w:val="Code"/>
          <w:lang w:val="nb-NO"/>
        </w:rPr>
      </w:pPr>
      <w:r w:rsidRPr="00727F64">
        <w:rPr>
          <w:rStyle w:val="Code"/>
          <w:lang w:val="nb-NO"/>
        </w:rPr>
        <w:t xml:space="preserve">System.out.println (string1 + </w:t>
      </w:r>
      <w:r>
        <w:rPr>
          <w:rStyle w:val="Code"/>
          <w:lang w:val="nb-NO"/>
        </w:rPr>
        <w:t>"</w:t>
      </w:r>
      <w:r w:rsidRPr="00727F64">
        <w:rPr>
          <w:rStyle w:val="Code"/>
          <w:lang w:val="nb-NO"/>
        </w:rPr>
        <w:t>:</w:t>
      </w:r>
      <w:r>
        <w:rPr>
          <w:rStyle w:val="Code"/>
          <w:lang w:val="nb-NO"/>
        </w:rPr>
        <w:t>"</w:t>
      </w:r>
      <w:r w:rsidRPr="00727F64">
        <w:rPr>
          <w:rStyle w:val="Code"/>
          <w:lang w:val="nb-NO"/>
        </w:rPr>
        <w:t xml:space="preserve"> + string1.length());</w:t>
      </w:r>
    </w:p>
    <w:p w14:paraId="087D23F0" w14:textId="77777777" w:rsidR="00961CD5" w:rsidRPr="00F26303" w:rsidRDefault="005D6FA0" w:rsidP="00852735">
      <w:pPr>
        <w:pStyle w:val="ExListParagraph"/>
      </w:pPr>
      <w:r w:rsidRPr="00F26303">
        <w:t>Use if-else statements to compare the e</w:t>
      </w:r>
      <w:r w:rsidRPr="00F26303">
        <w:t xml:space="preserve">quality of the first two strings. Use the equals method of String, and print out if they are the same or not </w:t>
      </w:r>
    </w:p>
    <w:p w14:paraId="43D863FC" w14:textId="77777777" w:rsidR="00961CD5" w:rsidRDefault="005D6FA0" w:rsidP="00852735">
      <w:pPr>
        <w:pStyle w:val="ExCode"/>
        <w:rPr>
          <w:rStyle w:val="Code"/>
        </w:rPr>
      </w:pPr>
      <w:r w:rsidRPr="00055588">
        <w:rPr>
          <w:rStyle w:val="Code"/>
        </w:rPr>
        <w:t>if (string1.equals(string2)) {</w:t>
      </w:r>
    </w:p>
    <w:p w14:paraId="5F80A46B" w14:textId="77777777" w:rsidR="00961CD5" w:rsidRPr="00055588" w:rsidRDefault="005D6FA0" w:rsidP="00852735">
      <w:pPr>
        <w:pStyle w:val="ExCode"/>
        <w:rPr>
          <w:rStyle w:val="Code"/>
        </w:rPr>
      </w:pPr>
      <w:r>
        <w:rPr>
          <w:rStyle w:val="Code"/>
        </w:rPr>
        <w:t xml:space="preserve">  </w:t>
      </w:r>
      <w:proofErr w:type="spellStart"/>
      <w:r w:rsidRPr="00055588">
        <w:rPr>
          <w:rStyle w:val="Code"/>
        </w:rPr>
        <w:t>System.out.println</w:t>
      </w:r>
      <w:proofErr w:type="spellEnd"/>
      <w:r w:rsidRPr="00055588">
        <w:rPr>
          <w:rStyle w:val="Code"/>
        </w:rPr>
        <w:t xml:space="preserve"> (</w:t>
      </w:r>
      <w:r>
        <w:rPr>
          <w:rStyle w:val="Code"/>
        </w:rPr>
        <w:t>"</w:t>
      </w:r>
      <w:r w:rsidRPr="00055588">
        <w:rPr>
          <w:rStyle w:val="Code"/>
        </w:rPr>
        <w:t>String 1 and 2 are equal</w:t>
      </w:r>
      <w:r>
        <w:rPr>
          <w:rStyle w:val="Code"/>
        </w:rPr>
        <w:t>"</w:t>
      </w:r>
      <w:r w:rsidRPr="00055588">
        <w:rPr>
          <w:rStyle w:val="Code"/>
        </w:rPr>
        <w:t>);}</w:t>
      </w:r>
    </w:p>
    <w:p w14:paraId="65308FF6" w14:textId="77777777" w:rsidR="00961CD5" w:rsidRDefault="005D6FA0" w:rsidP="00852735">
      <w:pPr>
        <w:pStyle w:val="ExCode"/>
        <w:rPr>
          <w:rStyle w:val="Code"/>
        </w:rPr>
      </w:pPr>
      <w:r w:rsidRPr="00055588">
        <w:rPr>
          <w:rStyle w:val="Code"/>
        </w:rPr>
        <w:t>else {</w:t>
      </w:r>
    </w:p>
    <w:p w14:paraId="130FAA36" w14:textId="77777777" w:rsidR="00961CD5" w:rsidRPr="00055588" w:rsidRDefault="005D6FA0" w:rsidP="00852735">
      <w:pPr>
        <w:pStyle w:val="ExCode"/>
        <w:rPr>
          <w:rStyle w:val="Code"/>
        </w:rPr>
      </w:pPr>
      <w:r>
        <w:rPr>
          <w:rStyle w:val="Code"/>
        </w:rPr>
        <w:t xml:space="preserve">  </w:t>
      </w:r>
      <w:proofErr w:type="spellStart"/>
      <w:r w:rsidRPr="00055588">
        <w:rPr>
          <w:rStyle w:val="Code"/>
        </w:rPr>
        <w:t>System.out.println</w:t>
      </w:r>
      <w:proofErr w:type="spellEnd"/>
      <w:r w:rsidRPr="00055588">
        <w:rPr>
          <w:rStyle w:val="Code"/>
        </w:rPr>
        <w:t xml:space="preserve"> (</w:t>
      </w:r>
      <w:r>
        <w:rPr>
          <w:rStyle w:val="Code"/>
        </w:rPr>
        <w:t>"</w:t>
      </w:r>
      <w:r w:rsidRPr="00055588">
        <w:rPr>
          <w:rStyle w:val="Code"/>
        </w:rPr>
        <w:t>String 1 and 2 are NOT equal</w:t>
      </w:r>
      <w:r>
        <w:rPr>
          <w:rStyle w:val="Code"/>
        </w:rPr>
        <w:t>"</w:t>
      </w:r>
      <w:r w:rsidRPr="00055588">
        <w:rPr>
          <w:rStyle w:val="Code"/>
        </w:rPr>
        <w:t>);}</w:t>
      </w:r>
    </w:p>
    <w:p w14:paraId="5B0184ED" w14:textId="77777777" w:rsidR="00961CD5" w:rsidRPr="00F26303" w:rsidRDefault="005D6FA0" w:rsidP="00852735">
      <w:pPr>
        <w:pStyle w:val="ExListParagraph"/>
      </w:pPr>
      <w:r w:rsidRPr="00F26303">
        <w:t>Cr</w:t>
      </w:r>
      <w:r>
        <w:t>eate a second if-else statement</w:t>
      </w:r>
      <w:r w:rsidRPr="00F26303">
        <w:t xml:space="preserve"> but this time use the == to see if the two String references are equal. If they a</w:t>
      </w:r>
      <w:r>
        <w:t xml:space="preserve">re, print out a message saying </w:t>
      </w:r>
      <w:r w:rsidRPr="00F26303">
        <w:t>so. Otherwise, use the else block to print the message stating they are not.</w:t>
      </w:r>
    </w:p>
    <w:p w14:paraId="6455517C" w14:textId="77777777" w:rsidR="00961CD5" w:rsidRDefault="005D6FA0" w:rsidP="00852735">
      <w:pPr>
        <w:pStyle w:val="ExCode"/>
        <w:rPr>
          <w:rStyle w:val="Code"/>
        </w:rPr>
      </w:pPr>
      <w:r w:rsidRPr="00055588">
        <w:rPr>
          <w:rStyle w:val="Code"/>
        </w:rPr>
        <w:t>if (string1==string2) {</w:t>
      </w:r>
    </w:p>
    <w:p w14:paraId="3823F6A3" w14:textId="77777777" w:rsidR="00961CD5" w:rsidRPr="00055588" w:rsidRDefault="005D6FA0" w:rsidP="00852735">
      <w:pPr>
        <w:pStyle w:val="ExCode"/>
        <w:rPr>
          <w:rStyle w:val="Code"/>
        </w:rPr>
      </w:pPr>
      <w:r>
        <w:rPr>
          <w:rStyle w:val="Code"/>
        </w:rPr>
        <w:t xml:space="preserve">  </w:t>
      </w:r>
      <w:proofErr w:type="spellStart"/>
      <w:r w:rsidRPr="00055588">
        <w:rPr>
          <w:rStyle w:val="Code"/>
        </w:rPr>
        <w:t>System.</w:t>
      </w:r>
      <w:r w:rsidRPr="00055588">
        <w:rPr>
          <w:rStyle w:val="Code"/>
        </w:rPr>
        <w:t>out.println</w:t>
      </w:r>
      <w:proofErr w:type="spellEnd"/>
      <w:r w:rsidRPr="00055588">
        <w:rPr>
          <w:rStyle w:val="Code"/>
        </w:rPr>
        <w:t xml:space="preserve"> (</w:t>
      </w:r>
      <w:r>
        <w:rPr>
          <w:rStyle w:val="Code"/>
        </w:rPr>
        <w:t>"</w:t>
      </w:r>
      <w:r w:rsidRPr="00055588">
        <w:rPr>
          <w:rStyle w:val="Code"/>
        </w:rPr>
        <w:t>String 1 and 2 are ==</w:t>
      </w:r>
      <w:r>
        <w:rPr>
          <w:rStyle w:val="Code"/>
        </w:rPr>
        <w:t>"</w:t>
      </w:r>
      <w:r w:rsidRPr="00055588">
        <w:rPr>
          <w:rStyle w:val="Code"/>
        </w:rPr>
        <w:t>);}</w:t>
      </w:r>
    </w:p>
    <w:p w14:paraId="56B996F7" w14:textId="77777777" w:rsidR="00961CD5" w:rsidRDefault="005D6FA0" w:rsidP="00852735">
      <w:pPr>
        <w:pStyle w:val="ExCode"/>
        <w:rPr>
          <w:rStyle w:val="Code"/>
        </w:rPr>
      </w:pPr>
      <w:r w:rsidRPr="00055588">
        <w:rPr>
          <w:rStyle w:val="Code"/>
        </w:rPr>
        <w:t>else {</w:t>
      </w:r>
    </w:p>
    <w:p w14:paraId="28E17413" w14:textId="77777777" w:rsidR="00961CD5" w:rsidRPr="00055588" w:rsidRDefault="005D6FA0" w:rsidP="00852735">
      <w:pPr>
        <w:pStyle w:val="ExCode"/>
      </w:pPr>
      <w:r>
        <w:rPr>
          <w:rStyle w:val="Code"/>
        </w:rPr>
        <w:t xml:space="preserve">  </w:t>
      </w:r>
      <w:proofErr w:type="spellStart"/>
      <w:r w:rsidRPr="00055588">
        <w:rPr>
          <w:rStyle w:val="Code"/>
        </w:rPr>
        <w:t>System.out.println</w:t>
      </w:r>
      <w:proofErr w:type="spellEnd"/>
      <w:r w:rsidRPr="00055588">
        <w:rPr>
          <w:rStyle w:val="Code"/>
        </w:rPr>
        <w:t xml:space="preserve"> (</w:t>
      </w:r>
      <w:r>
        <w:rPr>
          <w:rStyle w:val="Code"/>
        </w:rPr>
        <w:t>"</w:t>
      </w:r>
      <w:r w:rsidRPr="00055588">
        <w:rPr>
          <w:rStyle w:val="Code"/>
        </w:rPr>
        <w:t>String 1 and 2 are NOT ==</w:t>
      </w:r>
      <w:r>
        <w:rPr>
          <w:rStyle w:val="Code"/>
        </w:rPr>
        <w:t>"</w:t>
      </w:r>
      <w:r w:rsidRPr="00055588">
        <w:rPr>
          <w:rStyle w:val="Code"/>
        </w:rPr>
        <w:t>);}</w:t>
      </w:r>
    </w:p>
    <w:p w14:paraId="6C2EB76B" w14:textId="77777777" w:rsidR="00961CD5" w:rsidRPr="00F26303" w:rsidRDefault="005D6FA0" w:rsidP="00852735">
      <w:pPr>
        <w:pStyle w:val="ExListParagraph"/>
      </w:pPr>
      <w:r w:rsidRPr="00F26303">
        <w:t>Perform the same two tests, but this time with string3 and string4.</w:t>
      </w:r>
    </w:p>
    <w:p w14:paraId="573F7EC1" w14:textId="77777777" w:rsidR="00852735" w:rsidRDefault="005D6FA0" w:rsidP="00852735">
      <w:pPr>
        <w:pStyle w:val="ExListParagraph"/>
      </w:pPr>
      <w:r w:rsidRPr="00F26303">
        <w:t>Convert string1 and string3 to upper case</w:t>
      </w:r>
      <w:r>
        <w:t xml:space="preserve"> </w:t>
      </w:r>
    </w:p>
    <w:p w14:paraId="39EE87C2" w14:textId="77777777" w:rsidR="00852735" w:rsidRDefault="005D6FA0" w:rsidP="00852735">
      <w:pPr>
        <w:pStyle w:val="ExCode"/>
      </w:pPr>
      <w:r>
        <w:t>string1 = string1.toUpperCase();</w:t>
      </w:r>
      <w:r w:rsidRPr="00F26303">
        <w:t xml:space="preserve"> </w:t>
      </w:r>
    </w:p>
    <w:p w14:paraId="0EDAE88F" w14:textId="77777777" w:rsidR="00961CD5" w:rsidRPr="00F26303" w:rsidRDefault="005D6FA0" w:rsidP="00852735">
      <w:pPr>
        <w:pStyle w:val="ExListParagraph"/>
      </w:pPr>
      <w:r>
        <w:t>A</w:t>
      </w:r>
      <w:r w:rsidRPr="00F26303">
        <w:t>gain compa</w:t>
      </w:r>
      <w:r w:rsidRPr="00F26303">
        <w:t>re string1 to string2 and string3 to string4, but this time use the comparison method of String that is case-insensitive</w:t>
      </w:r>
      <w:r>
        <w:t xml:space="preserve"> (</w:t>
      </w:r>
      <w:proofErr w:type="spellStart"/>
      <w:r>
        <w:t>equalsIgnoreCase</w:t>
      </w:r>
      <w:proofErr w:type="spellEnd"/>
      <w:r>
        <w:t>)</w:t>
      </w:r>
      <w:r w:rsidRPr="00F26303">
        <w:t>.</w:t>
      </w:r>
    </w:p>
    <w:p w14:paraId="7F186992" w14:textId="77777777" w:rsidR="00961CD5" w:rsidRDefault="005D6FA0" w:rsidP="00852735">
      <w:pPr>
        <w:pStyle w:val="ExListParagraph"/>
      </w:pPr>
      <w:r>
        <w:t xml:space="preserve">Resolve any compilation errors prior to continuing.  </w:t>
      </w:r>
    </w:p>
    <w:p w14:paraId="66970C02" w14:textId="77777777" w:rsidR="00961CD5" w:rsidRPr="00055588" w:rsidRDefault="005D6FA0" w:rsidP="00852735">
      <w:pPr>
        <w:pStyle w:val="ExNoteHeader"/>
      </w:pPr>
      <w:r w:rsidRPr="00055588">
        <w:lastRenderedPageBreak/>
        <w:t>Testing Your Work</w:t>
      </w:r>
    </w:p>
    <w:p w14:paraId="4BB4A03D" w14:textId="77777777" w:rsidR="00961CD5" w:rsidRPr="009B1E13" w:rsidRDefault="005D6FA0" w:rsidP="00852735">
      <w:pPr>
        <w:pStyle w:val="ExListParagraph"/>
        <w:rPr>
          <w:rStyle w:val="Code"/>
          <w:rFonts w:ascii="Verdana" w:hAnsi="Verdana"/>
        </w:rPr>
      </w:pPr>
      <w:r>
        <w:t xml:space="preserve">Run the </w:t>
      </w:r>
      <w:proofErr w:type="spellStart"/>
      <w:r w:rsidRPr="00055588">
        <w:rPr>
          <w:rStyle w:val="Code"/>
        </w:rPr>
        <w:t>trivera.core.strings.FunWithStrings</w:t>
      </w:r>
      <w:proofErr w:type="spellEnd"/>
      <w:r>
        <w:t xml:space="preserve"> class as a Java Application by right-clicking on the file entry and selecting </w:t>
      </w:r>
      <w:r w:rsidRPr="009B1E13">
        <w:rPr>
          <w:b/>
        </w:rPr>
        <w:t>Run As -&gt; Java Application</w:t>
      </w:r>
      <w:r>
        <w:t xml:space="preserve">. </w:t>
      </w:r>
    </w:p>
    <w:p w14:paraId="6B741322" w14:textId="77777777" w:rsidR="00961CD5" w:rsidRPr="00055588" w:rsidRDefault="005D6FA0" w:rsidP="00852735">
      <w:pPr>
        <w:pStyle w:val="ExText"/>
      </w:pPr>
      <w:r w:rsidRPr="00055588">
        <w:t>Take special note of the output to see if it is what you expected.</w:t>
      </w:r>
    </w:p>
    <w:p w14:paraId="5F0EEA6C" w14:textId="77777777" w:rsidR="00961CD5" w:rsidRPr="00055588" w:rsidRDefault="005D6FA0" w:rsidP="00852735">
      <w:pPr>
        <w:pStyle w:val="ExNoteHeader"/>
      </w:pPr>
      <w:r w:rsidRPr="00055588">
        <w:t>Expected Results</w:t>
      </w:r>
    </w:p>
    <w:p w14:paraId="5A4420CD" w14:textId="77777777" w:rsidR="00961CD5" w:rsidRPr="00055588" w:rsidRDefault="005D6FA0" w:rsidP="00852735">
      <w:pPr>
        <w:pStyle w:val="ExText"/>
      </w:pPr>
      <w:r w:rsidRPr="00055588">
        <w:t xml:space="preserve">You should see that strings that have the same contents are </w:t>
      </w:r>
      <w:r w:rsidRPr="00055588">
        <w:t>equal</w:t>
      </w:r>
      <w:r>
        <w:t xml:space="preserve"> when the equals method is used</w:t>
      </w:r>
      <w:r w:rsidRPr="00055588">
        <w:t>.</w:t>
      </w:r>
    </w:p>
    <w:p w14:paraId="02AB4413" w14:textId="77777777" w:rsidR="00961CD5" w:rsidRPr="00055588" w:rsidRDefault="005D6FA0" w:rsidP="00852735">
      <w:pPr>
        <w:pStyle w:val="ExText"/>
      </w:pPr>
      <w:r w:rsidRPr="00055588">
        <w:t>When a String reference is assigned to another String reference, both the contents and the reference values are equal.</w:t>
      </w:r>
    </w:p>
    <w:p w14:paraId="7F5F3A15" w14:textId="77777777" w:rsidR="00961CD5" w:rsidRPr="00055588" w:rsidRDefault="005D6FA0" w:rsidP="00852735">
      <w:pPr>
        <w:pStyle w:val="ExText"/>
      </w:pPr>
      <w:r w:rsidRPr="00055588">
        <w:t xml:space="preserve">The </w:t>
      </w:r>
      <w:proofErr w:type="spellStart"/>
      <w:r w:rsidRPr="00055588">
        <w:t>equalsIgnoreCase</w:t>
      </w:r>
      <w:proofErr w:type="spellEnd"/>
      <w:r w:rsidRPr="00055588">
        <w:t xml:space="preserve"> method allows the contents of two String objects to be compared and proven to </w:t>
      </w:r>
      <w:r w:rsidRPr="00055588">
        <w:t>be equal when the content characters are the same, but with differing case.</w:t>
      </w:r>
    </w:p>
    <w:p w14:paraId="034425C8" w14:textId="77777777" w:rsidR="00961CD5" w:rsidRPr="00055588" w:rsidRDefault="005D6FA0" w:rsidP="00852735">
      <w:pPr>
        <w:pStyle w:val="ExNoteHeader"/>
      </w:pPr>
      <w:r w:rsidRPr="00055588">
        <w:t>Notes</w:t>
      </w:r>
    </w:p>
    <w:p w14:paraId="686A0E4B" w14:textId="77777777" w:rsidR="00EF2CE1" w:rsidRDefault="005D6FA0" w:rsidP="00852735">
      <w:pPr>
        <w:pStyle w:val="ExText"/>
      </w:pPr>
      <w:r w:rsidRPr="00055588">
        <w:t>While doing this lab, feel free to experiment with other methods of String.</w:t>
      </w:r>
      <w:r>
        <w:t xml:space="preserve">  You can explore the documentation for these through </w:t>
      </w:r>
      <w:proofErr w:type="spellStart"/>
      <w:r>
        <w:t>JavaDocs</w:t>
      </w:r>
      <w:proofErr w:type="spellEnd"/>
      <w:r>
        <w:t xml:space="preserve"> and other code assist mechanisms tha</w:t>
      </w:r>
      <w:r>
        <w:t>t are available to you (another excellent habit to get into when coding).</w:t>
      </w:r>
      <w:bookmarkStart w:id="33" w:name="_Toc220272337"/>
      <w:bookmarkStart w:id="34" w:name="_Toc226425828"/>
    </w:p>
    <w:bookmarkEnd w:id="33"/>
    <w:bookmarkEnd w:id="34"/>
    <w:p w14:paraId="47B34CA2" w14:textId="77777777" w:rsidR="00EF2CE1" w:rsidRDefault="005D6FA0" w:rsidP="00EF2CE1"/>
    <w:p w14:paraId="448FB739" w14:textId="77777777" w:rsidR="00961CD5" w:rsidRPr="00055588" w:rsidRDefault="005D6FA0" w:rsidP="003B6358">
      <w:pPr>
        <w:pStyle w:val="ExTitle"/>
      </w:pPr>
      <w:bookmarkStart w:id="35" w:name="_Toc239919593"/>
      <w:bookmarkStart w:id="36" w:name="_Toc396827196"/>
      <w:bookmarkStart w:id="37" w:name="_Toc36801802"/>
      <w:r w:rsidRPr="00055588">
        <w:lastRenderedPageBreak/>
        <w:t>Using StringBuffers</w:t>
      </w:r>
      <w:r>
        <w:t xml:space="preserve"> and StringBuilders</w:t>
      </w:r>
      <w:bookmarkEnd w:id="35"/>
      <w:bookmarkEnd w:id="36"/>
      <w:bookmarkEnd w:id="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4788"/>
      </w:tblGrid>
      <w:tr w:rsidR="00961CD5" w14:paraId="59865441" w14:textId="77777777" w:rsidTr="00752D7A">
        <w:trPr>
          <w:trHeight w:val="400"/>
        </w:trPr>
        <w:tc>
          <w:tcPr>
            <w:tcW w:w="4680" w:type="dxa"/>
            <w:gridSpan w:val="2"/>
            <w:tcBorders>
              <w:bottom w:val="single" w:sz="4" w:space="0" w:color="auto"/>
            </w:tcBorders>
            <w:shd w:val="clear" w:color="auto" w:fill="D9D9D9"/>
          </w:tcPr>
          <w:p w14:paraId="5874CD6A" w14:textId="77777777" w:rsidR="00961CD5" w:rsidRDefault="005D6FA0" w:rsidP="00752D7A">
            <w:pPr>
              <w:pStyle w:val="TableText"/>
            </w:pPr>
            <w:r>
              <w:t>Overview</w:t>
            </w:r>
          </w:p>
        </w:tc>
        <w:tc>
          <w:tcPr>
            <w:tcW w:w="4788" w:type="dxa"/>
            <w:tcBorders>
              <w:bottom w:val="nil"/>
            </w:tcBorders>
          </w:tcPr>
          <w:p w14:paraId="13F92ED5" w14:textId="77777777" w:rsidR="00961CD5" w:rsidRDefault="005D6FA0" w:rsidP="00752D7A">
            <w:pPr>
              <w:pStyle w:val="ExerciseText"/>
              <w:ind w:left="0" w:right="0"/>
            </w:pPr>
          </w:p>
        </w:tc>
      </w:tr>
      <w:tr w:rsidR="00961CD5" w14:paraId="71248CB2" w14:textId="77777777" w:rsidTr="00752D7A">
        <w:trPr>
          <w:trHeight w:val="400"/>
        </w:trPr>
        <w:tc>
          <w:tcPr>
            <w:tcW w:w="9468" w:type="dxa"/>
            <w:gridSpan w:val="3"/>
            <w:tcBorders>
              <w:top w:val="nil"/>
            </w:tcBorders>
          </w:tcPr>
          <w:p w14:paraId="115B2845" w14:textId="77777777" w:rsidR="00961CD5" w:rsidRDefault="005D6FA0" w:rsidP="0088634E">
            <w:pPr>
              <w:pStyle w:val="ExText"/>
            </w:pPr>
            <w:r>
              <w:t>In this exercise you will</w:t>
            </w:r>
            <w:r>
              <w:t xml:space="preserve"> b</w:t>
            </w:r>
            <w:r w:rsidRPr="00055588">
              <w:t>u</w:t>
            </w:r>
            <w:r>
              <w:t xml:space="preserve">ild up text in both </w:t>
            </w:r>
            <w:proofErr w:type="spellStart"/>
            <w:r>
              <w:t>StringBuffer</w:t>
            </w:r>
            <w:proofErr w:type="spellEnd"/>
            <w:r>
              <w:t xml:space="preserve"> and StringBuilder instances and print them</w:t>
            </w:r>
            <w:r w:rsidRPr="00055588">
              <w:t xml:space="preserve"> out.</w:t>
            </w:r>
          </w:p>
        </w:tc>
      </w:tr>
      <w:tr w:rsidR="00961CD5" w14:paraId="69B1407F"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22367A42" w14:textId="77777777" w:rsidR="00961CD5" w:rsidRDefault="005D6FA0" w:rsidP="00752D7A">
            <w:pPr>
              <w:pStyle w:val="TableText"/>
            </w:pPr>
            <w:r>
              <w:t>Objective</w:t>
            </w:r>
          </w:p>
        </w:tc>
        <w:tc>
          <w:tcPr>
            <w:tcW w:w="6408" w:type="dxa"/>
            <w:gridSpan w:val="2"/>
            <w:tcBorders>
              <w:left w:val="single" w:sz="4" w:space="0" w:color="FFFFFF"/>
            </w:tcBorders>
          </w:tcPr>
          <w:p w14:paraId="1EFCF78B" w14:textId="77777777" w:rsidR="00961CD5" w:rsidRDefault="005D6FA0" w:rsidP="0088634E">
            <w:pPr>
              <w:pStyle w:val="ExText"/>
            </w:pPr>
            <w:r>
              <w:t xml:space="preserve">Understand the how both </w:t>
            </w:r>
            <w:proofErr w:type="spellStart"/>
            <w:r>
              <w:t>StringBuffers</w:t>
            </w:r>
            <w:proofErr w:type="spellEnd"/>
            <w:r>
              <w:t xml:space="preserve"> and </w:t>
            </w:r>
            <w:proofErr w:type="spellStart"/>
            <w:r>
              <w:t>StringBuilders</w:t>
            </w:r>
            <w:proofErr w:type="spellEnd"/>
            <w:r>
              <w:t xml:space="preserve"> work</w:t>
            </w:r>
          </w:p>
        </w:tc>
      </w:tr>
      <w:tr w:rsidR="00961CD5" w:rsidRPr="00D1227A" w14:paraId="555ABBC5"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50044065" w14:textId="77777777" w:rsidR="00961CD5" w:rsidRDefault="005D6FA0" w:rsidP="00752D7A">
            <w:pPr>
              <w:pStyle w:val="TableText"/>
            </w:pPr>
            <w:r>
              <w:t>Builds on Previous Labs</w:t>
            </w:r>
          </w:p>
        </w:tc>
        <w:tc>
          <w:tcPr>
            <w:tcW w:w="6408" w:type="dxa"/>
            <w:gridSpan w:val="2"/>
            <w:tcBorders>
              <w:left w:val="single" w:sz="4" w:space="0" w:color="FFFFFF"/>
            </w:tcBorders>
          </w:tcPr>
          <w:p w14:paraId="4E2750FC" w14:textId="77777777" w:rsidR="00961CD5" w:rsidRPr="00D1227A" w:rsidRDefault="005D6FA0" w:rsidP="0088634E">
            <w:pPr>
              <w:pStyle w:val="ExText"/>
            </w:pPr>
            <w:r w:rsidRPr="00D1227A">
              <w:t>None</w:t>
            </w:r>
          </w:p>
        </w:tc>
      </w:tr>
      <w:tr w:rsidR="00153393" w:rsidRPr="00EF32C9" w14:paraId="5E3D1D77"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14E267CF" w14:textId="77777777" w:rsidR="00153393" w:rsidRDefault="005D6FA0" w:rsidP="00752D7A">
            <w:pPr>
              <w:pStyle w:val="TableText"/>
            </w:pPr>
            <w:r>
              <w:t>Exercise Folder</w:t>
            </w:r>
          </w:p>
        </w:tc>
        <w:tc>
          <w:tcPr>
            <w:tcW w:w="6408" w:type="dxa"/>
            <w:gridSpan w:val="2"/>
            <w:tcBorders>
              <w:left w:val="single" w:sz="4" w:space="0" w:color="FFFFFF"/>
            </w:tcBorders>
          </w:tcPr>
          <w:p w14:paraId="4CB5319C" w14:textId="77777777" w:rsidR="00153393" w:rsidRDefault="005D6FA0" w:rsidP="0088634E">
            <w:pPr>
              <w:pStyle w:val="ExText"/>
            </w:pPr>
            <w:proofErr w:type="spellStart"/>
            <w:r>
              <w:t>StringBuilders</w:t>
            </w:r>
            <w:proofErr w:type="spellEnd"/>
          </w:p>
        </w:tc>
      </w:tr>
      <w:tr w:rsidR="00961CD5" w:rsidRPr="00EF32C9" w14:paraId="768D8491"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69A0385E" w14:textId="77777777" w:rsidR="00961CD5" w:rsidRDefault="005D6FA0" w:rsidP="00752D7A">
            <w:pPr>
              <w:pStyle w:val="TableText"/>
            </w:pPr>
            <w:r>
              <w:t>Time to Complete</w:t>
            </w:r>
          </w:p>
        </w:tc>
        <w:tc>
          <w:tcPr>
            <w:tcW w:w="6408" w:type="dxa"/>
            <w:gridSpan w:val="2"/>
            <w:tcBorders>
              <w:left w:val="single" w:sz="4" w:space="0" w:color="FFFFFF"/>
            </w:tcBorders>
          </w:tcPr>
          <w:p w14:paraId="429F5BB2" w14:textId="77777777" w:rsidR="00961CD5" w:rsidRPr="00EF32C9" w:rsidRDefault="005D6FA0" w:rsidP="0088634E">
            <w:pPr>
              <w:pStyle w:val="ExText"/>
            </w:pPr>
            <w:r>
              <w:t xml:space="preserve">30 </w:t>
            </w:r>
            <w:r w:rsidRPr="00EF32C9">
              <w:t>minutes</w:t>
            </w:r>
          </w:p>
        </w:tc>
      </w:tr>
    </w:tbl>
    <w:p w14:paraId="2E23A4C4" w14:textId="77777777" w:rsidR="00961CD5" w:rsidRPr="00055588" w:rsidRDefault="005D6FA0" w:rsidP="0088634E">
      <w:pPr>
        <w:pStyle w:val="ExNoteHeader"/>
      </w:pPr>
      <w:r w:rsidRPr="00055588">
        <w:t>Task List</w:t>
      </w:r>
    </w:p>
    <w:p w14:paraId="2874B0DF" w14:textId="77777777" w:rsidR="00961CD5" w:rsidRDefault="005D6FA0" w:rsidP="0088634E">
      <w:pPr>
        <w:pStyle w:val="ExListParagraph"/>
        <w:rPr>
          <w:rStyle w:val="Code"/>
          <w:rFonts w:ascii="Verdana" w:hAnsi="Verdana"/>
          <w:szCs w:val="20"/>
        </w:rPr>
      </w:pPr>
      <w:r>
        <w:t xml:space="preserve">Create a new class called </w:t>
      </w:r>
      <w:proofErr w:type="spellStart"/>
      <w:r>
        <w:rPr>
          <w:b/>
        </w:rPr>
        <w:t>StringBuffers</w:t>
      </w:r>
      <w:proofErr w:type="spellEnd"/>
      <w:r>
        <w:t xml:space="preserve">, with a package name of </w:t>
      </w:r>
      <w:proofErr w:type="spellStart"/>
      <w:proofErr w:type="gramStart"/>
      <w:r w:rsidRPr="00E67BA2">
        <w:rPr>
          <w:rStyle w:val="Code"/>
        </w:rPr>
        <w:t>trivera.core</w:t>
      </w:r>
      <w:proofErr w:type="gramEnd"/>
      <w:r w:rsidRPr="00E67BA2">
        <w:rPr>
          <w:rStyle w:val="Code"/>
        </w:rPr>
        <w:t>.strings</w:t>
      </w:r>
      <w:proofErr w:type="spellEnd"/>
      <w:r>
        <w:t xml:space="preserve">, and an auto-generated stub for the </w:t>
      </w:r>
      <w:r>
        <w:rPr>
          <w:b/>
        </w:rPr>
        <w:t xml:space="preserve">public static void main(String[] </w:t>
      </w:r>
      <w:proofErr w:type="spellStart"/>
      <w:r>
        <w:rPr>
          <w:b/>
        </w:rPr>
        <w:t>args</w:t>
      </w:r>
      <w:proofErr w:type="spellEnd"/>
      <w:r>
        <w:rPr>
          <w:b/>
        </w:rPr>
        <w:t>)</w:t>
      </w:r>
      <w:r>
        <w:t xml:space="preserve"> method.</w:t>
      </w:r>
    </w:p>
    <w:p w14:paraId="1FB2214C" w14:textId="77777777" w:rsidR="00961CD5" w:rsidRPr="009F29F6" w:rsidRDefault="005D6FA0" w:rsidP="0088634E">
      <w:pPr>
        <w:pStyle w:val="ExListParagraph"/>
      </w:pPr>
      <w:r>
        <w:rPr>
          <w:rStyle w:val="Code"/>
          <w:rFonts w:ascii="Verdana" w:hAnsi="Verdana"/>
          <w:szCs w:val="20"/>
        </w:rPr>
        <w:t>Y</w:t>
      </w:r>
      <w:r w:rsidRPr="00691351">
        <w:t xml:space="preserve">ou </w:t>
      </w:r>
      <w:r>
        <w:t>will</w:t>
      </w:r>
      <w:r w:rsidRPr="00691351">
        <w:t xml:space="preserve"> perform all of this work in your main metho</w:t>
      </w:r>
      <w:r>
        <w:t xml:space="preserve">d.  </w:t>
      </w:r>
      <w:r w:rsidRPr="00691351">
        <w:t>You do not need to construct an instance of this class.</w:t>
      </w:r>
    </w:p>
    <w:p w14:paraId="0FB422A0" w14:textId="77777777" w:rsidR="00961CD5" w:rsidRPr="00055588" w:rsidRDefault="005D6FA0" w:rsidP="0088634E">
      <w:pPr>
        <w:pStyle w:val="ExListParagraph"/>
      </w:pPr>
      <w:r w:rsidRPr="00055588">
        <w:t xml:space="preserve">Instantiate a </w:t>
      </w:r>
      <w:proofErr w:type="spellStart"/>
      <w:r w:rsidRPr="00055588">
        <w:t>StringBuffer</w:t>
      </w:r>
      <w:proofErr w:type="spellEnd"/>
      <w:r w:rsidRPr="00055588">
        <w:t xml:space="preserve"> object, using the </w:t>
      </w:r>
      <w:r>
        <w:t>default</w:t>
      </w:r>
      <w:r w:rsidRPr="00055588">
        <w:t xml:space="preserve"> constru</w:t>
      </w:r>
      <w:r w:rsidRPr="00055588">
        <w:t>ctor.</w:t>
      </w:r>
    </w:p>
    <w:p w14:paraId="0CA10894" w14:textId="77777777" w:rsidR="00961CD5" w:rsidRPr="00055588" w:rsidRDefault="005D6FA0" w:rsidP="0088634E">
      <w:pPr>
        <w:pStyle w:val="ExCode"/>
        <w:rPr>
          <w:rStyle w:val="Code"/>
        </w:rPr>
      </w:pPr>
      <w:proofErr w:type="spellStart"/>
      <w:r w:rsidRPr="00055588">
        <w:rPr>
          <w:rStyle w:val="Code"/>
        </w:rPr>
        <w:t>StringBuffer</w:t>
      </w:r>
      <w:proofErr w:type="spellEnd"/>
      <w:r w:rsidRPr="00055588">
        <w:rPr>
          <w:rStyle w:val="Code"/>
        </w:rPr>
        <w:t xml:space="preserve"> sb = new </w:t>
      </w:r>
      <w:proofErr w:type="spellStart"/>
      <w:proofErr w:type="gramStart"/>
      <w:r w:rsidRPr="00055588">
        <w:rPr>
          <w:rStyle w:val="Code"/>
        </w:rPr>
        <w:t>StringBuffer</w:t>
      </w:r>
      <w:proofErr w:type="spellEnd"/>
      <w:r w:rsidRPr="00055588">
        <w:rPr>
          <w:rStyle w:val="Code"/>
        </w:rPr>
        <w:t>(</w:t>
      </w:r>
      <w:proofErr w:type="gramEnd"/>
      <w:r w:rsidRPr="00055588">
        <w:rPr>
          <w:rStyle w:val="Code"/>
        </w:rPr>
        <w:t>);</w:t>
      </w:r>
    </w:p>
    <w:p w14:paraId="18D2CEF0" w14:textId="77777777" w:rsidR="00961CD5" w:rsidRPr="00055588" w:rsidRDefault="005D6FA0" w:rsidP="0088634E">
      <w:pPr>
        <w:pStyle w:val="ExListParagraph"/>
      </w:pPr>
      <w:r w:rsidRPr="00055588">
        <w:t xml:space="preserve">Add some text to the </w:t>
      </w:r>
      <w:proofErr w:type="spellStart"/>
      <w:r w:rsidRPr="00055588">
        <w:t>StringBuffer</w:t>
      </w:r>
      <w:proofErr w:type="spellEnd"/>
      <w:r w:rsidRPr="00055588">
        <w:t>.</w:t>
      </w:r>
    </w:p>
    <w:p w14:paraId="6A59975D" w14:textId="77777777" w:rsidR="00961CD5" w:rsidRPr="00055588" w:rsidRDefault="005D6FA0" w:rsidP="0088634E">
      <w:pPr>
        <w:pStyle w:val="ExCode"/>
        <w:rPr>
          <w:rStyle w:val="Code"/>
        </w:rPr>
      </w:pPr>
      <w:proofErr w:type="spellStart"/>
      <w:proofErr w:type="gramStart"/>
      <w:r w:rsidRPr="00055588">
        <w:rPr>
          <w:rStyle w:val="Code"/>
        </w:rPr>
        <w:t>sb.append</w:t>
      </w:r>
      <w:proofErr w:type="spellEnd"/>
      <w:proofErr w:type="gramEnd"/>
      <w:r w:rsidRPr="00055588">
        <w:rPr>
          <w:rStyle w:val="Code"/>
        </w:rPr>
        <w:t>(</w:t>
      </w:r>
      <w:r>
        <w:rPr>
          <w:rStyle w:val="Code"/>
        </w:rPr>
        <w:t>"</w:t>
      </w:r>
      <w:r w:rsidRPr="00055588">
        <w:rPr>
          <w:rStyle w:val="Code"/>
        </w:rPr>
        <w:t>Hello</w:t>
      </w:r>
      <w:r>
        <w:rPr>
          <w:rStyle w:val="Code"/>
        </w:rPr>
        <w:t>"</w:t>
      </w:r>
      <w:r w:rsidRPr="00055588">
        <w:rPr>
          <w:rStyle w:val="Code"/>
        </w:rPr>
        <w:t>);</w:t>
      </w:r>
    </w:p>
    <w:p w14:paraId="0A10C43F" w14:textId="77777777" w:rsidR="00961CD5" w:rsidRPr="00055588" w:rsidRDefault="005D6FA0" w:rsidP="0088634E">
      <w:pPr>
        <w:pStyle w:val="ExListParagraph"/>
      </w:pPr>
      <w:r w:rsidRPr="00055588">
        <w:t xml:space="preserve">Add some more text to the </w:t>
      </w:r>
      <w:proofErr w:type="spellStart"/>
      <w:r w:rsidRPr="00055588">
        <w:t>StringBuffer</w:t>
      </w:r>
      <w:proofErr w:type="spellEnd"/>
      <w:r w:rsidRPr="00055588">
        <w:t>.</w:t>
      </w:r>
    </w:p>
    <w:p w14:paraId="40456939" w14:textId="77777777" w:rsidR="00961CD5" w:rsidRPr="00055588" w:rsidRDefault="005D6FA0" w:rsidP="0088634E">
      <w:pPr>
        <w:pStyle w:val="ExCode"/>
        <w:rPr>
          <w:rStyle w:val="Code"/>
        </w:rPr>
      </w:pPr>
      <w:proofErr w:type="spellStart"/>
      <w:proofErr w:type="gramStart"/>
      <w:r w:rsidRPr="00055588">
        <w:rPr>
          <w:rStyle w:val="Code"/>
        </w:rPr>
        <w:t>sb.append</w:t>
      </w:r>
      <w:proofErr w:type="spellEnd"/>
      <w:proofErr w:type="gramEnd"/>
      <w:r w:rsidRPr="00055588">
        <w:rPr>
          <w:rStyle w:val="Code"/>
        </w:rPr>
        <w:t>(</w:t>
      </w:r>
      <w:r>
        <w:rPr>
          <w:rStyle w:val="Code"/>
        </w:rPr>
        <w:t>"</w:t>
      </w:r>
      <w:r w:rsidRPr="00055588">
        <w:rPr>
          <w:rStyle w:val="Code"/>
        </w:rPr>
        <w:t>, I’m home!</w:t>
      </w:r>
      <w:r>
        <w:rPr>
          <w:rStyle w:val="Code"/>
        </w:rPr>
        <w:t>"</w:t>
      </w:r>
      <w:r w:rsidRPr="00055588">
        <w:rPr>
          <w:rStyle w:val="Code"/>
        </w:rPr>
        <w:t>);</w:t>
      </w:r>
    </w:p>
    <w:p w14:paraId="41E27C5C" w14:textId="77777777" w:rsidR="00961CD5" w:rsidRPr="00055588" w:rsidRDefault="005D6FA0" w:rsidP="0088634E">
      <w:pPr>
        <w:pStyle w:val="ExListParagraph"/>
      </w:pPr>
      <w:r w:rsidRPr="00055588">
        <w:t xml:space="preserve">Convert the </w:t>
      </w:r>
      <w:proofErr w:type="spellStart"/>
      <w:r w:rsidRPr="00055588">
        <w:t>StringBuffer</w:t>
      </w:r>
      <w:proofErr w:type="spellEnd"/>
      <w:r w:rsidRPr="00055588">
        <w:t xml:space="preserve"> to a String.</w:t>
      </w:r>
    </w:p>
    <w:p w14:paraId="28C9A84B" w14:textId="77777777" w:rsidR="00961CD5" w:rsidRPr="00055588" w:rsidRDefault="005D6FA0" w:rsidP="0088634E">
      <w:pPr>
        <w:pStyle w:val="ExCode"/>
        <w:rPr>
          <w:rStyle w:val="Code"/>
        </w:rPr>
      </w:pPr>
      <w:r w:rsidRPr="00055588">
        <w:rPr>
          <w:rStyle w:val="Code"/>
        </w:rPr>
        <w:t xml:space="preserve">String </w:t>
      </w:r>
      <w:proofErr w:type="spellStart"/>
      <w:r w:rsidRPr="00055588">
        <w:rPr>
          <w:rStyle w:val="Code"/>
        </w:rPr>
        <w:t>newString</w:t>
      </w:r>
      <w:proofErr w:type="spellEnd"/>
      <w:r w:rsidRPr="00055588">
        <w:rPr>
          <w:rStyle w:val="Code"/>
        </w:rPr>
        <w:t xml:space="preserve"> = </w:t>
      </w:r>
      <w:proofErr w:type="spellStart"/>
      <w:proofErr w:type="gramStart"/>
      <w:r w:rsidRPr="00055588">
        <w:rPr>
          <w:rStyle w:val="Code"/>
        </w:rPr>
        <w:t>sb.toString</w:t>
      </w:r>
      <w:proofErr w:type="spellEnd"/>
      <w:proofErr w:type="gramEnd"/>
      <w:r w:rsidRPr="00055588">
        <w:rPr>
          <w:rStyle w:val="Code"/>
        </w:rPr>
        <w:t>();</w:t>
      </w:r>
    </w:p>
    <w:p w14:paraId="5B4A1B0A" w14:textId="77777777" w:rsidR="00961CD5" w:rsidRPr="00055588" w:rsidRDefault="005D6FA0" w:rsidP="0088634E">
      <w:pPr>
        <w:pStyle w:val="ExListParagraph"/>
      </w:pPr>
      <w:r w:rsidRPr="00055588">
        <w:t xml:space="preserve">Print the </w:t>
      </w:r>
      <w:r w:rsidRPr="00055588">
        <w:t>contents of the String.</w:t>
      </w:r>
    </w:p>
    <w:p w14:paraId="44FC27A6" w14:textId="77777777" w:rsidR="00961CD5" w:rsidRPr="00055588" w:rsidRDefault="005D6FA0" w:rsidP="0088634E">
      <w:pPr>
        <w:pStyle w:val="ExCode"/>
        <w:rPr>
          <w:rStyle w:val="Code"/>
        </w:rPr>
      </w:pPr>
      <w:proofErr w:type="spellStart"/>
      <w:r>
        <w:rPr>
          <w:rStyle w:val="Code"/>
        </w:rPr>
        <w:t>System.out.println</w:t>
      </w:r>
      <w:proofErr w:type="spellEnd"/>
      <w:r>
        <w:rPr>
          <w:rStyle w:val="Code"/>
        </w:rPr>
        <w:t>(</w:t>
      </w:r>
      <w:proofErr w:type="spellStart"/>
      <w:r>
        <w:rPr>
          <w:rStyle w:val="Code"/>
        </w:rPr>
        <w:t>newString</w:t>
      </w:r>
      <w:proofErr w:type="spellEnd"/>
      <w:r w:rsidRPr="00055588">
        <w:rPr>
          <w:rStyle w:val="Code"/>
        </w:rPr>
        <w:t>);</w:t>
      </w:r>
    </w:p>
    <w:p w14:paraId="1889DD0E" w14:textId="77777777" w:rsidR="00961CD5" w:rsidRPr="00055588" w:rsidRDefault="005D6FA0" w:rsidP="0088634E">
      <w:pPr>
        <w:pStyle w:val="ExListParagraph"/>
      </w:pPr>
      <w:r w:rsidRPr="00055588">
        <w:t xml:space="preserve">Construct a new </w:t>
      </w:r>
      <w:proofErr w:type="spellStart"/>
      <w:r w:rsidRPr="00055588">
        <w:t>StringBuffer</w:t>
      </w:r>
      <w:proofErr w:type="spellEnd"/>
      <w:r w:rsidRPr="00055588">
        <w:t xml:space="preserve"> instance using the String just obtained.</w:t>
      </w:r>
    </w:p>
    <w:p w14:paraId="7BF21C14" w14:textId="77777777" w:rsidR="00961CD5" w:rsidRPr="00055588" w:rsidRDefault="005D6FA0" w:rsidP="0088634E">
      <w:pPr>
        <w:pStyle w:val="ExCode"/>
        <w:rPr>
          <w:rStyle w:val="Code"/>
        </w:rPr>
      </w:pPr>
      <w:r w:rsidRPr="00055588">
        <w:rPr>
          <w:rStyle w:val="Code"/>
        </w:rPr>
        <w:t xml:space="preserve">sb= new </w:t>
      </w:r>
      <w:proofErr w:type="spellStart"/>
      <w:r w:rsidRPr="00055588">
        <w:rPr>
          <w:rStyle w:val="Code"/>
        </w:rPr>
        <w:t>StringBuffer</w:t>
      </w:r>
      <w:proofErr w:type="spellEnd"/>
      <w:r w:rsidRPr="00055588">
        <w:rPr>
          <w:rStyle w:val="Code"/>
        </w:rPr>
        <w:t>(</w:t>
      </w:r>
      <w:proofErr w:type="spellStart"/>
      <w:r w:rsidRPr="00055588">
        <w:rPr>
          <w:rStyle w:val="Code"/>
        </w:rPr>
        <w:t>newString</w:t>
      </w:r>
      <w:proofErr w:type="spellEnd"/>
      <w:r w:rsidRPr="00055588">
        <w:rPr>
          <w:rStyle w:val="Code"/>
        </w:rPr>
        <w:t>);</w:t>
      </w:r>
    </w:p>
    <w:p w14:paraId="122C1BBC" w14:textId="77777777" w:rsidR="00961CD5" w:rsidRPr="00055588" w:rsidRDefault="005D6FA0" w:rsidP="0088634E">
      <w:pPr>
        <w:pStyle w:val="ExListParagraph"/>
      </w:pPr>
      <w:r w:rsidRPr="00055588">
        <w:t xml:space="preserve">Add yet some more text to the new </w:t>
      </w:r>
      <w:proofErr w:type="spellStart"/>
      <w:r w:rsidRPr="00055588">
        <w:t>StringBuffer</w:t>
      </w:r>
      <w:proofErr w:type="spellEnd"/>
      <w:r w:rsidRPr="00055588">
        <w:t>.</w:t>
      </w:r>
    </w:p>
    <w:p w14:paraId="4130C780" w14:textId="77777777" w:rsidR="00961CD5" w:rsidRPr="00055588" w:rsidRDefault="005D6FA0" w:rsidP="0088634E">
      <w:pPr>
        <w:pStyle w:val="ExCode"/>
        <w:rPr>
          <w:rStyle w:val="Code"/>
        </w:rPr>
      </w:pPr>
      <w:proofErr w:type="spellStart"/>
      <w:proofErr w:type="gramStart"/>
      <w:r>
        <w:rPr>
          <w:rStyle w:val="Code"/>
        </w:rPr>
        <w:t>sb.append</w:t>
      </w:r>
      <w:proofErr w:type="spellEnd"/>
      <w:proofErr w:type="gramEnd"/>
      <w:r w:rsidRPr="00055588">
        <w:rPr>
          <w:rStyle w:val="Code"/>
        </w:rPr>
        <w:t>(</w:t>
      </w:r>
      <w:r>
        <w:rPr>
          <w:rStyle w:val="Code"/>
        </w:rPr>
        <w:t>"</w:t>
      </w:r>
      <w:r w:rsidRPr="00055588">
        <w:rPr>
          <w:rStyle w:val="Code"/>
        </w:rPr>
        <w:t xml:space="preserve"> What’s for dinner?</w:t>
      </w:r>
      <w:r>
        <w:rPr>
          <w:rStyle w:val="Code"/>
        </w:rPr>
        <w:t>"</w:t>
      </w:r>
      <w:r w:rsidRPr="00055588">
        <w:rPr>
          <w:rStyle w:val="Code"/>
        </w:rPr>
        <w:t>);</w:t>
      </w:r>
    </w:p>
    <w:p w14:paraId="076248EE" w14:textId="77777777" w:rsidR="00961CD5" w:rsidRPr="00055588" w:rsidRDefault="005D6FA0" w:rsidP="0088634E">
      <w:pPr>
        <w:pStyle w:val="ExListParagraph"/>
      </w:pPr>
      <w:bookmarkStart w:id="38" w:name="OLE_LINK1"/>
      <w:r w:rsidRPr="00055588">
        <w:t xml:space="preserve">Print the contents of the </w:t>
      </w:r>
      <w:proofErr w:type="spellStart"/>
      <w:r w:rsidRPr="00055588">
        <w:t>StringBuffer</w:t>
      </w:r>
      <w:proofErr w:type="spellEnd"/>
      <w:r w:rsidRPr="00055588">
        <w:t xml:space="preserve"> as a String (note that the </w:t>
      </w:r>
      <w:proofErr w:type="spellStart"/>
      <w:r w:rsidRPr="00055588">
        <w:t>println</w:t>
      </w:r>
      <w:proofErr w:type="spellEnd"/>
      <w:r w:rsidRPr="00055588">
        <w:t xml:space="preserve"> method automatically converts any object into a String):</w:t>
      </w:r>
    </w:p>
    <w:bookmarkEnd w:id="38"/>
    <w:p w14:paraId="60947440" w14:textId="77777777" w:rsidR="00961CD5" w:rsidRDefault="005D6FA0" w:rsidP="0088634E">
      <w:pPr>
        <w:pStyle w:val="ExCode"/>
        <w:rPr>
          <w:rStyle w:val="Code"/>
        </w:rPr>
      </w:pPr>
      <w:proofErr w:type="spellStart"/>
      <w:r>
        <w:rPr>
          <w:rStyle w:val="Code"/>
        </w:rPr>
        <w:t>System.out.println</w:t>
      </w:r>
      <w:proofErr w:type="spellEnd"/>
      <w:r w:rsidRPr="00055588">
        <w:rPr>
          <w:rStyle w:val="Code"/>
        </w:rPr>
        <w:t>(sb);</w:t>
      </w:r>
    </w:p>
    <w:p w14:paraId="3A3CB862" w14:textId="77777777" w:rsidR="00961CD5" w:rsidRPr="00607986" w:rsidRDefault="005D6FA0" w:rsidP="0088634E">
      <w:pPr>
        <w:pStyle w:val="ExListParagraph"/>
        <w:rPr>
          <w:rStyle w:val="Code"/>
          <w:rFonts w:ascii="Verdana" w:hAnsi="Verdana"/>
        </w:rPr>
      </w:pPr>
      <w:r>
        <w:t xml:space="preserve">Replicate the functionality and actions performed above using the StringBuilder class.  You can copy </w:t>
      </w:r>
      <w:r>
        <w:t>and paste the code, change variable names and the type.  All methods and results will be exactly the same</w:t>
      </w:r>
    </w:p>
    <w:p w14:paraId="467A481D" w14:textId="77777777" w:rsidR="00961CD5" w:rsidRDefault="005D6FA0" w:rsidP="0088634E">
      <w:pPr>
        <w:pStyle w:val="ExListParagraph"/>
      </w:pPr>
      <w:r>
        <w:t xml:space="preserve">Resolve any compilation errors prior to continuing.  </w:t>
      </w:r>
    </w:p>
    <w:p w14:paraId="5C2D696F" w14:textId="77777777" w:rsidR="00961CD5" w:rsidRPr="00055588" w:rsidRDefault="005D6FA0" w:rsidP="0088634E">
      <w:pPr>
        <w:pStyle w:val="ExNoteHeader"/>
      </w:pPr>
      <w:r w:rsidRPr="00055588">
        <w:t>Testing Your Work</w:t>
      </w:r>
    </w:p>
    <w:p w14:paraId="5532AC8D" w14:textId="77777777" w:rsidR="00961CD5" w:rsidRPr="009B1E13" w:rsidRDefault="005D6FA0" w:rsidP="0088634E">
      <w:pPr>
        <w:pStyle w:val="ExListParagraph"/>
        <w:rPr>
          <w:rStyle w:val="Code"/>
          <w:rFonts w:ascii="Verdana" w:hAnsi="Verdana"/>
        </w:rPr>
      </w:pPr>
      <w:r>
        <w:t>Run the target classes as a Java Application by right-clicking on the file ent</w:t>
      </w:r>
      <w:r>
        <w:t xml:space="preserve">ry and selecting </w:t>
      </w:r>
      <w:r w:rsidRPr="009B1E13">
        <w:rPr>
          <w:b/>
        </w:rPr>
        <w:t>Run As -&gt; Java Application</w:t>
      </w:r>
      <w:r>
        <w:t xml:space="preserve">. </w:t>
      </w:r>
    </w:p>
    <w:p w14:paraId="14128646" w14:textId="77777777" w:rsidR="00961CD5" w:rsidRPr="00055588" w:rsidRDefault="005D6FA0" w:rsidP="0088634E">
      <w:pPr>
        <w:pStyle w:val="ExNoteHeader"/>
      </w:pPr>
      <w:r w:rsidRPr="00055588">
        <w:lastRenderedPageBreak/>
        <w:t>Expected Results</w:t>
      </w:r>
    </w:p>
    <w:p w14:paraId="25B5F83C" w14:textId="77777777" w:rsidR="00EF2CE1" w:rsidRDefault="005D6FA0" w:rsidP="0088634E">
      <w:pPr>
        <w:pStyle w:val="ExText"/>
      </w:pPr>
      <w:r w:rsidRPr="00055588">
        <w:t xml:space="preserve">You should see all of the text appear when you print the </w:t>
      </w:r>
      <w:proofErr w:type="spellStart"/>
      <w:r w:rsidRPr="00055588">
        <w:t>StringBuffer</w:t>
      </w:r>
      <w:proofErr w:type="spellEnd"/>
      <w:r w:rsidRPr="00055588">
        <w:t xml:space="preserve"> at the end of your method.</w:t>
      </w:r>
      <w:r>
        <w:t xml:space="preserve">  This will be replicated in the StringBuilder implementation as well.</w:t>
      </w:r>
    </w:p>
    <w:p w14:paraId="5100D03D" w14:textId="77777777" w:rsidR="00EF2CE1" w:rsidRDefault="005D6FA0" w:rsidP="00EF2CE1"/>
    <w:p w14:paraId="2741A813" w14:textId="77777777" w:rsidR="00961CD5" w:rsidRPr="00055588" w:rsidRDefault="005D6FA0" w:rsidP="00592562">
      <w:pPr>
        <w:pStyle w:val="ExTitle"/>
      </w:pPr>
      <w:bookmarkStart w:id="39" w:name="_Ref4296262"/>
      <w:bookmarkStart w:id="40" w:name="_Toc239919595"/>
      <w:bookmarkStart w:id="41" w:name="_Toc396827197"/>
      <w:bookmarkStart w:id="42" w:name="_Toc36801803"/>
      <w:r w:rsidRPr="00055588">
        <w:lastRenderedPageBreak/>
        <w:t>Creating Subclasses</w:t>
      </w:r>
      <w:bookmarkEnd w:id="39"/>
      <w:bookmarkEnd w:id="40"/>
      <w:bookmarkEnd w:id="41"/>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4788"/>
      </w:tblGrid>
      <w:tr w:rsidR="00961CD5" w14:paraId="57220829" w14:textId="77777777" w:rsidTr="00752D7A">
        <w:trPr>
          <w:trHeight w:val="400"/>
        </w:trPr>
        <w:tc>
          <w:tcPr>
            <w:tcW w:w="4680" w:type="dxa"/>
            <w:gridSpan w:val="2"/>
            <w:tcBorders>
              <w:bottom w:val="single" w:sz="4" w:space="0" w:color="auto"/>
            </w:tcBorders>
            <w:shd w:val="clear" w:color="auto" w:fill="D9D9D9"/>
          </w:tcPr>
          <w:p w14:paraId="1CD9BAAB" w14:textId="77777777" w:rsidR="00961CD5" w:rsidRDefault="005D6FA0" w:rsidP="00752D7A">
            <w:pPr>
              <w:pStyle w:val="TableText"/>
            </w:pPr>
            <w:r>
              <w:t>Overview</w:t>
            </w:r>
          </w:p>
        </w:tc>
        <w:tc>
          <w:tcPr>
            <w:tcW w:w="4788" w:type="dxa"/>
            <w:tcBorders>
              <w:bottom w:val="nil"/>
            </w:tcBorders>
          </w:tcPr>
          <w:p w14:paraId="67DAFCD3" w14:textId="77777777" w:rsidR="00961CD5" w:rsidRDefault="005D6FA0" w:rsidP="00752D7A">
            <w:pPr>
              <w:pStyle w:val="ExerciseText"/>
              <w:ind w:left="0" w:right="0"/>
            </w:pPr>
          </w:p>
        </w:tc>
      </w:tr>
      <w:tr w:rsidR="00961CD5" w14:paraId="48575E72" w14:textId="77777777" w:rsidTr="00752D7A">
        <w:trPr>
          <w:trHeight w:val="400"/>
        </w:trPr>
        <w:tc>
          <w:tcPr>
            <w:tcW w:w="9468" w:type="dxa"/>
            <w:gridSpan w:val="3"/>
            <w:tcBorders>
              <w:top w:val="nil"/>
            </w:tcBorders>
          </w:tcPr>
          <w:p w14:paraId="4FA0011C" w14:textId="77777777" w:rsidR="00961CD5" w:rsidRDefault="005D6FA0" w:rsidP="00592562">
            <w:pPr>
              <w:pStyle w:val="ExText"/>
            </w:pPr>
            <w:r>
              <w:t>In this exercise you will</w:t>
            </w:r>
            <w:r>
              <w:t xml:space="preserve"> c</w:t>
            </w:r>
            <w:r>
              <w:t>reate a superclass and a subclass</w:t>
            </w:r>
            <w:r w:rsidRPr="00055588">
              <w:t xml:space="preserve"> with overriding methods.</w:t>
            </w:r>
          </w:p>
        </w:tc>
      </w:tr>
      <w:tr w:rsidR="00961CD5" w14:paraId="6A5D7411"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5ACF1BFF" w14:textId="77777777" w:rsidR="00961CD5" w:rsidRDefault="005D6FA0" w:rsidP="00752D7A">
            <w:pPr>
              <w:pStyle w:val="TableText"/>
            </w:pPr>
            <w:r>
              <w:t>Objective</w:t>
            </w:r>
          </w:p>
        </w:tc>
        <w:tc>
          <w:tcPr>
            <w:tcW w:w="6408" w:type="dxa"/>
            <w:gridSpan w:val="2"/>
            <w:tcBorders>
              <w:left w:val="single" w:sz="4" w:space="0" w:color="FFFFFF"/>
            </w:tcBorders>
          </w:tcPr>
          <w:p w14:paraId="5671E4A5" w14:textId="77777777" w:rsidR="00961CD5" w:rsidRDefault="005D6FA0" w:rsidP="00592562">
            <w:pPr>
              <w:pStyle w:val="ExText"/>
            </w:pPr>
            <w:r>
              <w:t>Understand the basics of inheritance</w:t>
            </w:r>
          </w:p>
        </w:tc>
      </w:tr>
      <w:tr w:rsidR="00961CD5" w:rsidRPr="00D1227A" w14:paraId="69CFE3C2"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1E3AA01F" w14:textId="77777777" w:rsidR="00961CD5" w:rsidRDefault="005D6FA0" w:rsidP="00752D7A">
            <w:pPr>
              <w:pStyle w:val="TableText"/>
            </w:pPr>
            <w:r>
              <w:t>Builds on Previous Labs</w:t>
            </w:r>
          </w:p>
        </w:tc>
        <w:tc>
          <w:tcPr>
            <w:tcW w:w="6408" w:type="dxa"/>
            <w:gridSpan w:val="2"/>
            <w:tcBorders>
              <w:left w:val="single" w:sz="4" w:space="0" w:color="FFFFFF"/>
            </w:tcBorders>
          </w:tcPr>
          <w:p w14:paraId="4A1D86F9" w14:textId="77777777" w:rsidR="00961CD5" w:rsidRPr="00D1227A" w:rsidRDefault="005D6FA0" w:rsidP="00592562">
            <w:pPr>
              <w:pStyle w:val="ExText"/>
            </w:pPr>
            <w:r w:rsidRPr="00D1227A">
              <w:t>None</w:t>
            </w:r>
          </w:p>
        </w:tc>
      </w:tr>
      <w:tr w:rsidR="002E6699" w:rsidRPr="00EF32C9" w14:paraId="1777C41C"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6761797E" w14:textId="77777777" w:rsidR="002E6699" w:rsidRDefault="005D6FA0" w:rsidP="00752D7A">
            <w:pPr>
              <w:pStyle w:val="TableText"/>
            </w:pPr>
            <w:r>
              <w:t>Exercise Folder</w:t>
            </w:r>
          </w:p>
        </w:tc>
        <w:tc>
          <w:tcPr>
            <w:tcW w:w="6408" w:type="dxa"/>
            <w:gridSpan w:val="2"/>
            <w:tcBorders>
              <w:left w:val="single" w:sz="4" w:space="0" w:color="FFFFFF"/>
            </w:tcBorders>
          </w:tcPr>
          <w:p w14:paraId="217EC5D2" w14:textId="77777777" w:rsidR="002E6699" w:rsidRDefault="005D6FA0" w:rsidP="00592562">
            <w:pPr>
              <w:pStyle w:val="ExText"/>
            </w:pPr>
            <w:proofErr w:type="spellStart"/>
            <w:r w:rsidRPr="002E6699">
              <w:t>SubClasses</w:t>
            </w:r>
            <w:proofErr w:type="spellEnd"/>
          </w:p>
        </w:tc>
      </w:tr>
      <w:tr w:rsidR="00961CD5" w:rsidRPr="00EF32C9" w14:paraId="5FBFBF4C"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68AB3033" w14:textId="77777777" w:rsidR="00961CD5" w:rsidRDefault="005D6FA0" w:rsidP="00752D7A">
            <w:pPr>
              <w:pStyle w:val="TableText"/>
            </w:pPr>
            <w:r>
              <w:t xml:space="preserve">Time to </w:t>
            </w:r>
            <w:r>
              <w:t>Complete</w:t>
            </w:r>
          </w:p>
        </w:tc>
        <w:tc>
          <w:tcPr>
            <w:tcW w:w="6408" w:type="dxa"/>
            <w:gridSpan w:val="2"/>
            <w:tcBorders>
              <w:left w:val="single" w:sz="4" w:space="0" w:color="FFFFFF"/>
            </w:tcBorders>
          </w:tcPr>
          <w:p w14:paraId="0A65000E" w14:textId="77777777" w:rsidR="00961CD5" w:rsidRPr="00EF32C9" w:rsidRDefault="005D6FA0" w:rsidP="00592562">
            <w:pPr>
              <w:pStyle w:val="ExText"/>
            </w:pPr>
            <w:r>
              <w:t xml:space="preserve">15 </w:t>
            </w:r>
            <w:r w:rsidRPr="00EF32C9">
              <w:t>minutes</w:t>
            </w:r>
          </w:p>
        </w:tc>
      </w:tr>
    </w:tbl>
    <w:p w14:paraId="5A1AB8E0" w14:textId="77777777" w:rsidR="00961CD5" w:rsidRPr="00055588" w:rsidRDefault="005D6FA0" w:rsidP="00592562">
      <w:pPr>
        <w:pStyle w:val="ExNoteHeader"/>
      </w:pPr>
      <w:r w:rsidRPr="00055588">
        <w:t>Task List</w:t>
      </w:r>
    </w:p>
    <w:p w14:paraId="4E33434A" w14:textId="77777777" w:rsidR="002A21F3" w:rsidRPr="009A4873" w:rsidRDefault="005D6FA0" w:rsidP="002A21F3">
      <w:pPr>
        <w:pStyle w:val="ExListParagraph"/>
        <w:rPr>
          <w:rFonts w:ascii="Verdana" w:hAnsi="Verdana"/>
          <w:szCs w:val="20"/>
        </w:rPr>
      </w:pPr>
      <w:r>
        <w:t xml:space="preserve">Create a new Java Project called </w:t>
      </w:r>
      <w:proofErr w:type="spellStart"/>
      <w:r>
        <w:rPr>
          <w:b/>
        </w:rPr>
        <w:t>SubClasses</w:t>
      </w:r>
      <w:proofErr w:type="spellEnd"/>
      <w:r>
        <w:t xml:space="preserve">.  </w:t>
      </w:r>
    </w:p>
    <w:p w14:paraId="1FA94686" w14:textId="77777777" w:rsidR="00961CD5" w:rsidRPr="000C329B" w:rsidRDefault="005D6FA0" w:rsidP="00592562">
      <w:pPr>
        <w:pStyle w:val="ExListParagraph"/>
        <w:rPr>
          <w:szCs w:val="20"/>
        </w:rPr>
      </w:pPr>
      <w:r>
        <w:t xml:space="preserve">Import the source code at </w:t>
      </w:r>
      <w:r>
        <w:rPr>
          <w:b/>
        </w:rPr>
        <w:t>~</w:t>
      </w:r>
      <w:proofErr w:type="spellStart"/>
      <w:r>
        <w:rPr>
          <w:b/>
        </w:rPr>
        <w:t>StudentWork</w:t>
      </w:r>
      <w:proofErr w:type="spellEnd"/>
      <w:r>
        <w:rPr>
          <w:b/>
        </w:rPr>
        <w:t>/</w:t>
      </w:r>
      <w:r>
        <w:rPr>
          <w:b/>
        </w:rPr>
        <w:t>code</w:t>
      </w:r>
      <w:r>
        <w:rPr>
          <w:b/>
        </w:rPr>
        <w:t>/</w:t>
      </w:r>
      <w:proofErr w:type="spellStart"/>
      <w:r>
        <w:rPr>
          <w:b/>
        </w:rPr>
        <w:t>SubClasses</w:t>
      </w:r>
      <w:proofErr w:type="spellEnd"/>
      <w:r>
        <w:rPr>
          <w:b/>
        </w:rPr>
        <w:t>/</w:t>
      </w:r>
      <w:r>
        <w:rPr>
          <w:b/>
        </w:rPr>
        <w:t>lab-code</w:t>
      </w:r>
      <w:r>
        <w:t>.  Examine the newly imported files</w:t>
      </w:r>
      <w:r>
        <w:t>.</w:t>
      </w:r>
    </w:p>
    <w:p w14:paraId="3C0357F3" w14:textId="77777777" w:rsidR="00961CD5" w:rsidRPr="00055588" w:rsidRDefault="005D6FA0" w:rsidP="00592562">
      <w:pPr>
        <w:pStyle w:val="ExListParagraph"/>
      </w:pPr>
      <w:r w:rsidRPr="00055588">
        <w:t>There are three classes to complete – the base class Person, the Derived class</w:t>
      </w:r>
      <w:r w:rsidRPr="00055588">
        <w:t xml:space="preserve"> Employee, and an executable class Test, meant to do just that. </w:t>
      </w:r>
    </w:p>
    <w:p w14:paraId="6751D3E0" w14:textId="77777777" w:rsidR="00961CD5" w:rsidRPr="00055588" w:rsidRDefault="005D6FA0" w:rsidP="00592562">
      <w:pPr>
        <w:pStyle w:val="ExListParagraph"/>
      </w:pPr>
      <w:r w:rsidRPr="00055588">
        <w:t>First, add a single</w:t>
      </w:r>
      <w:r>
        <w:t xml:space="preserve"> String</w:t>
      </w:r>
      <w:r w:rsidRPr="00055588">
        <w:t xml:space="preserve"> attribute </w:t>
      </w:r>
      <w:r w:rsidRPr="00055588">
        <w:rPr>
          <w:rStyle w:val="Code"/>
        </w:rPr>
        <w:t>name</w:t>
      </w:r>
      <w:r w:rsidRPr="00055588">
        <w:t xml:space="preserve"> to the Person class. Make this attribute private and write (or generate) the set/get methods. Create a constructor for </w:t>
      </w:r>
      <w:r w:rsidRPr="00055588">
        <w:rPr>
          <w:rStyle w:val="Code"/>
        </w:rPr>
        <w:t>Person</w:t>
      </w:r>
      <w:r w:rsidRPr="00055588">
        <w:t>, which takes a String a</w:t>
      </w:r>
      <w:r w:rsidRPr="00055588">
        <w:t xml:space="preserve">rgument and assigns it to the instance variable </w:t>
      </w:r>
      <w:r w:rsidRPr="00055588">
        <w:rPr>
          <w:rStyle w:val="Code"/>
        </w:rPr>
        <w:t>name</w:t>
      </w:r>
      <w:r w:rsidRPr="00055588">
        <w:t xml:space="preserve">. Provide overriding implementations of the </w:t>
      </w:r>
      <w:r w:rsidRPr="00055588">
        <w:rPr>
          <w:rStyle w:val="Code"/>
        </w:rPr>
        <w:t>equals</w:t>
      </w:r>
      <w:r w:rsidRPr="00055588">
        <w:t xml:space="preserve"> and </w:t>
      </w:r>
      <w:proofErr w:type="spellStart"/>
      <w:r w:rsidRPr="00055588">
        <w:rPr>
          <w:rStyle w:val="Code"/>
        </w:rPr>
        <w:t>toString</w:t>
      </w:r>
      <w:proofErr w:type="spellEnd"/>
      <w:r w:rsidRPr="00055588">
        <w:t xml:space="preserve"> methods:</w:t>
      </w:r>
    </w:p>
    <w:p w14:paraId="493A26F8" w14:textId="77777777" w:rsidR="00961CD5" w:rsidRDefault="005D6FA0" w:rsidP="00592562">
      <w:pPr>
        <w:pStyle w:val="ExCode"/>
        <w:rPr>
          <w:rStyle w:val="Code"/>
        </w:rPr>
      </w:pPr>
      <w:r w:rsidRPr="00B23942">
        <w:rPr>
          <w:rStyle w:val="Code"/>
        </w:rPr>
        <w:t xml:space="preserve">public </w:t>
      </w:r>
      <w:proofErr w:type="spellStart"/>
      <w:r w:rsidRPr="00B23942">
        <w:rPr>
          <w:rStyle w:val="Code"/>
        </w:rPr>
        <w:t>boolean</w:t>
      </w:r>
      <w:proofErr w:type="spellEnd"/>
      <w:r w:rsidRPr="00B23942">
        <w:rPr>
          <w:rStyle w:val="Code"/>
        </w:rPr>
        <w:t xml:space="preserve"> equals (Object o) {</w:t>
      </w:r>
    </w:p>
    <w:p w14:paraId="56F5D5D4" w14:textId="77777777" w:rsidR="00961CD5" w:rsidRDefault="005D6FA0" w:rsidP="00592562">
      <w:pPr>
        <w:pStyle w:val="ExCode"/>
        <w:rPr>
          <w:rStyle w:val="Code"/>
        </w:rPr>
      </w:pPr>
      <w:r>
        <w:rPr>
          <w:rStyle w:val="Code"/>
        </w:rPr>
        <w:t xml:space="preserve">   </w:t>
      </w:r>
      <w:r w:rsidRPr="00B23942">
        <w:rPr>
          <w:rStyle w:val="Code"/>
        </w:rPr>
        <w:t xml:space="preserve">if (o </w:t>
      </w:r>
      <w:proofErr w:type="spellStart"/>
      <w:r w:rsidRPr="00B23942">
        <w:rPr>
          <w:rStyle w:val="Code"/>
        </w:rPr>
        <w:t>instanceof</w:t>
      </w:r>
      <w:proofErr w:type="spellEnd"/>
      <w:r w:rsidRPr="00B23942">
        <w:rPr>
          <w:rStyle w:val="Code"/>
        </w:rPr>
        <w:t xml:space="preserve"> Person) {</w:t>
      </w:r>
    </w:p>
    <w:p w14:paraId="301908C6" w14:textId="77777777" w:rsidR="00961CD5" w:rsidRPr="00B23942" w:rsidRDefault="005D6FA0" w:rsidP="00592562">
      <w:pPr>
        <w:pStyle w:val="ExCode"/>
        <w:rPr>
          <w:rStyle w:val="Code"/>
        </w:rPr>
      </w:pPr>
      <w:r w:rsidRPr="00B23942">
        <w:rPr>
          <w:rStyle w:val="Code"/>
        </w:rPr>
        <w:tab/>
        <w:t>Person p = (Person) o;</w:t>
      </w:r>
      <w:r w:rsidRPr="00B23942">
        <w:rPr>
          <w:rStyle w:val="Code"/>
        </w:rPr>
        <w:tab/>
        <w:t>//cast the Object</w:t>
      </w:r>
    </w:p>
    <w:p w14:paraId="4B7256D7" w14:textId="77777777" w:rsidR="00961CD5" w:rsidRPr="00B23942" w:rsidRDefault="005D6FA0" w:rsidP="00592562">
      <w:pPr>
        <w:pStyle w:val="ExCode"/>
        <w:rPr>
          <w:rStyle w:val="Code"/>
        </w:rPr>
      </w:pPr>
      <w:r w:rsidRPr="00B23942">
        <w:rPr>
          <w:rStyle w:val="Code"/>
        </w:rPr>
        <w:tab/>
        <w:t>if (</w:t>
      </w:r>
      <w:proofErr w:type="spellStart"/>
      <w:proofErr w:type="gramStart"/>
      <w:r w:rsidRPr="00B23942">
        <w:rPr>
          <w:rStyle w:val="Code"/>
        </w:rPr>
        <w:t>this.name.equals</w:t>
      </w:r>
      <w:proofErr w:type="spellEnd"/>
      <w:proofErr w:type="gramEnd"/>
      <w:r w:rsidRPr="00B23942">
        <w:rPr>
          <w:rStyle w:val="Code"/>
        </w:rPr>
        <w:t>(p.name)) {</w:t>
      </w:r>
    </w:p>
    <w:p w14:paraId="7C7A57CF" w14:textId="77777777" w:rsidR="00961CD5" w:rsidRPr="00B23942" w:rsidRDefault="005D6FA0" w:rsidP="00592562">
      <w:pPr>
        <w:pStyle w:val="ExCode"/>
        <w:rPr>
          <w:rStyle w:val="Code"/>
        </w:rPr>
      </w:pPr>
      <w:r w:rsidRPr="00B23942">
        <w:rPr>
          <w:rStyle w:val="Code"/>
        </w:rPr>
        <w:tab/>
      </w:r>
      <w:r>
        <w:rPr>
          <w:rStyle w:val="Code"/>
        </w:rPr>
        <w:t xml:space="preserve">   </w:t>
      </w:r>
      <w:r w:rsidRPr="00B23942">
        <w:rPr>
          <w:rStyle w:val="Code"/>
        </w:rPr>
        <w:t>return true;</w:t>
      </w:r>
    </w:p>
    <w:p w14:paraId="7C879B01" w14:textId="77777777" w:rsidR="00961CD5" w:rsidRDefault="005D6FA0" w:rsidP="00592562">
      <w:pPr>
        <w:pStyle w:val="ExCode"/>
        <w:rPr>
          <w:rStyle w:val="Code"/>
        </w:rPr>
      </w:pPr>
      <w:r w:rsidRPr="00B23942">
        <w:rPr>
          <w:rStyle w:val="Code"/>
        </w:rPr>
        <w:tab/>
        <w:t>}</w:t>
      </w:r>
    </w:p>
    <w:p w14:paraId="79526A79" w14:textId="77777777" w:rsidR="00961CD5" w:rsidRPr="00B23942" w:rsidRDefault="005D6FA0" w:rsidP="00592562">
      <w:pPr>
        <w:pStyle w:val="ExCode"/>
        <w:rPr>
          <w:rStyle w:val="Code"/>
        </w:rPr>
      </w:pPr>
      <w:r>
        <w:rPr>
          <w:rStyle w:val="Code"/>
        </w:rPr>
        <w:t xml:space="preserve"> </w:t>
      </w:r>
      <w:r>
        <w:rPr>
          <w:rStyle w:val="Code"/>
        </w:rPr>
        <w:t xml:space="preserve">  </w:t>
      </w:r>
      <w:r>
        <w:rPr>
          <w:rStyle w:val="Code"/>
        </w:rPr>
        <w:t>}</w:t>
      </w:r>
    </w:p>
    <w:p w14:paraId="69CBA090" w14:textId="77777777" w:rsidR="00961CD5" w:rsidRPr="00B23942" w:rsidRDefault="005D6FA0" w:rsidP="00592562">
      <w:pPr>
        <w:pStyle w:val="ExCode"/>
        <w:rPr>
          <w:rStyle w:val="Code"/>
        </w:rPr>
      </w:pPr>
      <w:r>
        <w:rPr>
          <w:rStyle w:val="Code"/>
        </w:rPr>
        <w:t xml:space="preserve">   </w:t>
      </w:r>
      <w:r w:rsidRPr="00B23942">
        <w:rPr>
          <w:rStyle w:val="Code"/>
        </w:rPr>
        <w:t>return false;</w:t>
      </w:r>
    </w:p>
    <w:p w14:paraId="43DB90D9" w14:textId="77777777" w:rsidR="00961CD5" w:rsidRPr="00055588" w:rsidRDefault="005D6FA0" w:rsidP="00592562">
      <w:pPr>
        <w:pStyle w:val="ExCode"/>
        <w:rPr>
          <w:rStyle w:val="Code"/>
        </w:rPr>
      </w:pPr>
      <w:r w:rsidRPr="00055588">
        <w:rPr>
          <w:rStyle w:val="Code"/>
        </w:rPr>
        <w:t>}</w:t>
      </w:r>
    </w:p>
    <w:p w14:paraId="5950BB2F" w14:textId="77777777" w:rsidR="00961CD5" w:rsidRPr="00055588" w:rsidRDefault="005D6FA0" w:rsidP="00592562">
      <w:pPr>
        <w:pStyle w:val="ExCode"/>
        <w:rPr>
          <w:rStyle w:val="Code"/>
        </w:rPr>
      </w:pPr>
      <w:r w:rsidRPr="00055588">
        <w:rPr>
          <w:rStyle w:val="Code"/>
        </w:rPr>
        <w:t xml:space="preserve">public String </w:t>
      </w:r>
      <w:proofErr w:type="spellStart"/>
      <w:r w:rsidRPr="00055588">
        <w:rPr>
          <w:rStyle w:val="Code"/>
        </w:rPr>
        <w:t>toString</w:t>
      </w:r>
      <w:proofErr w:type="spellEnd"/>
      <w:r w:rsidRPr="00055588">
        <w:rPr>
          <w:rStyle w:val="Code"/>
        </w:rPr>
        <w:t xml:space="preserve"> () {return name;}</w:t>
      </w:r>
    </w:p>
    <w:p w14:paraId="0929D890" w14:textId="77777777" w:rsidR="00961CD5" w:rsidRPr="00055588" w:rsidRDefault="005D6FA0" w:rsidP="00592562">
      <w:pPr>
        <w:pStyle w:val="ExListParagraph"/>
      </w:pPr>
      <w:r w:rsidRPr="00055588">
        <w:t xml:space="preserve">Next, complete the </w:t>
      </w:r>
      <w:r w:rsidRPr="00055588">
        <w:rPr>
          <w:rStyle w:val="Code"/>
        </w:rPr>
        <w:t>Employee</w:t>
      </w:r>
      <w:r w:rsidRPr="00055588">
        <w:t xml:space="preserve"> class. Make sure </w:t>
      </w:r>
      <w:r w:rsidRPr="00055588">
        <w:rPr>
          <w:rStyle w:val="Code"/>
        </w:rPr>
        <w:t>Employee</w:t>
      </w:r>
      <w:r w:rsidRPr="00055588">
        <w:t xml:space="preserve"> is a subclass of </w:t>
      </w:r>
      <w:r w:rsidRPr="00055588">
        <w:rPr>
          <w:rStyle w:val="Code"/>
        </w:rPr>
        <w:t xml:space="preserve">Person </w:t>
      </w:r>
      <w:r w:rsidRPr="00055588">
        <w:rPr>
          <w:sz w:val="20"/>
          <w:szCs w:val="20"/>
        </w:rPr>
        <w:t>(using the keyword</w:t>
      </w:r>
      <w:r w:rsidRPr="00055588">
        <w:rPr>
          <w:rStyle w:val="Code"/>
        </w:rPr>
        <w:t xml:space="preserve"> extends).</w:t>
      </w:r>
      <w:r w:rsidRPr="00055588">
        <w:t xml:space="preserve"> Add two instance variables:</w:t>
      </w:r>
    </w:p>
    <w:p w14:paraId="2565C1AA" w14:textId="77777777" w:rsidR="00961CD5" w:rsidRPr="00055588" w:rsidRDefault="005D6FA0" w:rsidP="00592562">
      <w:pPr>
        <w:pStyle w:val="ExCode"/>
        <w:rPr>
          <w:rStyle w:val="Code"/>
        </w:rPr>
      </w:pPr>
      <w:r w:rsidRPr="00055588">
        <w:rPr>
          <w:rStyle w:val="Code"/>
        </w:rPr>
        <w:t>private</w:t>
      </w:r>
      <w:r w:rsidRPr="00055588">
        <w:rPr>
          <w:rStyle w:val="Code"/>
        </w:rPr>
        <w:tab/>
      </w:r>
      <w:r w:rsidRPr="00055588">
        <w:rPr>
          <w:rStyle w:val="Code"/>
        </w:rPr>
        <w:t xml:space="preserve">int </w:t>
      </w:r>
      <w:proofErr w:type="spellStart"/>
      <w:r w:rsidRPr="00055588">
        <w:rPr>
          <w:rStyle w:val="Code"/>
        </w:rPr>
        <w:t>empID</w:t>
      </w:r>
      <w:proofErr w:type="spellEnd"/>
      <w:r w:rsidRPr="00055588">
        <w:rPr>
          <w:rStyle w:val="Code"/>
        </w:rPr>
        <w:t>;</w:t>
      </w:r>
    </w:p>
    <w:p w14:paraId="4BC356D2" w14:textId="77777777" w:rsidR="00961CD5" w:rsidRPr="00055588" w:rsidRDefault="005D6FA0" w:rsidP="00592562">
      <w:pPr>
        <w:pStyle w:val="ExCode"/>
        <w:rPr>
          <w:rStyle w:val="Code"/>
        </w:rPr>
      </w:pPr>
      <w:r w:rsidRPr="00055588">
        <w:rPr>
          <w:rStyle w:val="Code"/>
        </w:rPr>
        <w:t>private</w:t>
      </w:r>
      <w:r w:rsidRPr="00055588">
        <w:rPr>
          <w:rStyle w:val="Code"/>
        </w:rPr>
        <w:tab/>
        <w:t>Employee manager;</w:t>
      </w:r>
    </w:p>
    <w:p w14:paraId="1FE69BBF" w14:textId="77777777" w:rsidR="00961CD5" w:rsidRPr="00055588" w:rsidRDefault="005D6FA0" w:rsidP="00592562">
      <w:pPr>
        <w:pStyle w:val="ExListParagraph"/>
      </w:pPr>
      <w:r w:rsidRPr="00055588">
        <w:t xml:space="preserve">Create the set/get methods for your two new instance variables. Create a </w:t>
      </w:r>
      <w:proofErr w:type="spellStart"/>
      <w:r w:rsidRPr="00055588">
        <w:t>calcSalary</w:t>
      </w:r>
      <w:proofErr w:type="spellEnd"/>
      <w:r w:rsidRPr="00055588">
        <w:t xml:space="preserve"> method, which returns 0.0 (implementation is used later):</w:t>
      </w:r>
    </w:p>
    <w:p w14:paraId="6CF19F9D" w14:textId="77777777" w:rsidR="00961CD5" w:rsidRPr="00055588" w:rsidRDefault="005D6FA0" w:rsidP="00592562">
      <w:pPr>
        <w:pStyle w:val="ExCode"/>
      </w:pPr>
      <w:r w:rsidRPr="00055588">
        <w:rPr>
          <w:rStyle w:val="Code"/>
        </w:rPr>
        <w:t xml:space="preserve">public double </w:t>
      </w:r>
      <w:proofErr w:type="spellStart"/>
      <w:proofErr w:type="gramStart"/>
      <w:r w:rsidRPr="00055588">
        <w:rPr>
          <w:rStyle w:val="Code"/>
        </w:rPr>
        <w:t>calcSalary</w:t>
      </w:r>
      <w:proofErr w:type="spellEnd"/>
      <w:r w:rsidRPr="00055588">
        <w:t>(</w:t>
      </w:r>
      <w:proofErr w:type="gramEnd"/>
      <w:r w:rsidRPr="00055588">
        <w:t xml:space="preserve">) </w:t>
      </w:r>
      <w:r w:rsidRPr="00055588">
        <w:rPr>
          <w:rStyle w:val="Code"/>
        </w:rPr>
        <w:t>{return 0.0;}</w:t>
      </w:r>
    </w:p>
    <w:p w14:paraId="0C8530D7" w14:textId="77777777" w:rsidR="00961CD5" w:rsidRDefault="005D6FA0" w:rsidP="00592562">
      <w:pPr>
        <w:pStyle w:val="ExListParagraph"/>
      </w:pPr>
      <w:r w:rsidRPr="00055588">
        <w:t xml:space="preserve">Create a constructor for </w:t>
      </w:r>
      <w:r w:rsidRPr="00055588">
        <w:rPr>
          <w:rStyle w:val="Code"/>
        </w:rPr>
        <w:t>Employee</w:t>
      </w:r>
      <w:r w:rsidRPr="00055588">
        <w:t xml:space="preserve"> th</w:t>
      </w:r>
      <w:r w:rsidRPr="00055588">
        <w:t xml:space="preserve">at takes the name and employee ID (Note that we are not currently using the </w:t>
      </w:r>
      <w:r w:rsidRPr="00055588">
        <w:rPr>
          <w:rStyle w:val="Code"/>
        </w:rPr>
        <w:t>manager</w:t>
      </w:r>
      <w:r w:rsidRPr="00055588">
        <w:t xml:space="preserve"> field). Have the first line of the Employee constructor call the superclass constructor, passing up the name (</w:t>
      </w:r>
      <w:r w:rsidRPr="00055588">
        <w:rPr>
          <w:rStyle w:val="Code"/>
        </w:rPr>
        <w:t>super(name);</w:t>
      </w:r>
      <w:r w:rsidRPr="00055588">
        <w:t>).</w:t>
      </w:r>
      <w:r>
        <w:t xml:space="preserve">  Additionally, be sure to save the data for </w:t>
      </w:r>
      <w:proofErr w:type="spellStart"/>
      <w:r>
        <w:t>emp</w:t>
      </w:r>
      <w:r>
        <w:t>ID</w:t>
      </w:r>
      <w:proofErr w:type="spellEnd"/>
      <w:r>
        <w:t xml:space="preserve"> in the instance variable. (</w:t>
      </w:r>
      <w:proofErr w:type="spellStart"/>
      <w:proofErr w:type="gramStart"/>
      <w:r w:rsidRPr="00A1396B">
        <w:rPr>
          <w:rStyle w:val="Code"/>
        </w:rPr>
        <w:t>this.</w:t>
      </w:r>
      <w:r>
        <w:rPr>
          <w:rStyle w:val="Code"/>
        </w:rPr>
        <w:t>empID</w:t>
      </w:r>
      <w:proofErr w:type="spellEnd"/>
      <w:proofErr w:type="gramEnd"/>
      <w:r w:rsidRPr="00A1396B">
        <w:rPr>
          <w:rStyle w:val="Code"/>
        </w:rPr>
        <w:t xml:space="preserve"> = </w:t>
      </w:r>
      <w:proofErr w:type="spellStart"/>
      <w:r>
        <w:rPr>
          <w:rStyle w:val="Code"/>
        </w:rPr>
        <w:t>empID</w:t>
      </w:r>
      <w:proofErr w:type="spellEnd"/>
      <w:r w:rsidRPr="00A1396B">
        <w:rPr>
          <w:rStyle w:val="Code"/>
        </w:rPr>
        <w:t>;</w:t>
      </w:r>
      <w:r>
        <w:t>)</w:t>
      </w:r>
    </w:p>
    <w:p w14:paraId="6CAF63AC" w14:textId="77777777" w:rsidR="00961CD5" w:rsidRPr="00055588" w:rsidRDefault="005D6FA0" w:rsidP="00592562">
      <w:pPr>
        <w:pStyle w:val="ExListParagraph"/>
      </w:pPr>
      <w:r w:rsidRPr="00055588">
        <w:t xml:space="preserve">Override the equals and </w:t>
      </w:r>
      <w:proofErr w:type="spellStart"/>
      <w:r w:rsidRPr="00055588">
        <w:t>toString</w:t>
      </w:r>
      <w:proofErr w:type="spellEnd"/>
      <w:r w:rsidRPr="00055588">
        <w:t xml:space="preserve"> methods in Employee, using a call to the super method in each. </w:t>
      </w:r>
    </w:p>
    <w:p w14:paraId="1F8FA6D6" w14:textId="77777777" w:rsidR="00592562" w:rsidRPr="00592562" w:rsidRDefault="005D6FA0" w:rsidP="00592562">
      <w:pPr>
        <w:pStyle w:val="ExListParagraph"/>
      </w:pPr>
      <w:r w:rsidRPr="00592562">
        <w:t xml:space="preserve">Complete the </w:t>
      </w:r>
      <w:r w:rsidRPr="00592562">
        <w:rPr>
          <w:rFonts w:ascii="Courier New" w:hAnsi="Courier New" w:cs="Courier New"/>
        </w:rPr>
        <w:t>Test</w:t>
      </w:r>
      <w:r w:rsidRPr="00592562">
        <w:t xml:space="preserve"> class by instantiating a </w:t>
      </w:r>
      <w:r w:rsidRPr="00592562">
        <w:rPr>
          <w:rFonts w:ascii="Courier New" w:hAnsi="Courier New" w:cs="Courier New"/>
        </w:rPr>
        <w:t>Person</w:t>
      </w:r>
      <w:r w:rsidRPr="00592562">
        <w:t xml:space="preserve"> (</w:t>
      </w:r>
      <w:r w:rsidRPr="00592562">
        <w:rPr>
          <w:rFonts w:ascii="Courier New" w:hAnsi="Courier New" w:cs="Courier New"/>
        </w:rPr>
        <w:t>pers</w:t>
      </w:r>
      <w:r w:rsidRPr="00592562">
        <w:t xml:space="preserve">) and an </w:t>
      </w:r>
      <w:r w:rsidRPr="00592562">
        <w:rPr>
          <w:rFonts w:ascii="Courier New" w:hAnsi="Courier New" w:cs="Courier New"/>
        </w:rPr>
        <w:t>Employee</w:t>
      </w:r>
      <w:r w:rsidRPr="00592562">
        <w:t xml:space="preserve"> (</w:t>
      </w:r>
      <w:r w:rsidRPr="00592562">
        <w:rPr>
          <w:rFonts w:ascii="Courier New" w:hAnsi="Courier New" w:cs="Courier New"/>
        </w:rPr>
        <w:t>emp</w:t>
      </w:r>
      <w:r w:rsidRPr="00592562">
        <w:t xml:space="preserve">) object. Use </w:t>
      </w:r>
      <w:proofErr w:type="spellStart"/>
      <w:r w:rsidRPr="00592562">
        <w:rPr>
          <w:rFonts w:ascii="Courier New" w:hAnsi="Courier New" w:cs="Courier New"/>
        </w:rPr>
        <w:t>System.out.printl</w:t>
      </w:r>
      <w:r w:rsidRPr="00592562">
        <w:rPr>
          <w:rFonts w:ascii="Courier New" w:hAnsi="Courier New" w:cs="Courier New"/>
        </w:rPr>
        <w:t>n</w:t>
      </w:r>
      <w:proofErr w:type="spellEnd"/>
      <w:r w:rsidRPr="00592562">
        <w:t xml:space="preserve"> to print each object (thus calling the objects’ </w:t>
      </w:r>
      <w:proofErr w:type="spellStart"/>
      <w:r w:rsidRPr="00592562">
        <w:t>toString</w:t>
      </w:r>
      <w:proofErr w:type="spellEnd"/>
      <w:r w:rsidRPr="00592562">
        <w:t xml:space="preserve"> method). </w:t>
      </w:r>
    </w:p>
    <w:p w14:paraId="65002234" w14:textId="77777777" w:rsidR="00961CD5" w:rsidRDefault="005D6FA0" w:rsidP="00592562">
      <w:pPr>
        <w:pStyle w:val="ExListParagraph"/>
      </w:pPr>
      <w:r>
        <w:t xml:space="preserve">Resolve any compilation errors prior to continuing.  </w:t>
      </w:r>
    </w:p>
    <w:p w14:paraId="512D0326" w14:textId="77777777" w:rsidR="00961CD5" w:rsidRPr="00055588" w:rsidRDefault="005D6FA0" w:rsidP="00592562">
      <w:pPr>
        <w:pStyle w:val="ExNoteHeader"/>
      </w:pPr>
      <w:r w:rsidRPr="00055588">
        <w:lastRenderedPageBreak/>
        <w:t>Testing Your Work</w:t>
      </w:r>
    </w:p>
    <w:p w14:paraId="46DEB5FA" w14:textId="77777777" w:rsidR="00961CD5" w:rsidRPr="009B1E13" w:rsidRDefault="005D6FA0" w:rsidP="00592562">
      <w:pPr>
        <w:pStyle w:val="ExListParagraph"/>
        <w:rPr>
          <w:rStyle w:val="Code"/>
          <w:rFonts w:ascii="Verdana" w:hAnsi="Verdana"/>
        </w:rPr>
      </w:pPr>
      <w:r>
        <w:t xml:space="preserve">Run the target classes as a Java Application by right-clicking on the file entry and selecting </w:t>
      </w:r>
      <w:r w:rsidRPr="009B1E13">
        <w:rPr>
          <w:b/>
        </w:rPr>
        <w:t>Run As -&gt; Java Appli</w:t>
      </w:r>
      <w:r w:rsidRPr="009B1E13">
        <w:rPr>
          <w:b/>
        </w:rPr>
        <w:t>cation</w:t>
      </w:r>
      <w:r>
        <w:t xml:space="preserve">. </w:t>
      </w:r>
    </w:p>
    <w:p w14:paraId="68F8043F" w14:textId="77777777" w:rsidR="00961CD5" w:rsidRPr="00055588" w:rsidRDefault="005D6FA0" w:rsidP="00592562">
      <w:pPr>
        <w:pStyle w:val="ExNoteHeader"/>
      </w:pPr>
      <w:r w:rsidRPr="00055588">
        <w:t>Expected Results</w:t>
      </w:r>
    </w:p>
    <w:p w14:paraId="0DC7C938" w14:textId="77777777" w:rsidR="00961CD5" w:rsidRPr="00055588" w:rsidRDefault="005D6FA0" w:rsidP="00592562">
      <w:pPr>
        <w:pStyle w:val="ExText"/>
      </w:pPr>
      <w:r w:rsidRPr="00055588">
        <w:t>You should see a String representation of the person instance and one for the employee instance.</w:t>
      </w:r>
    </w:p>
    <w:p w14:paraId="447F2523" w14:textId="77777777" w:rsidR="00961CD5" w:rsidRPr="00055588" w:rsidRDefault="005D6FA0" w:rsidP="00592562">
      <w:pPr>
        <w:pStyle w:val="ExNoteHeader"/>
      </w:pPr>
      <w:r w:rsidRPr="00055588">
        <w:t>Notes</w:t>
      </w:r>
    </w:p>
    <w:p w14:paraId="5CC0879B" w14:textId="77777777" w:rsidR="00EF2CE1" w:rsidRDefault="005D6FA0" w:rsidP="00592562">
      <w:pPr>
        <w:pStyle w:val="ExText"/>
      </w:pPr>
      <w:r w:rsidRPr="00055588">
        <w:t xml:space="preserve">The equals and </w:t>
      </w:r>
      <w:proofErr w:type="spellStart"/>
      <w:r w:rsidRPr="00055588">
        <w:t>toString</w:t>
      </w:r>
      <w:proofErr w:type="spellEnd"/>
      <w:r w:rsidRPr="00055588">
        <w:t xml:space="preserve"> methods in Employee should call the corresponding methods in Person to get the correct behavior.</w:t>
      </w:r>
      <w:r>
        <w:t xml:space="preserve">  If you are working with an IDE, use its debugger to examine what methods are being called where.</w:t>
      </w:r>
    </w:p>
    <w:p w14:paraId="611F219E" w14:textId="77777777" w:rsidR="00EF2CE1" w:rsidRDefault="005D6FA0" w:rsidP="00EF2CE1"/>
    <w:p w14:paraId="0259A236" w14:textId="77777777" w:rsidR="00961CD5" w:rsidRPr="00055588" w:rsidRDefault="005D6FA0" w:rsidP="0012438A">
      <w:pPr>
        <w:pStyle w:val="ExTitle"/>
      </w:pPr>
      <w:bookmarkStart w:id="43" w:name="_Toc239919596"/>
      <w:bookmarkStart w:id="44" w:name="_Toc396827198"/>
      <w:bookmarkStart w:id="45" w:name="_Toc36801804"/>
      <w:r w:rsidRPr="00055588">
        <w:lastRenderedPageBreak/>
        <w:t>Field Test</w:t>
      </w:r>
      <w:bookmarkEnd w:id="43"/>
      <w:bookmarkEnd w:id="44"/>
      <w:bookmarkEnd w:id="4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4788"/>
      </w:tblGrid>
      <w:tr w:rsidR="00961CD5" w14:paraId="52C0E0E6" w14:textId="77777777" w:rsidTr="00752D7A">
        <w:trPr>
          <w:trHeight w:val="400"/>
        </w:trPr>
        <w:tc>
          <w:tcPr>
            <w:tcW w:w="4680" w:type="dxa"/>
            <w:gridSpan w:val="2"/>
            <w:tcBorders>
              <w:bottom w:val="single" w:sz="4" w:space="0" w:color="auto"/>
            </w:tcBorders>
            <w:shd w:val="clear" w:color="auto" w:fill="D9D9D9"/>
          </w:tcPr>
          <w:p w14:paraId="43B0B61A" w14:textId="77777777" w:rsidR="00961CD5" w:rsidRDefault="005D6FA0" w:rsidP="00752D7A">
            <w:pPr>
              <w:pStyle w:val="TableText"/>
            </w:pPr>
            <w:r>
              <w:t>Overview</w:t>
            </w:r>
          </w:p>
        </w:tc>
        <w:tc>
          <w:tcPr>
            <w:tcW w:w="4788" w:type="dxa"/>
            <w:tcBorders>
              <w:bottom w:val="nil"/>
            </w:tcBorders>
          </w:tcPr>
          <w:p w14:paraId="6D46DE09" w14:textId="77777777" w:rsidR="00961CD5" w:rsidRDefault="005D6FA0" w:rsidP="00752D7A">
            <w:pPr>
              <w:pStyle w:val="ExerciseText"/>
              <w:ind w:left="0" w:right="0"/>
            </w:pPr>
          </w:p>
        </w:tc>
      </w:tr>
      <w:tr w:rsidR="00961CD5" w14:paraId="040A945D" w14:textId="77777777" w:rsidTr="00752D7A">
        <w:trPr>
          <w:trHeight w:val="400"/>
        </w:trPr>
        <w:tc>
          <w:tcPr>
            <w:tcW w:w="9468" w:type="dxa"/>
            <w:gridSpan w:val="3"/>
            <w:tcBorders>
              <w:top w:val="nil"/>
            </w:tcBorders>
          </w:tcPr>
          <w:p w14:paraId="4C80CB78" w14:textId="77777777" w:rsidR="00961CD5" w:rsidRDefault="005D6FA0" w:rsidP="0012438A">
            <w:pPr>
              <w:pStyle w:val="ExText"/>
            </w:pPr>
            <w:r>
              <w:t>In this exercise you will</w:t>
            </w:r>
            <w:r>
              <w:t xml:space="preserve"> p</w:t>
            </w:r>
            <w:r>
              <w:t>rint</w:t>
            </w:r>
            <w:r w:rsidRPr="00055588">
              <w:t xml:space="preserve"> out the default values for different types of instance fields.</w:t>
            </w:r>
          </w:p>
        </w:tc>
      </w:tr>
      <w:tr w:rsidR="00961CD5" w14:paraId="36898991"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24EA5821" w14:textId="77777777" w:rsidR="00961CD5" w:rsidRDefault="005D6FA0" w:rsidP="00752D7A">
            <w:pPr>
              <w:pStyle w:val="TableText"/>
            </w:pPr>
            <w:r>
              <w:t>Objective</w:t>
            </w:r>
          </w:p>
        </w:tc>
        <w:tc>
          <w:tcPr>
            <w:tcW w:w="6408" w:type="dxa"/>
            <w:gridSpan w:val="2"/>
            <w:tcBorders>
              <w:left w:val="single" w:sz="4" w:space="0" w:color="FFFFFF"/>
            </w:tcBorders>
          </w:tcPr>
          <w:p w14:paraId="4D43A123" w14:textId="77777777" w:rsidR="00961CD5" w:rsidRDefault="005D6FA0" w:rsidP="0012438A">
            <w:pPr>
              <w:pStyle w:val="ExText"/>
            </w:pPr>
            <w:r>
              <w:t>Understand the nuances of instance fields</w:t>
            </w:r>
          </w:p>
        </w:tc>
      </w:tr>
      <w:tr w:rsidR="00961CD5" w:rsidRPr="00D1227A" w14:paraId="400BF6EE"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556F4EF3" w14:textId="77777777" w:rsidR="00961CD5" w:rsidRDefault="005D6FA0" w:rsidP="00752D7A">
            <w:pPr>
              <w:pStyle w:val="TableText"/>
            </w:pPr>
            <w:r>
              <w:t>Builds on Previous Labs</w:t>
            </w:r>
          </w:p>
        </w:tc>
        <w:tc>
          <w:tcPr>
            <w:tcW w:w="6408" w:type="dxa"/>
            <w:gridSpan w:val="2"/>
            <w:tcBorders>
              <w:left w:val="single" w:sz="4" w:space="0" w:color="FFFFFF"/>
            </w:tcBorders>
          </w:tcPr>
          <w:p w14:paraId="2A34A0DD" w14:textId="77777777" w:rsidR="00961CD5" w:rsidRPr="00D1227A" w:rsidRDefault="005D6FA0" w:rsidP="0012438A">
            <w:pPr>
              <w:pStyle w:val="ExText"/>
            </w:pPr>
            <w:r w:rsidRPr="00D1227A">
              <w:t>None</w:t>
            </w:r>
          </w:p>
        </w:tc>
      </w:tr>
      <w:tr w:rsidR="00155742" w:rsidRPr="00EF32C9" w14:paraId="3693EA67"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260CEE97" w14:textId="77777777" w:rsidR="00155742" w:rsidRDefault="005D6FA0" w:rsidP="00752D7A">
            <w:pPr>
              <w:pStyle w:val="TableText"/>
            </w:pPr>
            <w:r>
              <w:t>Exercise Folder</w:t>
            </w:r>
          </w:p>
        </w:tc>
        <w:tc>
          <w:tcPr>
            <w:tcW w:w="6408" w:type="dxa"/>
            <w:gridSpan w:val="2"/>
            <w:tcBorders>
              <w:left w:val="single" w:sz="4" w:space="0" w:color="FFFFFF"/>
            </w:tcBorders>
          </w:tcPr>
          <w:p w14:paraId="5929E06F" w14:textId="77777777" w:rsidR="00155742" w:rsidRDefault="005D6FA0" w:rsidP="0012438A">
            <w:pPr>
              <w:pStyle w:val="ExText"/>
            </w:pPr>
            <w:proofErr w:type="spellStart"/>
            <w:r>
              <w:t>FieldTest</w:t>
            </w:r>
            <w:proofErr w:type="spellEnd"/>
          </w:p>
        </w:tc>
      </w:tr>
      <w:tr w:rsidR="00961CD5" w:rsidRPr="00EF32C9" w14:paraId="4C52DEF2"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6394305B" w14:textId="77777777" w:rsidR="00961CD5" w:rsidRDefault="005D6FA0" w:rsidP="00752D7A">
            <w:pPr>
              <w:pStyle w:val="TableText"/>
            </w:pPr>
            <w:r>
              <w:t xml:space="preserve">Time to </w:t>
            </w:r>
            <w:r>
              <w:t>Complete</w:t>
            </w:r>
          </w:p>
        </w:tc>
        <w:tc>
          <w:tcPr>
            <w:tcW w:w="6408" w:type="dxa"/>
            <w:gridSpan w:val="2"/>
            <w:tcBorders>
              <w:left w:val="single" w:sz="4" w:space="0" w:color="FFFFFF"/>
            </w:tcBorders>
          </w:tcPr>
          <w:p w14:paraId="47100314" w14:textId="77777777" w:rsidR="00961CD5" w:rsidRPr="00EF32C9" w:rsidRDefault="005D6FA0" w:rsidP="0012438A">
            <w:pPr>
              <w:pStyle w:val="ExText"/>
            </w:pPr>
            <w:r>
              <w:t xml:space="preserve">15 </w:t>
            </w:r>
            <w:r w:rsidRPr="00EF32C9">
              <w:t>minutes</w:t>
            </w:r>
          </w:p>
        </w:tc>
      </w:tr>
    </w:tbl>
    <w:p w14:paraId="223FCB19" w14:textId="77777777" w:rsidR="00961CD5" w:rsidRPr="00055588" w:rsidRDefault="005D6FA0" w:rsidP="0012438A">
      <w:pPr>
        <w:pStyle w:val="ExNoteHeader"/>
      </w:pPr>
      <w:r w:rsidRPr="00055588">
        <w:t>Task List</w:t>
      </w:r>
    </w:p>
    <w:p w14:paraId="045F481D" w14:textId="77777777" w:rsidR="003810E3" w:rsidRPr="009A4873" w:rsidRDefault="005D6FA0" w:rsidP="003810E3">
      <w:pPr>
        <w:pStyle w:val="ExListParagraph"/>
        <w:rPr>
          <w:rFonts w:ascii="Verdana" w:hAnsi="Verdana"/>
          <w:szCs w:val="20"/>
        </w:rPr>
      </w:pPr>
      <w:r>
        <w:t xml:space="preserve">Create a new Java Project called </w:t>
      </w:r>
      <w:proofErr w:type="spellStart"/>
      <w:r>
        <w:rPr>
          <w:b/>
        </w:rPr>
        <w:t>FieldTest</w:t>
      </w:r>
      <w:proofErr w:type="spellEnd"/>
      <w:r>
        <w:t xml:space="preserve">.  </w:t>
      </w:r>
    </w:p>
    <w:p w14:paraId="565E45B1" w14:textId="77777777" w:rsidR="00961CD5" w:rsidRPr="00467E6A" w:rsidRDefault="005D6FA0" w:rsidP="0012438A">
      <w:pPr>
        <w:pStyle w:val="ExListParagraph"/>
        <w:rPr>
          <w:rStyle w:val="Code"/>
          <w:rFonts w:ascii="Verdana" w:hAnsi="Verdana"/>
          <w:szCs w:val="20"/>
        </w:rPr>
      </w:pPr>
      <w:r>
        <w:t xml:space="preserve">Import the source code at </w:t>
      </w:r>
      <w:r>
        <w:rPr>
          <w:b/>
        </w:rPr>
        <w:t>~</w:t>
      </w:r>
      <w:proofErr w:type="spellStart"/>
      <w:r>
        <w:rPr>
          <w:b/>
        </w:rPr>
        <w:t>StudentWork</w:t>
      </w:r>
      <w:proofErr w:type="spellEnd"/>
      <w:r>
        <w:rPr>
          <w:b/>
        </w:rPr>
        <w:t>/</w:t>
      </w:r>
      <w:r>
        <w:rPr>
          <w:b/>
        </w:rPr>
        <w:t>code</w:t>
      </w:r>
      <w:r>
        <w:rPr>
          <w:b/>
        </w:rPr>
        <w:t>/</w:t>
      </w:r>
      <w:proofErr w:type="spellStart"/>
      <w:r>
        <w:rPr>
          <w:b/>
        </w:rPr>
        <w:t>FieldTest</w:t>
      </w:r>
      <w:proofErr w:type="spellEnd"/>
      <w:r>
        <w:rPr>
          <w:b/>
        </w:rPr>
        <w:t>/</w:t>
      </w:r>
      <w:r>
        <w:rPr>
          <w:b/>
        </w:rPr>
        <w:t>lab-code</w:t>
      </w:r>
      <w:r>
        <w:t xml:space="preserve">.  Examine the newly imported file: </w:t>
      </w:r>
      <w:proofErr w:type="spellStart"/>
      <w:proofErr w:type="gramStart"/>
      <w:r w:rsidRPr="00055588">
        <w:rPr>
          <w:rStyle w:val="Code"/>
        </w:rPr>
        <w:t>trivera.core</w:t>
      </w:r>
      <w:proofErr w:type="gramEnd"/>
      <w:r w:rsidRPr="00055588">
        <w:rPr>
          <w:rStyle w:val="Code"/>
        </w:rPr>
        <w:t>.fields.FieldTest</w:t>
      </w:r>
      <w:proofErr w:type="spellEnd"/>
    </w:p>
    <w:p w14:paraId="79A48A3D" w14:textId="77777777" w:rsidR="00961CD5" w:rsidRPr="00055588" w:rsidRDefault="005D6FA0" w:rsidP="0012438A">
      <w:pPr>
        <w:pStyle w:val="ExListParagraph"/>
      </w:pPr>
      <w:r>
        <w:t>Insert code for the</w:t>
      </w:r>
      <w:r w:rsidRPr="00055588">
        <w:t xml:space="preserve"> following instance fields:</w:t>
      </w:r>
    </w:p>
    <w:p w14:paraId="3858386D" w14:textId="77777777" w:rsidR="00961CD5" w:rsidRPr="00727F64" w:rsidRDefault="005D6FA0" w:rsidP="0012438A">
      <w:pPr>
        <w:pStyle w:val="ExCode"/>
        <w:rPr>
          <w:lang w:val="nb-NO"/>
        </w:rPr>
      </w:pPr>
      <w:r w:rsidRPr="00727F64">
        <w:rPr>
          <w:lang w:val="nb-NO"/>
        </w:rPr>
        <w:t>priv</w:t>
      </w:r>
      <w:r w:rsidRPr="00727F64">
        <w:rPr>
          <w:lang w:val="nb-NO"/>
        </w:rPr>
        <w:t>ate String string;</w:t>
      </w:r>
    </w:p>
    <w:p w14:paraId="2B798797" w14:textId="77777777" w:rsidR="00961CD5" w:rsidRPr="00727F64" w:rsidRDefault="005D6FA0" w:rsidP="0012438A">
      <w:pPr>
        <w:pStyle w:val="ExCode"/>
        <w:rPr>
          <w:lang w:val="nb-NO"/>
        </w:rPr>
      </w:pPr>
      <w:r w:rsidRPr="00727F64">
        <w:rPr>
          <w:lang w:val="nb-NO"/>
        </w:rPr>
        <w:t>private int x;</w:t>
      </w:r>
    </w:p>
    <w:p w14:paraId="70536519" w14:textId="77777777" w:rsidR="00961CD5" w:rsidRPr="00055588" w:rsidRDefault="005D6FA0" w:rsidP="0012438A">
      <w:pPr>
        <w:pStyle w:val="ExCode"/>
      </w:pPr>
      <w:r w:rsidRPr="00055588">
        <w:t>private double y;</w:t>
      </w:r>
    </w:p>
    <w:p w14:paraId="4A5A6798" w14:textId="77777777" w:rsidR="00961CD5" w:rsidRPr="00055588" w:rsidRDefault="005D6FA0" w:rsidP="0012438A">
      <w:pPr>
        <w:pStyle w:val="ExCode"/>
      </w:pPr>
      <w:r w:rsidRPr="00055588">
        <w:t xml:space="preserve">private </w:t>
      </w:r>
      <w:proofErr w:type="spellStart"/>
      <w:r w:rsidRPr="00055588">
        <w:t>boolean</w:t>
      </w:r>
      <w:proofErr w:type="spellEnd"/>
      <w:r w:rsidRPr="00055588">
        <w:t xml:space="preserve"> </w:t>
      </w:r>
      <w:proofErr w:type="spellStart"/>
      <w:r w:rsidRPr="00055588">
        <w:t>yn</w:t>
      </w:r>
      <w:proofErr w:type="spellEnd"/>
      <w:r w:rsidRPr="00055588">
        <w:t>;</w:t>
      </w:r>
    </w:p>
    <w:p w14:paraId="09450146" w14:textId="77777777" w:rsidR="00961CD5" w:rsidRPr="00055588" w:rsidRDefault="005D6FA0" w:rsidP="0012438A">
      <w:pPr>
        <w:pStyle w:val="ExListParagraph"/>
      </w:pPr>
      <w:r w:rsidRPr="00055588">
        <w:t xml:space="preserve">For this lab, there is no need to create the set/get methods. </w:t>
      </w:r>
      <w:r>
        <w:t>In the</w:t>
      </w:r>
      <w:r w:rsidRPr="00055588">
        <w:t xml:space="preserve"> main method</w:t>
      </w:r>
      <w:r>
        <w:t>,</w:t>
      </w:r>
      <w:r w:rsidRPr="00055588">
        <w:t xml:space="preserve"> construct an instance of your class.</w:t>
      </w:r>
    </w:p>
    <w:p w14:paraId="374E7FBF" w14:textId="77777777" w:rsidR="00961CD5" w:rsidRPr="00055588" w:rsidRDefault="005D6FA0" w:rsidP="0012438A">
      <w:pPr>
        <w:pStyle w:val="ExListParagraph"/>
      </w:pPr>
      <w:r w:rsidRPr="00055588">
        <w:t>In your constructor define the following variable:</w:t>
      </w:r>
    </w:p>
    <w:p w14:paraId="59878765" w14:textId="77777777" w:rsidR="00961CD5" w:rsidRPr="00055588" w:rsidRDefault="005D6FA0" w:rsidP="0012438A">
      <w:pPr>
        <w:pStyle w:val="ExCode"/>
      </w:pPr>
      <w:r w:rsidRPr="00055588">
        <w:t>int x;</w:t>
      </w:r>
    </w:p>
    <w:p w14:paraId="3F6212B2" w14:textId="77777777" w:rsidR="00961CD5" w:rsidRPr="00055588" w:rsidRDefault="005D6FA0" w:rsidP="0012438A">
      <w:pPr>
        <w:pStyle w:val="ExListParagraph"/>
      </w:pPr>
      <w:r w:rsidRPr="00055588">
        <w:t xml:space="preserve">Also, print out the values of each of the four instance fields listed above using </w:t>
      </w:r>
      <w:proofErr w:type="spellStart"/>
      <w:r w:rsidRPr="00055588">
        <w:rPr>
          <w:rStyle w:val="Code"/>
        </w:rPr>
        <w:t>System.out.println</w:t>
      </w:r>
      <w:proofErr w:type="spellEnd"/>
      <w:r w:rsidRPr="00055588">
        <w:t>.</w:t>
      </w:r>
    </w:p>
    <w:p w14:paraId="30740ACF" w14:textId="77777777" w:rsidR="00961CD5" w:rsidRPr="00055588" w:rsidRDefault="005D6FA0" w:rsidP="0012438A">
      <w:pPr>
        <w:pStyle w:val="ExListParagraph"/>
      </w:pPr>
      <w:r w:rsidRPr="00055588">
        <w:t>Compile your class</w:t>
      </w:r>
      <w:r>
        <w:t xml:space="preserve"> (usually this is done automatically when you save the file within an IDE)</w:t>
      </w:r>
      <w:r w:rsidRPr="00055588">
        <w:t>.</w:t>
      </w:r>
    </w:p>
    <w:p w14:paraId="6ECF805D" w14:textId="77777777" w:rsidR="00961CD5" w:rsidRPr="00055588" w:rsidRDefault="005D6FA0" w:rsidP="0012438A">
      <w:pPr>
        <w:pStyle w:val="ExText"/>
      </w:pPr>
      <w:r w:rsidRPr="00055588">
        <w:t>At this point you should get an error regarding x.</w:t>
      </w:r>
    </w:p>
    <w:p w14:paraId="297C4F78" w14:textId="77777777" w:rsidR="00961CD5" w:rsidRPr="00055588" w:rsidRDefault="005D6FA0" w:rsidP="0012438A">
      <w:pPr>
        <w:pStyle w:val="ExListParagraph"/>
      </w:pPr>
      <w:r w:rsidRPr="00055588">
        <w:t>Modify your code so that it is the attribute x and not the local variable x that is being printed.</w:t>
      </w:r>
    </w:p>
    <w:p w14:paraId="210186C9" w14:textId="77777777" w:rsidR="00961CD5" w:rsidRPr="00055588" w:rsidRDefault="005D6FA0" w:rsidP="0012438A">
      <w:pPr>
        <w:pStyle w:val="ExListParagraph"/>
      </w:pPr>
      <w:r w:rsidRPr="00055588">
        <w:t>Compile your class.</w:t>
      </w:r>
    </w:p>
    <w:p w14:paraId="529C9ED7" w14:textId="77777777" w:rsidR="00961CD5" w:rsidRPr="00055588" w:rsidRDefault="005D6FA0" w:rsidP="0012438A">
      <w:pPr>
        <w:pStyle w:val="ExListParagraph"/>
      </w:pPr>
      <w:r w:rsidRPr="00055588">
        <w:t xml:space="preserve">Modify your definition of the variable x so that it is initialized with some value (ex: </w:t>
      </w:r>
      <w:r w:rsidRPr="00055588">
        <w:rPr>
          <w:rStyle w:val="Code"/>
        </w:rPr>
        <w:t>int x=5;</w:t>
      </w:r>
      <w:r w:rsidRPr="00055588">
        <w:t>).</w:t>
      </w:r>
    </w:p>
    <w:p w14:paraId="5D86856E" w14:textId="77777777" w:rsidR="00961CD5" w:rsidRPr="00055588" w:rsidRDefault="005D6FA0" w:rsidP="0012438A">
      <w:pPr>
        <w:pStyle w:val="ExListParagraph"/>
      </w:pPr>
      <w:r w:rsidRPr="00055588">
        <w:t>Add the code in the constructor to pri</w:t>
      </w:r>
      <w:r w:rsidRPr="00055588">
        <w:t>nt out variable x.</w:t>
      </w:r>
    </w:p>
    <w:p w14:paraId="0CB9B950" w14:textId="77777777" w:rsidR="00961CD5" w:rsidRDefault="005D6FA0" w:rsidP="0012438A">
      <w:pPr>
        <w:pStyle w:val="ExListParagraph"/>
      </w:pPr>
      <w:r>
        <w:t xml:space="preserve">Resolve any compilation errors prior to continuing.  </w:t>
      </w:r>
    </w:p>
    <w:p w14:paraId="4C06D833" w14:textId="77777777" w:rsidR="00961CD5" w:rsidRPr="00055588" w:rsidRDefault="005D6FA0" w:rsidP="0012438A">
      <w:pPr>
        <w:pStyle w:val="ExNoteHeader"/>
      </w:pPr>
      <w:r w:rsidRPr="00055588">
        <w:t>Testing Your Work</w:t>
      </w:r>
    </w:p>
    <w:p w14:paraId="3DA107D3" w14:textId="77777777" w:rsidR="00961CD5" w:rsidRPr="009B1E13" w:rsidRDefault="005D6FA0" w:rsidP="0012438A">
      <w:pPr>
        <w:pStyle w:val="ExListParagraph"/>
        <w:rPr>
          <w:rStyle w:val="Code"/>
          <w:rFonts w:ascii="Verdana" w:hAnsi="Verdana"/>
        </w:rPr>
      </w:pPr>
      <w:r>
        <w:t xml:space="preserve">Run the target class as a Java Application by right-clicking on the file entry and selecting </w:t>
      </w:r>
      <w:r w:rsidRPr="009B1E13">
        <w:rPr>
          <w:b/>
        </w:rPr>
        <w:t>Run As -&gt; Java Application</w:t>
      </w:r>
      <w:r>
        <w:t>.  Ignore the warning that local variable x is</w:t>
      </w:r>
      <w:r>
        <w:t xml:space="preserve"> </w:t>
      </w:r>
      <w:smartTag w:uri="urn:schemas-microsoft-com:office:smarttags" w:element="State">
        <w:smartTag w:uri="urn:schemas-microsoft-com:office:smarttags" w:element="place">
          <w:r>
            <w:t>nev</w:t>
          </w:r>
        </w:smartTag>
      </w:smartTag>
      <w:r>
        <w:t>er read.</w:t>
      </w:r>
    </w:p>
    <w:p w14:paraId="65B607AF" w14:textId="77777777" w:rsidR="00961CD5" w:rsidRPr="00055588" w:rsidRDefault="005D6FA0" w:rsidP="0012438A">
      <w:pPr>
        <w:pStyle w:val="ExNoteHeader"/>
      </w:pPr>
      <w:r w:rsidRPr="00055588">
        <w:t>Expected Results</w:t>
      </w:r>
    </w:p>
    <w:p w14:paraId="1351C335" w14:textId="77777777" w:rsidR="00961CD5" w:rsidRPr="00055588" w:rsidRDefault="005D6FA0" w:rsidP="0012438A">
      <w:pPr>
        <w:pStyle w:val="ExText"/>
      </w:pPr>
      <w:r w:rsidRPr="00055588">
        <w:t>Your first compilation should fail. At that point you would have been attempting to reference the value of the local variable x, but it has not been initialized yet.</w:t>
      </w:r>
    </w:p>
    <w:p w14:paraId="42BA7AAE" w14:textId="77777777" w:rsidR="00961CD5" w:rsidRPr="00055588" w:rsidRDefault="005D6FA0" w:rsidP="0012438A">
      <w:pPr>
        <w:pStyle w:val="ExText"/>
      </w:pPr>
      <w:r w:rsidRPr="00055588">
        <w:lastRenderedPageBreak/>
        <w:t xml:space="preserve">When you use the </w:t>
      </w:r>
      <w:r>
        <w:t>"</w:t>
      </w:r>
      <w:r w:rsidRPr="00055588">
        <w:rPr>
          <w:rStyle w:val="Code"/>
        </w:rPr>
        <w:t>this</w:t>
      </w:r>
      <w:r>
        <w:rPr>
          <w:rStyle w:val="Code"/>
        </w:rPr>
        <w:t>"</w:t>
      </w:r>
      <w:r w:rsidRPr="00055588">
        <w:t xml:space="preserve"> keyword to indicate that you wish to</w:t>
      </w:r>
      <w:r w:rsidRPr="00055588">
        <w:t xml:space="preserve"> reference the instance field x, the compilation succeeds. Although the instance field has not been explicitly initialized, all instance fields are implicitly initialized by the compiler, making your reference to its value valid.</w:t>
      </w:r>
    </w:p>
    <w:p w14:paraId="0701486B" w14:textId="77777777" w:rsidR="00961CD5" w:rsidRPr="00055588" w:rsidRDefault="005D6FA0" w:rsidP="0012438A">
      <w:pPr>
        <w:pStyle w:val="ExNoteHeader"/>
      </w:pPr>
      <w:r w:rsidRPr="00055588">
        <w:t>Notes</w:t>
      </w:r>
    </w:p>
    <w:p w14:paraId="5743F73A" w14:textId="77777777" w:rsidR="00961CD5" w:rsidRPr="00055588" w:rsidRDefault="005D6FA0" w:rsidP="0012438A">
      <w:pPr>
        <w:pStyle w:val="ExText"/>
      </w:pPr>
      <w:r w:rsidRPr="00055588">
        <w:t>A part of this exerc</w:t>
      </w:r>
      <w:r w:rsidRPr="00055588">
        <w:t>ise involves creating the distinction between variable x and field x.</w:t>
      </w:r>
    </w:p>
    <w:p w14:paraId="65705B69" w14:textId="77777777" w:rsidR="00EF2CE1" w:rsidRDefault="005D6FA0" w:rsidP="0012438A">
      <w:pPr>
        <w:pStyle w:val="ExText"/>
      </w:pPr>
      <w:r w:rsidRPr="00055588">
        <w:t>You'll also discover that you cannot ask to read the value of variable x until it has been initialized with a value. The same is not true for the fields, since they will be initialized f</w:t>
      </w:r>
      <w:r w:rsidRPr="00055588">
        <w:t>or you implicitly.</w:t>
      </w:r>
    </w:p>
    <w:p w14:paraId="226FC834" w14:textId="77777777" w:rsidR="00EF2CE1" w:rsidRDefault="005D6FA0" w:rsidP="00EF2CE1"/>
    <w:p w14:paraId="35602C70" w14:textId="77777777" w:rsidR="00961CD5" w:rsidRPr="00055588" w:rsidRDefault="005D6FA0" w:rsidP="00E74CE7">
      <w:pPr>
        <w:pStyle w:val="ExTitle"/>
      </w:pPr>
      <w:bookmarkStart w:id="46" w:name="_Toc239919597"/>
      <w:bookmarkStart w:id="47" w:name="_Toc396827199"/>
      <w:bookmarkStart w:id="48" w:name="_Toc36801805"/>
      <w:r w:rsidRPr="00055588">
        <w:lastRenderedPageBreak/>
        <w:t>Creating an Array</w:t>
      </w:r>
      <w:bookmarkEnd w:id="46"/>
      <w:bookmarkEnd w:id="47"/>
      <w:bookmarkEnd w:id="4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4788"/>
      </w:tblGrid>
      <w:tr w:rsidR="00961CD5" w14:paraId="11A6CBDD" w14:textId="77777777" w:rsidTr="00752D7A">
        <w:trPr>
          <w:trHeight w:val="400"/>
        </w:trPr>
        <w:tc>
          <w:tcPr>
            <w:tcW w:w="4680" w:type="dxa"/>
            <w:gridSpan w:val="2"/>
            <w:tcBorders>
              <w:bottom w:val="single" w:sz="4" w:space="0" w:color="auto"/>
            </w:tcBorders>
            <w:shd w:val="clear" w:color="auto" w:fill="D9D9D9"/>
          </w:tcPr>
          <w:p w14:paraId="45958B58" w14:textId="77777777" w:rsidR="00961CD5" w:rsidRDefault="005D6FA0" w:rsidP="00752D7A">
            <w:pPr>
              <w:pStyle w:val="TableText"/>
            </w:pPr>
            <w:r>
              <w:t>Overview</w:t>
            </w:r>
          </w:p>
        </w:tc>
        <w:tc>
          <w:tcPr>
            <w:tcW w:w="4788" w:type="dxa"/>
            <w:tcBorders>
              <w:bottom w:val="nil"/>
            </w:tcBorders>
          </w:tcPr>
          <w:p w14:paraId="150F93D3" w14:textId="77777777" w:rsidR="00961CD5" w:rsidRDefault="005D6FA0" w:rsidP="00752D7A">
            <w:pPr>
              <w:pStyle w:val="ExerciseText"/>
              <w:ind w:left="0" w:right="0"/>
            </w:pPr>
          </w:p>
        </w:tc>
      </w:tr>
      <w:tr w:rsidR="00961CD5" w14:paraId="3DCBAD73" w14:textId="77777777" w:rsidTr="00752D7A">
        <w:trPr>
          <w:trHeight w:val="400"/>
        </w:trPr>
        <w:tc>
          <w:tcPr>
            <w:tcW w:w="9468" w:type="dxa"/>
            <w:gridSpan w:val="3"/>
            <w:tcBorders>
              <w:top w:val="nil"/>
            </w:tcBorders>
          </w:tcPr>
          <w:p w14:paraId="46E79854" w14:textId="77777777" w:rsidR="00961CD5" w:rsidRDefault="005D6FA0" w:rsidP="00E74CE7">
            <w:pPr>
              <w:pStyle w:val="ExText"/>
            </w:pPr>
            <w:r>
              <w:t>In this exercise you will</w:t>
            </w:r>
            <w:r>
              <w:t xml:space="preserve"> c</w:t>
            </w:r>
            <w:r>
              <w:t>reate and populate an array.</w:t>
            </w:r>
          </w:p>
        </w:tc>
      </w:tr>
      <w:tr w:rsidR="00961CD5" w14:paraId="0DF4EB2B"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49C9F3F0" w14:textId="77777777" w:rsidR="00961CD5" w:rsidRDefault="005D6FA0" w:rsidP="00752D7A">
            <w:pPr>
              <w:pStyle w:val="TableText"/>
            </w:pPr>
            <w:r>
              <w:t>Objective</w:t>
            </w:r>
          </w:p>
        </w:tc>
        <w:tc>
          <w:tcPr>
            <w:tcW w:w="6408" w:type="dxa"/>
            <w:gridSpan w:val="2"/>
            <w:tcBorders>
              <w:left w:val="single" w:sz="4" w:space="0" w:color="FFFFFF"/>
            </w:tcBorders>
          </w:tcPr>
          <w:p w14:paraId="63A00BE3" w14:textId="77777777" w:rsidR="00961CD5" w:rsidRDefault="005D6FA0" w:rsidP="00E74CE7">
            <w:pPr>
              <w:pStyle w:val="ExText"/>
            </w:pPr>
            <w:r>
              <w:t>Understand the basics of array operations</w:t>
            </w:r>
          </w:p>
        </w:tc>
      </w:tr>
      <w:tr w:rsidR="00961CD5" w:rsidRPr="00D1227A" w14:paraId="5A4A73A2"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07EE9316" w14:textId="77777777" w:rsidR="00961CD5" w:rsidRDefault="005D6FA0" w:rsidP="00752D7A">
            <w:pPr>
              <w:pStyle w:val="TableText"/>
            </w:pPr>
            <w:r>
              <w:t>Builds on Previous Labs</w:t>
            </w:r>
          </w:p>
        </w:tc>
        <w:tc>
          <w:tcPr>
            <w:tcW w:w="6408" w:type="dxa"/>
            <w:gridSpan w:val="2"/>
            <w:tcBorders>
              <w:left w:val="single" w:sz="4" w:space="0" w:color="FFFFFF"/>
            </w:tcBorders>
          </w:tcPr>
          <w:p w14:paraId="668D6AE3" w14:textId="77777777" w:rsidR="00961CD5" w:rsidRPr="00D1227A" w:rsidRDefault="005D6FA0" w:rsidP="00E74CE7">
            <w:pPr>
              <w:pStyle w:val="ExText"/>
            </w:pPr>
            <w:r w:rsidRPr="00D1227A">
              <w:t>None</w:t>
            </w:r>
          </w:p>
        </w:tc>
      </w:tr>
      <w:tr w:rsidR="00766988" w:rsidRPr="00EF32C9" w14:paraId="1010E184"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754300A4" w14:textId="77777777" w:rsidR="00766988" w:rsidRDefault="005D6FA0" w:rsidP="00752D7A">
            <w:pPr>
              <w:pStyle w:val="TableText"/>
            </w:pPr>
            <w:r>
              <w:t>Exercise Folder</w:t>
            </w:r>
          </w:p>
        </w:tc>
        <w:tc>
          <w:tcPr>
            <w:tcW w:w="6408" w:type="dxa"/>
            <w:gridSpan w:val="2"/>
            <w:tcBorders>
              <w:left w:val="single" w:sz="4" w:space="0" w:color="FFFFFF"/>
            </w:tcBorders>
          </w:tcPr>
          <w:p w14:paraId="267C77E9" w14:textId="77777777" w:rsidR="00766988" w:rsidRDefault="005D6FA0" w:rsidP="00E74CE7">
            <w:pPr>
              <w:pStyle w:val="ExText"/>
            </w:pPr>
            <w:r>
              <w:t>Array</w:t>
            </w:r>
          </w:p>
        </w:tc>
      </w:tr>
      <w:tr w:rsidR="00961CD5" w:rsidRPr="00EF32C9" w14:paraId="2A11C7FE"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72A83D72" w14:textId="77777777" w:rsidR="00961CD5" w:rsidRDefault="005D6FA0" w:rsidP="00752D7A">
            <w:pPr>
              <w:pStyle w:val="TableText"/>
            </w:pPr>
            <w:r>
              <w:t>Time to Complete</w:t>
            </w:r>
          </w:p>
        </w:tc>
        <w:tc>
          <w:tcPr>
            <w:tcW w:w="6408" w:type="dxa"/>
            <w:gridSpan w:val="2"/>
            <w:tcBorders>
              <w:left w:val="single" w:sz="4" w:space="0" w:color="FFFFFF"/>
            </w:tcBorders>
          </w:tcPr>
          <w:p w14:paraId="3B4A3CF8" w14:textId="77777777" w:rsidR="00961CD5" w:rsidRPr="00EF32C9" w:rsidRDefault="005D6FA0" w:rsidP="00E74CE7">
            <w:pPr>
              <w:pStyle w:val="ExText"/>
            </w:pPr>
            <w:r>
              <w:t xml:space="preserve">30 </w:t>
            </w:r>
            <w:r w:rsidRPr="00EF32C9">
              <w:t>minutes</w:t>
            </w:r>
          </w:p>
        </w:tc>
      </w:tr>
    </w:tbl>
    <w:p w14:paraId="07322335" w14:textId="77777777" w:rsidR="00961CD5" w:rsidRPr="00055588" w:rsidRDefault="005D6FA0" w:rsidP="00E74CE7">
      <w:pPr>
        <w:pStyle w:val="ExNoteHeader"/>
      </w:pPr>
      <w:r w:rsidRPr="00055588">
        <w:t>Task List</w:t>
      </w:r>
    </w:p>
    <w:p w14:paraId="297D6A1E" w14:textId="77777777" w:rsidR="00F1778F" w:rsidRPr="009A4873" w:rsidRDefault="005D6FA0" w:rsidP="00F1778F">
      <w:pPr>
        <w:pStyle w:val="ExListParagraph"/>
        <w:rPr>
          <w:rFonts w:ascii="Verdana" w:hAnsi="Verdana"/>
          <w:szCs w:val="20"/>
        </w:rPr>
      </w:pPr>
      <w:r>
        <w:t xml:space="preserve">Create a new Java Project called </w:t>
      </w:r>
      <w:r>
        <w:rPr>
          <w:b/>
        </w:rPr>
        <w:t>Arrays</w:t>
      </w:r>
      <w:r>
        <w:t xml:space="preserve">.  </w:t>
      </w:r>
    </w:p>
    <w:p w14:paraId="4B5CCDC6" w14:textId="77777777" w:rsidR="00961CD5" w:rsidRDefault="005D6FA0" w:rsidP="00E74CE7">
      <w:pPr>
        <w:pStyle w:val="ExListParagraph"/>
        <w:rPr>
          <w:rStyle w:val="Code"/>
          <w:rFonts w:ascii="Verdana" w:hAnsi="Verdana"/>
          <w:szCs w:val="20"/>
        </w:rPr>
      </w:pPr>
      <w:r>
        <w:t xml:space="preserve">Create a new class called </w:t>
      </w:r>
      <w:proofErr w:type="spellStart"/>
      <w:r>
        <w:rPr>
          <w:b/>
        </w:rPr>
        <w:t>TestArray</w:t>
      </w:r>
      <w:proofErr w:type="spellEnd"/>
      <w:r>
        <w:t xml:space="preserve">, with a package name of </w:t>
      </w:r>
      <w:proofErr w:type="spellStart"/>
      <w:proofErr w:type="gramStart"/>
      <w:r w:rsidRPr="00E67BA2">
        <w:rPr>
          <w:rStyle w:val="Code"/>
        </w:rPr>
        <w:t>trivera.core</w:t>
      </w:r>
      <w:proofErr w:type="gramEnd"/>
      <w:r w:rsidRPr="00E67BA2">
        <w:rPr>
          <w:rStyle w:val="Code"/>
        </w:rPr>
        <w:t>.</w:t>
      </w:r>
      <w:r>
        <w:rPr>
          <w:rStyle w:val="Code"/>
        </w:rPr>
        <w:t>array</w:t>
      </w:r>
      <w:proofErr w:type="spellEnd"/>
      <w:r>
        <w:t xml:space="preserve">, and an auto-generated stub for the </w:t>
      </w:r>
      <w:r>
        <w:rPr>
          <w:b/>
        </w:rPr>
        <w:t xml:space="preserve">public static void main(String[] </w:t>
      </w:r>
      <w:proofErr w:type="spellStart"/>
      <w:r>
        <w:rPr>
          <w:b/>
        </w:rPr>
        <w:t>args</w:t>
      </w:r>
      <w:proofErr w:type="spellEnd"/>
      <w:r>
        <w:rPr>
          <w:b/>
        </w:rPr>
        <w:t>)</w:t>
      </w:r>
      <w:r>
        <w:t xml:space="preserve"> method.</w:t>
      </w:r>
    </w:p>
    <w:p w14:paraId="424F0CB5" w14:textId="77777777" w:rsidR="00961CD5" w:rsidRPr="00055588" w:rsidRDefault="005D6FA0" w:rsidP="00E74CE7">
      <w:pPr>
        <w:pStyle w:val="ExListParagraph"/>
      </w:pPr>
      <w:r>
        <w:t>In the main method, d</w:t>
      </w:r>
      <w:r w:rsidRPr="00055588">
        <w:t>eclare a String array:</w:t>
      </w:r>
    </w:p>
    <w:p w14:paraId="6DA7452E" w14:textId="77777777" w:rsidR="00961CD5" w:rsidRPr="00055588" w:rsidRDefault="005D6FA0" w:rsidP="00E74CE7">
      <w:pPr>
        <w:pStyle w:val="ExCode"/>
        <w:rPr>
          <w:rStyle w:val="Code"/>
        </w:rPr>
      </w:pPr>
      <w:r w:rsidRPr="00055588">
        <w:rPr>
          <w:rStyle w:val="Code"/>
        </w:rPr>
        <w:t xml:space="preserve">String </w:t>
      </w:r>
      <w:proofErr w:type="spellStart"/>
      <w:proofErr w:type="gramStart"/>
      <w:r w:rsidRPr="00055588">
        <w:rPr>
          <w:rStyle w:val="Code"/>
        </w:rPr>
        <w:t>myArray</w:t>
      </w:r>
      <w:proofErr w:type="spellEnd"/>
      <w:r w:rsidRPr="00055588">
        <w:rPr>
          <w:rStyle w:val="Code"/>
        </w:rPr>
        <w:t>[</w:t>
      </w:r>
      <w:proofErr w:type="gramEnd"/>
      <w:r w:rsidRPr="00055588">
        <w:rPr>
          <w:rStyle w:val="Code"/>
        </w:rPr>
        <w:t>];</w:t>
      </w:r>
    </w:p>
    <w:p w14:paraId="4515F637" w14:textId="77777777" w:rsidR="00961CD5" w:rsidRPr="00055588" w:rsidRDefault="005D6FA0" w:rsidP="00E74CE7">
      <w:pPr>
        <w:pStyle w:val="ExListParagraph"/>
      </w:pPr>
      <w:r w:rsidRPr="00055588">
        <w:t>Instantiate the array with five members:</w:t>
      </w:r>
    </w:p>
    <w:p w14:paraId="7693633C" w14:textId="77777777" w:rsidR="00961CD5" w:rsidRPr="00055588" w:rsidRDefault="005D6FA0" w:rsidP="00E74CE7">
      <w:pPr>
        <w:pStyle w:val="ExCode"/>
        <w:rPr>
          <w:rStyle w:val="Code"/>
        </w:rPr>
      </w:pPr>
      <w:proofErr w:type="spellStart"/>
      <w:r w:rsidRPr="00055588">
        <w:rPr>
          <w:rStyle w:val="Code"/>
        </w:rPr>
        <w:t>myArray</w:t>
      </w:r>
      <w:proofErr w:type="spellEnd"/>
      <w:r w:rsidRPr="00055588">
        <w:rPr>
          <w:rStyle w:val="Code"/>
        </w:rPr>
        <w:t xml:space="preserve"> = new </w:t>
      </w:r>
      <w:proofErr w:type="gramStart"/>
      <w:r w:rsidRPr="00055588">
        <w:rPr>
          <w:rStyle w:val="Code"/>
        </w:rPr>
        <w:t>String[</w:t>
      </w:r>
      <w:proofErr w:type="gramEnd"/>
      <w:r w:rsidRPr="00055588">
        <w:rPr>
          <w:rStyle w:val="Code"/>
        </w:rPr>
        <w:t>5];</w:t>
      </w:r>
    </w:p>
    <w:p w14:paraId="0F52EB09" w14:textId="77777777" w:rsidR="00961CD5" w:rsidRPr="00055588" w:rsidRDefault="005D6FA0" w:rsidP="00E74CE7">
      <w:pPr>
        <w:pStyle w:val="ExListParagraph"/>
      </w:pPr>
      <w:r w:rsidRPr="00055588">
        <w:t>Assign a String value to each member of the array (optionally, do this in a for loop):</w:t>
      </w:r>
    </w:p>
    <w:p w14:paraId="7B0F8405" w14:textId="77777777" w:rsidR="00961CD5" w:rsidRPr="00055588" w:rsidRDefault="005D6FA0" w:rsidP="00E74CE7">
      <w:pPr>
        <w:pStyle w:val="ExCode"/>
        <w:rPr>
          <w:rStyle w:val="Code"/>
        </w:rPr>
      </w:pPr>
      <w:proofErr w:type="spellStart"/>
      <w:proofErr w:type="gramStart"/>
      <w:r w:rsidRPr="00055588">
        <w:rPr>
          <w:rStyle w:val="Code"/>
        </w:rPr>
        <w:t>myArray</w:t>
      </w:r>
      <w:proofErr w:type="spellEnd"/>
      <w:r w:rsidRPr="00055588">
        <w:rPr>
          <w:rStyle w:val="Code"/>
        </w:rPr>
        <w:t>[</w:t>
      </w:r>
      <w:proofErr w:type="gramEnd"/>
      <w:r w:rsidRPr="00055588">
        <w:rPr>
          <w:rStyle w:val="Code"/>
        </w:rPr>
        <w:t xml:space="preserve">0] = </w:t>
      </w:r>
      <w:r>
        <w:rPr>
          <w:rStyle w:val="Code"/>
        </w:rPr>
        <w:t>"</w:t>
      </w:r>
      <w:r w:rsidRPr="00055588">
        <w:rPr>
          <w:rStyle w:val="Code"/>
        </w:rPr>
        <w:t>First element</w:t>
      </w:r>
      <w:r>
        <w:rPr>
          <w:rStyle w:val="Code"/>
        </w:rPr>
        <w:t>"</w:t>
      </w:r>
      <w:r w:rsidRPr="00055588">
        <w:rPr>
          <w:rStyle w:val="Code"/>
        </w:rPr>
        <w:t>; //do this four more times</w:t>
      </w:r>
    </w:p>
    <w:p w14:paraId="1D48A629" w14:textId="77777777" w:rsidR="00961CD5" w:rsidRDefault="005D6FA0" w:rsidP="00E74CE7">
      <w:pPr>
        <w:pStyle w:val="ExListParagraph"/>
      </w:pPr>
      <w:r w:rsidRPr="00055588">
        <w:t xml:space="preserve">Use a </w:t>
      </w:r>
      <w:r>
        <w:t>"</w:t>
      </w:r>
      <w:r w:rsidRPr="00055588">
        <w:t>for loop</w:t>
      </w:r>
      <w:r>
        <w:t>"</w:t>
      </w:r>
      <w:r w:rsidRPr="00055588">
        <w:t xml:space="preserve"> to print the elements of the array. Assume that you do not know the size of the array (use the </w:t>
      </w:r>
      <w:r w:rsidRPr="00055588">
        <w:rPr>
          <w:rStyle w:val="Code"/>
        </w:rPr>
        <w:t>length</w:t>
      </w:r>
      <w:r w:rsidRPr="00055588">
        <w:t xml:space="preserve"> attribute of the array).</w:t>
      </w:r>
    </w:p>
    <w:p w14:paraId="071B2D91" w14:textId="77777777" w:rsidR="00961CD5" w:rsidRPr="00055588" w:rsidRDefault="005D6FA0" w:rsidP="00E74CE7">
      <w:pPr>
        <w:pStyle w:val="ExListParagraph"/>
      </w:pPr>
      <w:r>
        <w:t xml:space="preserve">Resolve any compilation errors prior to continuing.  </w:t>
      </w:r>
    </w:p>
    <w:p w14:paraId="38AFCFC5" w14:textId="77777777" w:rsidR="00961CD5" w:rsidRPr="00055588" w:rsidRDefault="005D6FA0" w:rsidP="00E74CE7">
      <w:pPr>
        <w:pStyle w:val="ExNoteHeader"/>
      </w:pPr>
      <w:r w:rsidRPr="00055588">
        <w:t>Testing Your Work</w:t>
      </w:r>
    </w:p>
    <w:p w14:paraId="4BC285F8" w14:textId="77777777" w:rsidR="00961CD5" w:rsidRPr="009B1E13" w:rsidRDefault="005D6FA0" w:rsidP="00E74CE7">
      <w:pPr>
        <w:pStyle w:val="ExListParagraph"/>
        <w:rPr>
          <w:rStyle w:val="Code"/>
          <w:rFonts w:ascii="Verdana" w:hAnsi="Verdana"/>
        </w:rPr>
      </w:pPr>
      <w:r>
        <w:t xml:space="preserve">Run the target class as a Java Application by right-clicking on the file entry and selecting </w:t>
      </w:r>
      <w:r w:rsidRPr="009B1E13">
        <w:rPr>
          <w:b/>
        </w:rPr>
        <w:t>Run As -&gt; Java Application</w:t>
      </w:r>
      <w:r>
        <w:t xml:space="preserve">. </w:t>
      </w:r>
    </w:p>
    <w:p w14:paraId="009A46ED" w14:textId="77777777" w:rsidR="00961CD5" w:rsidRPr="00055588" w:rsidRDefault="005D6FA0" w:rsidP="00E74CE7">
      <w:pPr>
        <w:pStyle w:val="ExNoteHeader"/>
      </w:pPr>
      <w:r w:rsidRPr="00055588">
        <w:t>Expected Results</w:t>
      </w:r>
    </w:p>
    <w:p w14:paraId="399F9EAE" w14:textId="77777777" w:rsidR="00961CD5" w:rsidRPr="00055588" w:rsidRDefault="005D6FA0" w:rsidP="00E74CE7">
      <w:pPr>
        <w:pStyle w:val="ExText"/>
      </w:pPr>
      <w:r w:rsidRPr="00055588">
        <w:t>The contents of the array should be displayed.</w:t>
      </w:r>
    </w:p>
    <w:p w14:paraId="3B9755F9" w14:textId="77777777" w:rsidR="00961CD5" w:rsidRDefault="005D6FA0" w:rsidP="00E74CE7">
      <w:pPr>
        <w:pStyle w:val="ExNoteHeader"/>
      </w:pPr>
      <w:r>
        <w:t>Challenge:</w:t>
      </w:r>
    </w:p>
    <w:p w14:paraId="37CA11D1" w14:textId="77777777" w:rsidR="00EF2CE1" w:rsidRDefault="005D6FA0" w:rsidP="00E74CE7">
      <w:pPr>
        <w:pStyle w:val="ExText"/>
      </w:pPr>
      <w:r>
        <w:t xml:space="preserve">As with previous labs, try to </w:t>
      </w:r>
      <w:smartTag w:uri="urn:schemas-microsoft-com:office:smarttags" w:element="City">
        <w:smartTag w:uri="urn:schemas-microsoft-com:office:smarttags" w:element="place">
          <w:r>
            <w:t>brea</w:t>
          </w:r>
        </w:smartTag>
      </w:smartTag>
      <w:r>
        <w:t>k this lab.  Use the debu</w:t>
      </w:r>
      <w:r>
        <w:t>gger to step through the processing of the array.</w:t>
      </w:r>
    </w:p>
    <w:p w14:paraId="5E1A4907" w14:textId="77777777" w:rsidR="00EF2CE1" w:rsidRDefault="005D6FA0" w:rsidP="00EF2CE1"/>
    <w:p w14:paraId="31708409" w14:textId="77777777" w:rsidR="00C07C33" w:rsidRPr="00C8584E" w:rsidRDefault="005D6FA0" w:rsidP="0036381B">
      <w:pPr>
        <w:pStyle w:val="ExTitle"/>
      </w:pPr>
      <w:bookmarkStart w:id="49" w:name="_Toc36801806"/>
      <w:r>
        <w:rPr>
          <w:rStyle w:val="Code"/>
          <w:rFonts w:ascii="Arial" w:hAnsi="Arial"/>
        </w:rPr>
        <w:lastRenderedPageBreak/>
        <w:t>Using Local-Variable Type Inference</w:t>
      </w:r>
      <w:bookmarkEnd w:id="49"/>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5040"/>
      </w:tblGrid>
      <w:tr w:rsidR="00C07C33" w:rsidRPr="00925467" w14:paraId="781CF739" w14:textId="77777777" w:rsidTr="000E1B0B">
        <w:trPr>
          <w:trHeight w:val="400"/>
        </w:trPr>
        <w:tc>
          <w:tcPr>
            <w:tcW w:w="4680" w:type="dxa"/>
            <w:gridSpan w:val="2"/>
            <w:tcBorders>
              <w:bottom w:val="single" w:sz="4" w:space="0" w:color="auto"/>
            </w:tcBorders>
            <w:shd w:val="clear" w:color="auto" w:fill="C0C0C0"/>
          </w:tcPr>
          <w:p w14:paraId="448615BA" w14:textId="77777777" w:rsidR="00C07C33" w:rsidRPr="00925467" w:rsidRDefault="005D6FA0" w:rsidP="000E1B0B">
            <w:pPr>
              <w:pStyle w:val="TableText"/>
            </w:pPr>
            <w:r w:rsidRPr="00925467">
              <w:t>Overview</w:t>
            </w:r>
          </w:p>
        </w:tc>
        <w:tc>
          <w:tcPr>
            <w:tcW w:w="5040" w:type="dxa"/>
            <w:tcBorders>
              <w:bottom w:val="nil"/>
            </w:tcBorders>
          </w:tcPr>
          <w:p w14:paraId="66FC4CD8" w14:textId="77777777" w:rsidR="00C07C33" w:rsidRPr="00925467" w:rsidRDefault="005D6FA0" w:rsidP="000E1B0B">
            <w:pPr>
              <w:pStyle w:val="ExerciseText"/>
              <w:ind w:left="0" w:right="0"/>
            </w:pPr>
          </w:p>
        </w:tc>
      </w:tr>
      <w:tr w:rsidR="00C07C33" w:rsidRPr="00925467" w14:paraId="1B5352F4" w14:textId="77777777" w:rsidTr="000E1B0B">
        <w:trPr>
          <w:trHeight w:val="400"/>
        </w:trPr>
        <w:tc>
          <w:tcPr>
            <w:tcW w:w="9720" w:type="dxa"/>
            <w:gridSpan w:val="3"/>
            <w:tcBorders>
              <w:top w:val="nil"/>
            </w:tcBorders>
          </w:tcPr>
          <w:p w14:paraId="0A45301C" w14:textId="77777777" w:rsidR="00F35683" w:rsidRPr="00925467" w:rsidRDefault="005D6FA0" w:rsidP="009C41BC">
            <w:pPr>
              <w:pStyle w:val="ExText"/>
            </w:pPr>
            <w:r>
              <w:t>During this exercise</w:t>
            </w:r>
            <w:r>
              <w:t>,</w:t>
            </w:r>
            <w:r>
              <w:t xml:space="preserve"> </w:t>
            </w:r>
            <w:r>
              <w:t>you will use the var keyword introduced in Java 10 to define type ‘type’ of each local variable while implementing the method.</w:t>
            </w:r>
          </w:p>
        </w:tc>
      </w:tr>
      <w:tr w:rsidR="00C07C33" w:rsidRPr="00925467" w14:paraId="62CE508A" w14:textId="77777777" w:rsidTr="000E1B0B">
        <w:trPr>
          <w:trHeight w:val="400"/>
        </w:trPr>
        <w:tc>
          <w:tcPr>
            <w:tcW w:w="2340" w:type="dxa"/>
            <w:tcBorders>
              <w:top w:val="single" w:sz="4" w:space="0" w:color="FFFFFF"/>
              <w:left w:val="single" w:sz="4" w:space="0" w:color="000000"/>
              <w:bottom w:val="single" w:sz="4" w:space="0" w:color="FFFFFF"/>
              <w:right w:val="single" w:sz="4" w:space="0" w:color="FFFFFF"/>
            </w:tcBorders>
            <w:shd w:val="clear" w:color="auto" w:fill="C0C0C0"/>
          </w:tcPr>
          <w:p w14:paraId="66A217A1" w14:textId="77777777" w:rsidR="00C07C33" w:rsidRPr="00925467" w:rsidRDefault="005D6FA0" w:rsidP="000E1B0B">
            <w:pPr>
              <w:pStyle w:val="TableText"/>
            </w:pPr>
            <w:r w:rsidRPr="00925467">
              <w:t>Objective</w:t>
            </w:r>
          </w:p>
        </w:tc>
        <w:tc>
          <w:tcPr>
            <w:tcW w:w="7380" w:type="dxa"/>
            <w:gridSpan w:val="2"/>
            <w:tcBorders>
              <w:left w:val="single" w:sz="4" w:space="0" w:color="FFFFFF"/>
            </w:tcBorders>
          </w:tcPr>
          <w:p w14:paraId="73717625" w14:textId="77777777" w:rsidR="00C07C33" w:rsidRPr="00925467" w:rsidRDefault="005D6FA0" w:rsidP="009C41BC">
            <w:pPr>
              <w:pStyle w:val="ExText"/>
            </w:pPr>
            <w:r>
              <w:t xml:space="preserve">Using the var reserved word to </w:t>
            </w:r>
            <w:r>
              <w:t>define local variables</w:t>
            </w:r>
          </w:p>
        </w:tc>
      </w:tr>
      <w:tr w:rsidR="00C07C33" w:rsidRPr="00925467" w14:paraId="04E03FE6" w14:textId="77777777" w:rsidTr="000E1B0B">
        <w:trPr>
          <w:trHeight w:val="400"/>
        </w:trPr>
        <w:tc>
          <w:tcPr>
            <w:tcW w:w="2340" w:type="dxa"/>
            <w:tcBorders>
              <w:top w:val="single" w:sz="4" w:space="0" w:color="FFFFFF"/>
              <w:left w:val="single" w:sz="4" w:space="0" w:color="000000"/>
              <w:bottom w:val="single" w:sz="4" w:space="0" w:color="FFFFFF"/>
              <w:right w:val="single" w:sz="4" w:space="0" w:color="FFFFFF"/>
            </w:tcBorders>
            <w:shd w:val="clear" w:color="auto" w:fill="C0C0C0"/>
          </w:tcPr>
          <w:p w14:paraId="1FF4BBF1" w14:textId="77777777" w:rsidR="00C07C33" w:rsidRPr="00925467" w:rsidRDefault="005D6FA0" w:rsidP="000E1B0B">
            <w:pPr>
              <w:pStyle w:val="TableText"/>
            </w:pPr>
            <w:r>
              <w:t>Exercise</w:t>
            </w:r>
            <w:r>
              <w:t xml:space="preserve"> </w:t>
            </w:r>
            <w:r>
              <w:t>Folder</w:t>
            </w:r>
          </w:p>
        </w:tc>
        <w:tc>
          <w:tcPr>
            <w:tcW w:w="7380" w:type="dxa"/>
            <w:gridSpan w:val="2"/>
            <w:tcBorders>
              <w:left w:val="single" w:sz="4" w:space="0" w:color="FFFFFF"/>
            </w:tcBorders>
          </w:tcPr>
          <w:p w14:paraId="0ADABF0E" w14:textId="77777777" w:rsidR="00C07C33" w:rsidRPr="00925467" w:rsidRDefault="005D6FA0" w:rsidP="00F35683">
            <w:pPr>
              <w:pStyle w:val="ExText"/>
            </w:pPr>
            <w:proofErr w:type="spellStart"/>
            <w:r w:rsidRPr="0036381B">
              <w:t>UsingVar</w:t>
            </w:r>
            <w:proofErr w:type="spellEnd"/>
          </w:p>
        </w:tc>
      </w:tr>
      <w:tr w:rsidR="00C07C33" w:rsidRPr="00925467" w14:paraId="5662F59D" w14:textId="77777777" w:rsidTr="000E1B0B">
        <w:trPr>
          <w:trHeight w:val="400"/>
        </w:trPr>
        <w:tc>
          <w:tcPr>
            <w:tcW w:w="2340" w:type="dxa"/>
            <w:tcBorders>
              <w:top w:val="single" w:sz="4" w:space="0" w:color="FFFFFF"/>
              <w:left w:val="single" w:sz="4" w:space="0" w:color="000000"/>
              <w:bottom w:val="single" w:sz="4" w:space="0" w:color="000000"/>
              <w:right w:val="single" w:sz="4" w:space="0" w:color="FFFFFF"/>
            </w:tcBorders>
            <w:shd w:val="clear" w:color="auto" w:fill="C0C0C0"/>
          </w:tcPr>
          <w:p w14:paraId="2A001CCB" w14:textId="77777777" w:rsidR="00C07C33" w:rsidRPr="00925467" w:rsidRDefault="005D6FA0" w:rsidP="000E1B0B">
            <w:pPr>
              <w:pStyle w:val="TableText"/>
            </w:pPr>
            <w:r w:rsidRPr="00925467">
              <w:t xml:space="preserve">Approximate time </w:t>
            </w:r>
          </w:p>
        </w:tc>
        <w:tc>
          <w:tcPr>
            <w:tcW w:w="7380" w:type="dxa"/>
            <w:gridSpan w:val="2"/>
            <w:tcBorders>
              <w:left w:val="single" w:sz="4" w:space="0" w:color="FFFFFF"/>
            </w:tcBorders>
          </w:tcPr>
          <w:p w14:paraId="615D6119" w14:textId="77777777" w:rsidR="00C07C33" w:rsidRPr="00925467" w:rsidRDefault="005D6FA0" w:rsidP="000E1B0B">
            <w:pPr>
              <w:pStyle w:val="TableText"/>
            </w:pPr>
            <w:r>
              <w:t>2</w:t>
            </w:r>
            <w:r>
              <w:t>0</w:t>
            </w:r>
            <w:r w:rsidRPr="00925467">
              <w:t xml:space="preserve"> minutes</w:t>
            </w:r>
          </w:p>
        </w:tc>
      </w:tr>
    </w:tbl>
    <w:p w14:paraId="2D7579B4" w14:textId="77777777" w:rsidR="0036381B" w:rsidRPr="00925467" w:rsidRDefault="005D6FA0" w:rsidP="0036381B">
      <w:pPr>
        <w:pStyle w:val="ExNoteHeader"/>
      </w:pPr>
      <w:r w:rsidRPr="00925467">
        <w:t>Setup for the exercise</w:t>
      </w:r>
    </w:p>
    <w:p w14:paraId="0ECAB6ED" w14:textId="77777777" w:rsidR="0036381B" w:rsidRPr="00925467" w:rsidRDefault="005D6FA0" w:rsidP="0036381B">
      <w:pPr>
        <w:pStyle w:val="ExListParagraph"/>
      </w:pPr>
      <w:r w:rsidRPr="00925467">
        <w:t xml:space="preserve">Create a new Java </w:t>
      </w:r>
      <w:r w:rsidRPr="00380CC7">
        <w:t>Project</w:t>
      </w:r>
      <w:r>
        <w:t xml:space="preserve"> (Eclipse) / Module (IntelliJ)</w:t>
      </w:r>
      <w:r w:rsidRPr="00925467">
        <w:t xml:space="preserve"> called </w:t>
      </w:r>
      <w:proofErr w:type="spellStart"/>
      <w:r w:rsidRPr="0036381B">
        <w:rPr>
          <w:b/>
        </w:rPr>
        <w:t>UsingVar</w:t>
      </w:r>
      <w:proofErr w:type="spellEnd"/>
      <w:r w:rsidRPr="00925467">
        <w:t xml:space="preserve">.  </w:t>
      </w:r>
    </w:p>
    <w:p w14:paraId="11D84EFC" w14:textId="77777777" w:rsidR="0036381B" w:rsidRDefault="005D6FA0" w:rsidP="0036381B">
      <w:pPr>
        <w:pStyle w:val="ExListParagraph"/>
      </w:pPr>
      <w:r w:rsidRPr="00925467">
        <w:t xml:space="preserve">Import the source code at </w:t>
      </w:r>
      <w:r w:rsidRPr="00925467">
        <w:rPr>
          <w:b/>
        </w:rPr>
        <w:t>~</w:t>
      </w:r>
      <w:proofErr w:type="spellStart"/>
      <w:r w:rsidRPr="00925467">
        <w:rPr>
          <w:b/>
        </w:rPr>
        <w:t>StudentWork</w:t>
      </w:r>
      <w:proofErr w:type="spellEnd"/>
      <w:r w:rsidRPr="00925467">
        <w:rPr>
          <w:b/>
        </w:rPr>
        <w:t>/</w:t>
      </w:r>
      <w:r>
        <w:rPr>
          <w:b/>
        </w:rPr>
        <w:t>code</w:t>
      </w:r>
      <w:r w:rsidRPr="00925467">
        <w:rPr>
          <w:b/>
        </w:rPr>
        <w:t>/</w:t>
      </w:r>
      <w:proofErr w:type="spellStart"/>
      <w:r w:rsidRPr="0036381B">
        <w:rPr>
          <w:b/>
        </w:rPr>
        <w:t>UsingVar</w:t>
      </w:r>
      <w:proofErr w:type="spellEnd"/>
      <w:r w:rsidRPr="00925467">
        <w:rPr>
          <w:b/>
        </w:rPr>
        <w:t>/</w:t>
      </w:r>
      <w:r>
        <w:rPr>
          <w:b/>
        </w:rPr>
        <w:t>lab-code</w:t>
      </w:r>
      <w:r w:rsidRPr="00925467">
        <w:t xml:space="preserve">.  </w:t>
      </w:r>
    </w:p>
    <w:p w14:paraId="325AC575" w14:textId="77777777" w:rsidR="0036381B" w:rsidRDefault="005D6FA0" w:rsidP="0036381B">
      <w:pPr>
        <w:pStyle w:val="ExNoteHeader"/>
      </w:pPr>
      <w:r>
        <w:t xml:space="preserve">About the </w:t>
      </w:r>
      <w:r>
        <w:t>exercise</w:t>
      </w:r>
    </w:p>
    <w:p w14:paraId="5F55DDE9" w14:textId="77777777" w:rsidR="0036381B" w:rsidRDefault="005D6FA0" w:rsidP="0036381B">
      <w:pPr>
        <w:pStyle w:val="ExText"/>
      </w:pPr>
      <w:r>
        <w:t>We provided a Mocked implementation of a Flight repository, which allows clients to provide a List of destination codes to retrieve a List of Flight instances going to these destinations.</w:t>
      </w:r>
    </w:p>
    <w:p w14:paraId="7C2F2DA0" w14:textId="77777777" w:rsidR="0036381B" w:rsidRDefault="005D6FA0" w:rsidP="0036381B">
      <w:pPr>
        <w:pStyle w:val="ExCode"/>
      </w:pPr>
      <w:r w:rsidRPr="0036381B">
        <w:t xml:space="preserve">List&lt;Flight&gt; </w:t>
      </w:r>
      <w:proofErr w:type="spellStart"/>
      <w:proofErr w:type="gramStart"/>
      <w:r w:rsidRPr="0036381B">
        <w:t>getFlightsForDestination</w:t>
      </w:r>
      <w:proofErr w:type="spellEnd"/>
      <w:r w:rsidRPr="0036381B">
        <w:t>(</w:t>
      </w:r>
      <w:proofErr w:type="gramEnd"/>
      <w:r>
        <w:br/>
        <w:t xml:space="preserve">                   </w:t>
      </w:r>
      <w:r w:rsidRPr="0036381B">
        <w:t>L</w:t>
      </w:r>
      <w:r w:rsidRPr="0036381B">
        <w:t xml:space="preserve">ist&lt;String&gt; </w:t>
      </w:r>
      <w:proofErr w:type="spellStart"/>
      <w:r w:rsidRPr="0036381B">
        <w:t>destinationCodes</w:t>
      </w:r>
      <w:proofErr w:type="spellEnd"/>
      <w:r w:rsidRPr="0036381B">
        <w:t>);</w:t>
      </w:r>
    </w:p>
    <w:p w14:paraId="38F6483D" w14:textId="77777777" w:rsidR="00000A9C" w:rsidRDefault="005D6FA0" w:rsidP="00000A9C">
      <w:pPr>
        <w:pStyle w:val="ExListParagraph"/>
      </w:pPr>
      <w:r>
        <w:t xml:space="preserve">Inspect the </w:t>
      </w:r>
      <w:r w:rsidRPr="00000A9C">
        <w:rPr>
          <w:b/>
        </w:rPr>
        <w:t>Flight</w:t>
      </w:r>
      <w:r>
        <w:t xml:space="preserve"> class</w:t>
      </w:r>
    </w:p>
    <w:p w14:paraId="5B3E2267" w14:textId="77777777" w:rsidR="00000A9C" w:rsidRDefault="005D6FA0" w:rsidP="00000A9C">
      <w:pPr>
        <w:pStyle w:val="ExText"/>
      </w:pPr>
      <w:r>
        <w:t>Each instance of this class represents a single departing flight.</w:t>
      </w:r>
    </w:p>
    <w:p w14:paraId="79BAA5E0" w14:textId="77777777" w:rsidR="00000A9C" w:rsidRDefault="005D6FA0" w:rsidP="00000A9C">
      <w:pPr>
        <w:pStyle w:val="ExListParagraph"/>
      </w:pPr>
      <w:r>
        <w:t xml:space="preserve">Inspect the </w:t>
      </w:r>
      <w:proofErr w:type="spellStart"/>
      <w:r w:rsidRPr="00000A9C">
        <w:rPr>
          <w:b/>
        </w:rPr>
        <w:t>getFlightDescription</w:t>
      </w:r>
      <w:proofErr w:type="spellEnd"/>
      <w:r>
        <w:t xml:space="preserve"> method of the </w:t>
      </w:r>
      <w:r w:rsidRPr="00000A9C">
        <w:rPr>
          <w:b/>
        </w:rPr>
        <w:t>Flight</w:t>
      </w:r>
      <w:r>
        <w:t xml:space="preserve"> class</w:t>
      </w:r>
    </w:p>
    <w:p w14:paraId="087A8820" w14:textId="77777777" w:rsidR="00000A9C" w:rsidRDefault="005D6FA0" w:rsidP="00000A9C">
      <w:pPr>
        <w:pStyle w:val="ExText"/>
      </w:pPr>
      <w:r>
        <w:t>This method returns a brief description of the Flight. You will be using t</w:t>
      </w:r>
      <w:r>
        <w:t>his method when implementing the client class</w:t>
      </w:r>
    </w:p>
    <w:p w14:paraId="5FC4EFF1" w14:textId="77777777" w:rsidR="006B5606" w:rsidRDefault="005D6FA0" w:rsidP="00000A9C">
      <w:pPr>
        <w:pStyle w:val="ExListParagraph"/>
      </w:pPr>
      <w:r>
        <w:t xml:space="preserve">Open </w:t>
      </w:r>
      <w:proofErr w:type="spellStart"/>
      <w:r w:rsidRPr="00000A9C">
        <w:rPr>
          <w:b/>
        </w:rPr>
        <w:t>RepositoryClient</w:t>
      </w:r>
      <w:proofErr w:type="spellEnd"/>
    </w:p>
    <w:p w14:paraId="2135D2DC" w14:textId="77777777" w:rsidR="00000A9C" w:rsidRDefault="005D6FA0" w:rsidP="00000A9C">
      <w:pPr>
        <w:pStyle w:val="ExText"/>
      </w:pPr>
      <w:r>
        <w:t xml:space="preserve">You will be implementing the </w:t>
      </w:r>
      <w:proofErr w:type="spellStart"/>
      <w:r w:rsidRPr="00000A9C">
        <w:rPr>
          <w:b/>
        </w:rPr>
        <w:t>listFlights</w:t>
      </w:r>
      <w:proofErr w:type="spellEnd"/>
      <w:r>
        <w:t xml:space="preserve"> method. Within this method you will obtain a list of Flight objects from the repository. Once you have obtained the list, you need to create a List of flight descriptions (List of String objects), where each entry in the list does not only contain the des</w:t>
      </w:r>
      <w:r>
        <w:t xml:space="preserve">cription of each flight (obtained by invoking the </w:t>
      </w:r>
      <w:proofErr w:type="spellStart"/>
      <w:r w:rsidRPr="00000A9C">
        <w:rPr>
          <w:b/>
        </w:rPr>
        <w:t>getFlightDescription</w:t>
      </w:r>
      <w:proofErr w:type="spellEnd"/>
      <w:r>
        <w:t xml:space="preserve"> method on the flight class, but also the index (position) in the List.</w:t>
      </w:r>
    </w:p>
    <w:p w14:paraId="28E70163" w14:textId="77777777" w:rsidR="00000A9C" w:rsidRDefault="005D6FA0" w:rsidP="00000A9C">
      <w:pPr>
        <w:pStyle w:val="ExText"/>
      </w:pPr>
      <w:r>
        <w:t>Since the order of the flights being returned is significant to the application and we are certain that the number</w:t>
      </w:r>
      <w:r>
        <w:t xml:space="preserve"> of flights that is being returned is limited, we will not be using the Java Stream API to implement the method, but will be using the good-old for loop to iterate over the elements.</w:t>
      </w:r>
    </w:p>
    <w:p w14:paraId="412D0709" w14:textId="77777777" w:rsidR="00000A9C" w:rsidRDefault="005D6FA0" w:rsidP="00000A9C">
      <w:pPr>
        <w:pStyle w:val="ExNoteHeader"/>
      </w:pPr>
      <w:r>
        <w:t xml:space="preserve">Implement the </w:t>
      </w:r>
      <w:proofErr w:type="spellStart"/>
      <w:r>
        <w:t>listFlights</w:t>
      </w:r>
      <w:proofErr w:type="spellEnd"/>
      <w:r>
        <w:t xml:space="preserve"> method</w:t>
      </w:r>
    </w:p>
    <w:p w14:paraId="7773B676" w14:textId="77777777" w:rsidR="00000A9C" w:rsidRDefault="005D6FA0" w:rsidP="00000A9C">
      <w:pPr>
        <w:pStyle w:val="ExText"/>
      </w:pPr>
      <w:r>
        <w:t xml:space="preserve">You will only need to provide an implementation of this single method and will only be declaring local variables (within the method). </w:t>
      </w:r>
    </w:p>
    <w:p w14:paraId="2D2BD709" w14:textId="77777777" w:rsidR="00000A9C" w:rsidRDefault="005D6FA0" w:rsidP="00632E26">
      <w:pPr>
        <w:pStyle w:val="ExText"/>
      </w:pPr>
      <w:r w:rsidRPr="00632E26">
        <w:rPr>
          <w:b/>
        </w:rPr>
        <w:t xml:space="preserve">None of the variables </w:t>
      </w:r>
      <w:r w:rsidRPr="00632E26">
        <w:rPr>
          <w:b/>
        </w:rPr>
        <w:t>defined within</w:t>
      </w:r>
      <w:r w:rsidRPr="00632E26">
        <w:rPr>
          <w:b/>
        </w:rPr>
        <w:t xml:space="preserve"> </w:t>
      </w:r>
      <w:r w:rsidRPr="00632E26">
        <w:rPr>
          <w:b/>
        </w:rPr>
        <w:t>this</w:t>
      </w:r>
      <w:r w:rsidRPr="00632E26">
        <w:rPr>
          <w:b/>
        </w:rPr>
        <w:t xml:space="preserve"> method </w:t>
      </w:r>
      <w:r w:rsidRPr="00632E26">
        <w:rPr>
          <w:b/>
        </w:rPr>
        <w:t>should have an explicit type!</w:t>
      </w:r>
      <w:r w:rsidRPr="00632E26">
        <w:rPr>
          <w:b/>
        </w:rPr>
        <w:t xml:space="preserve"> </w:t>
      </w:r>
      <w:r>
        <w:t>In other words, every time you need to def</w:t>
      </w:r>
      <w:r>
        <w:t>ine a variable, you should declare the variable using the var reserved word, instead of using an explicit type (like int or String)</w:t>
      </w:r>
    </w:p>
    <w:p w14:paraId="05E54C04" w14:textId="77777777" w:rsidR="00632E26" w:rsidRDefault="005D6FA0" w:rsidP="00632E26">
      <w:pPr>
        <w:pStyle w:val="ExListParagraph"/>
      </w:pPr>
      <w:r>
        <w:t xml:space="preserve">Using the static </w:t>
      </w:r>
      <w:proofErr w:type="spellStart"/>
      <w:r w:rsidRPr="00632E26">
        <w:t>Arrays.asList</w:t>
      </w:r>
      <w:proofErr w:type="spellEnd"/>
      <w:r>
        <w:t xml:space="preserve"> method, add the method parameters to a List and assign this list to a local variable.</w:t>
      </w:r>
    </w:p>
    <w:p w14:paraId="48A1DD77" w14:textId="77777777" w:rsidR="00632E26" w:rsidRDefault="005D6FA0" w:rsidP="00632E26">
      <w:pPr>
        <w:pStyle w:val="ExCode"/>
      </w:pPr>
      <w:r w:rsidRPr="00632E26">
        <w:rPr>
          <w:b/>
        </w:rPr>
        <w:t>var</w:t>
      </w:r>
      <w:r w:rsidRPr="00632E26">
        <w:t xml:space="preserve"> des</w:t>
      </w:r>
      <w:r w:rsidRPr="00632E26">
        <w:t xml:space="preserve">tinations = </w:t>
      </w:r>
      <w:proofErr w:type="spellStart"/>
      <w:r w:rsidRPr="00632E26">
        <w:t>Arrays.asList</w:t>
      </w:r>
      <w:proofErr w:type="spellEnd"/>
      <w:r w:rsidRPr="00632E26">
        <w:t>(</w:t>
      </w:r>
      <w:proofErr w:type="spellStart"/>
      <w:r w:rsidRPr="00632E26">
        <w:t>destinationCodes</w:t>
      </w:r>
      <w:proofErr w:type="spellEnd"/>
      <w:r w:rsidRPr="00632E26">
        <w:t>);</w:t>
      </w:r>
    </w:p>
    <w:p w14:paraId="04B9F7EC" w14:textId="77777777" w:rsidR="00632E26" w:rsidRDefault="005D6FA0" w:rsidP="00632E26">
      <w:pPr>
        <w:pStyle w:val="ExListParagraph"/>
      </w:pPr>
      <w:r>
        <w:t xml:space="preserve">Obtain a reference to the </w:t>
      </w:r>
      <w:proofErr w:type="spellStart"/>
      <w:r w:rsidRPr="00632E26">
        <w:rPr>
          <w:b/>
        </w:rPr>
        <w:t>FlightRepository</w:t>
      </w:r>
      <w:proofErr w:type="spellEnd"/>
      <w:r>
        <w:t xml:space="preserve"> by invoking the static </w:t>
      </w:r>
      <w:proofErr w:type="spellStart"/>
      <w:r w:rsidRPr="00632E26">
        <w:rPr>
          <w:b/>
        </w:rPr>
        <w:t>getDefaultInstance</w:t>
      </w:r>
      <w:proofErr w:type="spellEnd"/>
      <w:r>
        <w:t xml:space="preserve"> method on the interface</w:t>
      </w:r>
    </w:p>
    <w:p w14:paraId="6D68DC78" w14:textId="77777777" w:rsidR="00632E26" w:rsidRDefault="005D6FA0" w:rsidP="00632E26">
      <w:pPr>
        <w:pStyle w:val="ExCode"/>
      </w:pPr>
      <w:r w:rsidRPr="00632E26">
        <w:rPr>
          <w:b/>
        </w:rPr>
        <w:lastRenderedPageBreak/>
        <w:t>var</w:t>
      </w:r>
      <w:r w:rsidRPr="00632E26">
        <w:t xml:space="preserve"> repository = </w:t>
      </w:r>
      <w:proofErr w:type="spellStart"/>
      <w:r w:rsidRPr="00632E26">
        <w:t>FlightRepository.getDefaultInstance</w:t>
      </w:r>
      <w:proofErr w:type="spellEnd"/>
      <w:r w:rsidRPr="00632E26">
        <w:t>();</w:t>
      </w:r>
    </w:p>
    <w:p w14:paraId="6ADEC939" w14:textId="77777777" w:rsidR="00632E26" w:rsidRDefault="005D6FA0" w:rsidP="00632E26">
      <w:pPr>
        <w:pStyle w:val="ExListParagraph"/>
      </w:pPr>
      <w:r>
        <w:t xml:space="preserve">Invoke the </w:t>
      </w:r>
      <w:proofErr w:type="spellStart"/>
      <w:r w:rsidRPr="00632E26">
        <w:t>getFlightsForDestination</w:t>
      </w:r>
      <w:proofErr w:type="spellEnd"/>
      <w:r>
        <w:t xml:space="preserve"> method on </w:t>
      </w:r>
      <w:r>
        <w:t>the repository, assign the result to another local variable</w:t>
      </w:r>
    </w:p>
    <w:p w14:paraId="7FDA839E" w14:textId="77777777" w:rsidR="00632E26" w:rsidRDefault="005D6FA0" w:rsidP="00632E26">
      <w:pPr>
        <w:pStyle w:val="ExCode"/>
      </w:pPr>
      <w:r w:rsidRPr="00632E26">
        <w:rPr>
          <w:b/>
        </w:rPr>
        <w:t>var</w:t>
      </w:r>
      <w:r w:rsidRPr="00632E26">
        <w:t xml:space="preserve"> flights = </w:t>
      </w:r>
      <w:proofErr w:type="spellStart"/>
      <w:proofErr w:type="gramStart"/>
      <w:r w:rsidRPr="00632E26">
        <w:t>repository.getFlightsForDestination</w:t>
      </w:r>
      <w:proofErr w:type="spellEnd"/>
      <w:proofErr w:type="gramEnd"/>
      <w:r w:rsidRPr="00632E26">
        <w:t>(destinations);</w:t>
      </w:r>
    </w:p>
    <w:p w14:paraId="7CF84499" w14:textId="77777777" w:rsidR="00632E26" w:rsidRDefault="005D6FA0" w:rsidP="00632E26">
      <w:pPr>
        <w:pStyle w:val="ExListParagraph"/>
      </w:pPr>
      <w:r>
        <w:t xml:space="preserve">Create an instance of </w:t>
      </w:r>
      <w:proofErr w:type="spellStart"/>
      <w:r>
        <w:t>Arraylist</w:t>
      </w:r>
      <w:proofErr w:type="spellEnd"/>
      <w:r>
        <w:t xml:space="preserve"> and assign its reference to yet another local variable. You will be populating this results list wi</w:t>
      </w:r>
      <w:r>
        <w:t>th the description of each flight.</w:t>
      </w:r>
    </w:p>
    <w:p w14:paraId="5B6C99B1" w14:textId="77777777" w:rsidR="00632E26" w:rsidRDefault="005D6FA0" w:rsidP="00632E26">
      <w:pPr>
        <w:pStyle w:val="ExCode"/>
      </w:pPr>
      <w:r w:rsidRPr="00632E26">
        <w:rPr>
          <w:b/>
        </w:rPr>
        <w:t>var</w:t>
      </w:r>
      <w:r w:rsidRPr="00632E26">
        <w:t xml:space="preserve"> results = new </w:t>
      </w:r>
      <w:proofErr w:type="spellStart"/>
      <w:r w:rsidRPr="00632E26">
        <w:t>ArrayList</w:t>
      </w:r>
      <w:proofErr w:type="spellEnd"/>
      <w:r w:rsidRPr="00632E26">
        <w:t>&lt;</w:t>
      </w:r>
      <w:proofErr w:type="gramStart"/>
      <w:r w:rsidRPr="00632E26">
        <w:t>&gt;(</w:t>
      </w:r>
      <w:proofErr w:type="gramEnd"/>
      <w:r w:rsidRPr="00632E26">
        <w:t>);</w:t>
      </w:r>
    </w:p>
    <w:p w14:paraId="7050FBBB" w14:textId="77777777" w:rsidR="00632E26" w:rsidRDefault="005D6FA0" w:rsidP="00632E26">
      <w:pPr>
        <w:pStyle w:val="ExListParagraph"/>
      </w:pPr>
      <w:r>
        <w:t xml:space="preserve">Using a for loop, iterator over the elements in the flights list. (Make sure you are still not declaring explicit types!). </w:t>
      </w:r>
    </w:p>
    <w:p w14:paraId="6DD62C5E" w14:textId="77777777" w:rsidR="00632E26" w:rsidRDefault="005D6FA0" w:rsidP="00632E26">
      <w:pPr>
        <w:pStyle w:val="ExCode"/>
      </w:pPr>
      <w:r w:rsidRPr="00632E26">
        <w:t>for (</w:t>
      </w:r>
      <w:r w:rsidRPr="00632E26">
        <w:rPr>
          <w:b/>
        </w:rPr>
        <w:t>var</w:t>
      </w:r>
      <w:r w:rsidRPr="00632E26">
        <w:t xml:space="preserve"> </w:t>
      </w:r>
      <w:proofErr w:type="spellStart"/>
      <w:r w:rsidRPr="00632E26">
        <w:t>i</w:t>
      </w:r>
      <w:proofErr w:type="spellEnd"/>
      <w:r w:rsidRPr="00632E26">
        <w:t xml:space="preserve"> = 0; </w:t>
      </w:r>
      <w:proofErr w:type="spellStart"/>
      <w:r w:rsidRPr="00632E26">
        <w:t>i</w:t>
      </w:r>
      <w:proofErr w:type="spellEnd"/>
      <w:r w:rsidRPr="00632E26">
        <w:t xml:space="preserve"> &lt; </w:t>
      </w:r>
      <w:proofErr w:type="spellStart"/>
      <w:proofErr w:type="gramStart"/>
      <w:r w:rsidRPr="00632E26">
        <w:t>flights.size</w:t>
      </w:r>
      <w:proofErr w:type="spellEnd"/>
      <w:proofErr w:type="gramEnd"/>
      <w:r w:rsidRPr="00632E26">
        <w:t xml:space="preserve">(); </w:t>
      </w:r>
      <w:proofErr w:type="spellStart"/>
      <w:r w:rsidRPr="00632E26">
        <w:t>i</w:t>
      </w:r>
      <w:proofErr w:type="spellEnd"/>
      <w:r w:rsidRPr="00632E26">
        <w:t>++) {</w:t>
      </w:r>
    </w:p>
    <w:p w14:paraId="4C7100AB" w14:textId="77777777" w:rsidR="00632E26" w:rsidRDefault="005D6FA0" w:rsidP="00632E26">
      <w:pPr>
        <w:pStyle w:val="ExListParagraph"/>
      </w:pPr>
      <w:r>
        <w:t>Obtain a reference to</w:t>
      </w:r>
      <w:r>
        <w:t xml:space="preserve"> each entry in the flights list</w:t>
      </w:r>
    </w:p>
    <w:p w14:paraId="263376F7" w14:textId="77777777" w:rsidR="00632E26" w:rsidRDefault="005D6FA0" w:rsidP="00632E26">
      <w:pPr>
        <w:pStyle w:val="ExCode"/>
      </w:pPr>
      <w:r w:rsidRPr="00632E26">
        <w:rPr>
          <w:b/>
        </w:rPr>
        <w:t>var</w:t>
      </w:r>
      <w:r w:rsidRPr="00632E26">
        <w:t xml:space="preserve"> flight = </w:t>
      </w:r>
      <w:proofErr w:type="spellStart"/>
      <w:r w:rsidRPr="00632E26">
        <w:t>flights.get</w:t>
      </w:r>
      <w:proofErr w:type="spellEnd"/>
      <w:r w:rsidRPr="00632E26">
        <w:t>(</w:t>
      </w:r>
      <w:proofErr w:type="spellStart"/>
      <w:r w:rsidRPr="00632E26">
        <w:t>i</w:t>
      </w:r>
      <w:proofErr w:type="spellEnd"/>
      <w:r w:rsidRPr="00632E26">
        <w:t>);</w:t>
      </w:r>
    </w:p>
    <w:p w14:paraId="1F67A937" w14:textId="77777777" w:rsidR="00632E26" w:rsidRDefault="005D6FA0" w:rsidP="00632E26">
      <w:pPr>
        <w:pStyle w:val="ExListParagraph"/>
      </w:pPr>
      <w:r>
        <w:t>Obtain the description of the flight</w:t>
      </w:r>
    </w:p>
    <w:p w14:paraId="66D36165" w14:textId="77777777" w:rsidR="00632E26" w:rsidRDefault="005D6FA0" w:rsidP="00632E26">
      <w:pPr>
        <w:pStyle w:val="ExCode"/>
      </w:pPr>
      <w:r w:rsidRPr="00632E26">
        <w:rPr>
          <w:b/>
        </w:rPr>
        <w:t>var</w:t>
      </w:r>
      <w:r w:rsidRPr="00632E26">
        <w:t xml:space="preserve"> description = </w:t>
      </w:r>
      <w:proofErr w:type="spellStart"/>
      <w:proofErr w:type="gramStart"/>
      <w:r w:rsidRPr="00632E26">
        <w:t>flight.getFlightDescription</w:t>
      </w:r>
      <w:proofErr w:type="spellEnd"/>
      <w:proofErr w:type="gramEnd"/>
      <w:r w:rsidRPr="00632E26">
        <w:t>();</w:t>
      </w:r>
    </w:p>
    <w:p w14:paraId="564C454B" w14:textId="77777777" w:rsidR="00632E26" w:rsidRDefault="005D6FA0" w:rsidP="00632E26">
      <w:pPr>
        <w:pStyle w:val="ExListParagraph"/>
      </w:pPr>
      <w:r>
        <w:t>Create a String, using both the index in the list and the flight’s description</w:t>
      </w:r>
    </w:p>
    <w:p w14:paraId="470B33C6" w14:textId="77777777" w:rsidR="00632E26" w:rsidRDefault="005D6FA0" w:rsidP="00632E26">
      <w:pPr>
        <w:pStyle w:val="ExCode"/>
      </w:pPr>
      <w:r w:rsidRPr="00632E26">
        <w:rPr>
          <w:b/>
        </w:rPr>
        <w:t>var</w:t>
      </w:r>
      <w:r w:rsidRPr="00632E26">
        <w:t xml:space="preserve"> </w:t>
      </w:r>
      <w:proofErr w:type="spellStart"/>
      <w:r w:rsidRPr="00632E26">
        <w:t>flightString</w:t>
      </w:r>
      <w:proofErr w:type="spellEnd"/>
      <w:r w:rsidRPr="00632E26">
        <w:t xml:space="preserve"> = </w:t>
      </w:r>
      <w:proofErr w:type="spellStart"/>
      <w:r w:rsidRPr="00632E26">
        <w:t>String.form</w:t>
      </w:r>
      <w:r w:rsidRPr="00632E26">
        <w:t>at</w:t>
      </w:r>
      <w:proofErr w:type="spellEnd"/>
      <w:r w:rsidRPr="00632E26">
        <w:t xml:space="preserve">("%d) %s", </w:t>
      </w:r>
      <w:proofErr w:type="spellStart"/>
      <w:r w:rsidRPr="00632E26">
        <w:t>i</w:t>
      </w:r>
      <w:proofErr w:type="spellEnd"/>
      <w:r w:rsidRPr="00632E26">
        <w:t>, description);</w:t>
      </w:r>
    </w:p>
    <w:p w14:paraId="13CE117E" w14:textId="77777777" w:rsidR="00632E26" w:rsidRDefault="005D6FA0" w:rsidP="00632E26">
      <w:pPr>
        <w:pStyle w:val="ExListParagraph"/>
      </w:pPr>
      <w:r>
        <w:t>Add the String to the List</w:t>
      </w:r>
    </w:p>
    <w:p w14:paraId="6381CB17" w14:textId="77777777" w:rsidR="00632E26" w:rsidRDefault="005D6FA0" w:rsidP="00632E26">
      <w:pPr>
        <w:pStyle w:val="ExCode"/>
      </w:pPr>
      <w:proofErr w:type="spellStart"/>
      <w:r w:rsidRPr="00632E26">
        <w:t>results.add</w:t>
      </w:r>
      <w:proofErr w:type="spellEnd"/>
      <w:r w:rsidRPr="00632E26">
        <w:t>(</w:t>
      </w:r>
      <w:proofErr w:type="spellStart"/>
      <w:r w:rsidRPr="00632E26">
        <w:t>flightString</w:t>
      </w:r>
      <w:proofErr w:type="spellEnd"/>
      <w:r w:rsidRPr="00632E26">
        <w:t>);</w:t>
      </w:r>
    </w:p>
    <w:p w14:paraId="055913AA" w14:textId="77777777" w:rsidR="00632E26" w:rsidRDefault="005D6FA0" w:rsidP="00632E26">
      <w:pPr>
        <w:pStyle w:val="ExText"/>
      </w:pPr>
      <w:r>
        <w:t xml:space="preserve">If you are using the IDE’s code completion, notice the parameter type of the </w:t>
      </w:r>
      <w:r w:rsidRPr="00632E26">
        <w:rPr>
          <w:b/>
        </w:rPr>
        <w:t>add</w:t>
      </w:r>
      <w:r>
        <w:t xml:space="preserve"> method!</w:t>
      </w:r>
    </w:p>
    <w:p w14:paraId="45542039" w14:textId="77777777" w:rsidR="00632E26" w:rsidRDefault="005D6FA0" w:rsidP="00632E26">
      <w:pPr>
        <w:pStyle w:val="ExListParagraph"/>
      </w:pPr>
      <w:r>
        <w:t xml:space="preserve">Return the results list… </w:t>
      </w:r>
    </w:p>
    <w:p w14:paraId="4764FEC7" w14:textId="77777777" w:rsidR="00632E26" w:rsidRDefault="005D6FA0" w:rsidP="00632E26">
      <w:pPr>
        <w:pStyle w:val="ExCode"/>
      </w:pPr>
      <w:r w:rsidRPr="00632E26">
        <w:t>return results;</w:t>
      </w:r>
    </w:p>
    <w:p w14:paraId="088EEA7E" w14:textId="77777777" w:rsidR="00632E26" w:rsidRDefault="005D6FA0" w:rsidP="00632E26">
      <w:pPr>
        <w:pStyle w:val="ExText"/>
      </w:pPr>
      <w:r>
        <w:t>You should not get a compilation error</w:t>
      </w:r>
    </w:p>
    <w:p w14:paraId="6DC6A136" w14:textId="77777777" w:rsidR="005100E0" w:rsidRDefault="005D6FA0" w:rsidP="005100E0">
      <w:pPr>
        <w:pStyle w:val="ExCode"/>
      </w:pPr>
      <w:r w:rsidRPr="005100E0">
        <w:t>Ty</w:t>
      </w:r>
      <w:r w:rsidRPr="005100E0">
        <w:t xml:space="preserve">pe mismatch: cannot convert from </w:t>
      </w:r>
      <w:proofErr w:type="spellStart"/>
      <w:r w:rsidRPr="005100E0">
        <w:t>ArrayList</w:t>
      </w:r>
      <w:proofErr w:type="spellEnd"/>
      <w:r w:rsidRPr="005100E0">
        <w:t>&lt;Object&gt; to List&lt;String&gt;</w:t>
      </w:r>
    </w:p>
    <w:p w14:paraId="782392B8" w14:textId="77777777" w:rsidR="005100E0" w:rsidRDefault="005D6FA0" w:rsidP="005100E0">
      <w:pPr>
        <w:pStyle w:val="ExText"/>
      </w:pPr>
      <w:r>
        <w:t>The method declares to return a List&lt;String&gt;, but we are trying to return a List&lt;Object&gt;. When creating the results list, we used the diamond shape to declare the variable.</w:t>
      </w:r>
    </w:p>
    <w:p w14:paraId="07C091A9" w14:textId="77777777" w:rsidR="005100E0" w:rsidRDefault="005D6FA0" w:rsidP="005100E0">
      <w:pPr>
        <w:pStyle w:val="ExCode"/>
      </w:pPr>
      <w:r w:rsidRPr="005100E0">
        <w:t xml:space="preserve">var results = new </w:t>
      </w:r>
      <w:proofErr w:type="spellStart"/>
      <w:r w:rsidRPr="005100E0">
        <w:t>ArrayList</w:t>
      </w:r>
      <w:proofErr w:type="spellEnd"/>
      <w:r w:rsidRPr="005100E0">
        <w:t>&lt;</w:t>
      </w:r>
      <w:proofErr w:type="gramStart"/>
      <w:r w:rsidRPr="005100E0">
        <w:t>&gt;(</w:t>
      </w:r>
      <w:proofErr w:type="gramEnd"/>
      <w:r w:rsidRPr="005100E0">
        <w:t>);</w:t>
      </w:r>
    </w:p>
    <w:p w14:paraId="01A0BAC5" w14:textId="77777777" w:rsidR="005100E0" w:rsidRDefault="005D6FA0" w:rsidP="005100E0">
      <w:pPr>
        <w:pStyle w:val="ExText"/>
      </w:pPr>
      <w:r>
        <w:t>Before the introduction of the var reserved word, you would declare the variable as</w:t>
      </w:r>
    </w:p>
    <w:p w14:paraId="0E29B7CA" w14:textId="77777777" w:rsidR="005100E0" w:rsidRDefault="005D6FA0" w:rsidP="005100E0">
      <w:pPr>
        <w:pStyle w:val="ExCode"/>
      </w:pPr>
      <w:r w:rsidRPr="005100E0">
        <w:rPr>
          <w:b/>
        </w:rPr>
        <w:t>List&lt;String&gt;</w:t>
      </w:r>
      <w:r w:rsidRPr="005100E0">
        <w:t xml:space="preserve"> results = new </w:t>
      </w:r>
      <w:proofErr w:type="spellStart"/>
      <w:r w:rsidRPr="005100E0">
        <w:t>ArrayList</w:t>
      </w:r>
      <w:proofErr w:type="spellEnd"/>
      <w:r w:rsidRPr="005100E0">
        <w:t>&lt;</w:t>
      </w:r>
      <w:proofErr w:type="gramStart"/>
      <w:r w:rsidRPr="005100E0">
        <w:t>&gt;(</w:t>
      </w:r>
      <w:proofErr w:type="gramEnd"/>
      <w:r w:rsidRPr="005100E0">
        <w:t>);</w:t>
      </w:r>
    </w:p>
    <w:p w14:paraId="717C77E7" w14:textId="77777777" w:rsidR="005100E0" w:rsidRDefault="005D6FA0" w:rsidP="005100E0">
      <w:pPr>
        <w:pStyle w:val="ExText"/>
      </w:pPr>
      <w:r>
        <w:t>Allowing us to use the diamond shape when instantiating the object, because the generic type coul</w:t>
      </w:r>
      <w:r>
        <w:t>d be inferred from its context. Since is now no longer the case, we need to define the generic type of the right-hand of the assignment</w:t>
      </w:r>
    </w:p>
    <w:p w14:paraId="4F10D51C" w14:textId="77777777" w:rsidR="005100E0" w:rsidRDefault="005D6FA0" w:rsidP="005100E0">
      <w:pPr>
        <w:pStyle w:val="ExListParagraph"/>
      </w:pPr>
      <w:r>
        <w:t>Change the definition of the results List, adding the generic type</w:t>
      </w:r>
    </w:p>
    <w:p w14:paraId="53CC82E4" w14:textId="77777777" w:rsidR="005100E0" w:rsidRDefault="005D6FA0" w:rsidP="005100E0">
      <w:pPr>
        <w:pStyle w:val="ExCode"/>
      </w:pPr>
      <w:r w:rsidRPr="005100E0">
        <w:t xml:space="preserve">var results = new </w:t>
      </w:r>
      <w:proofErr w:type="spellStart"/>
      <w:r w:rsidRPr="005100E0">
        <w:t>ArrayList</w:t>
      </w:r>
      <w:proofErr w:type="spellEnd"/>
      <w:r w:rsidRPr="005100E0">
        <w:t>&lt;String</w:t>
      </w:r>
      <w:proofErr w:type="gramStart"/>
      <w:r w:rsidRPr="005100E0">
        <w:t>&gt;(</w:t>
      </w:r>
      <w:proofErr w:type="gramEnd"/>
      <w:r w:rsidRPr="005100E0">
        <w:t>);</w:t>
      </w:r>
    </w:p>
    <w:p w14:paraId="67C637FF" w14:textId="77777777" w:rsidR="005100E0" w:rsidRDefault="005D6FA0" w:rsidP="005100E0">
      <w:pPr>
        <w:pStyle w:val="ExText"/>
      </w:pPr>
      <w:r>
        <w:t>The compilatio</w:t>
      </w:r>
      <w:r>
        <w:t>n error(s) should now disappear.</w:t>
      </w:r>
    </w:p>
    <w:p w14:paraId="3A5F234E" w14:textId="77777777" w:rsidR="005100E0" w:rsidRDefault="005D6FA0" w:rsidP="005100E0">
      <w:pPr>
        <w:pStyle w:val="ExListParagraph"/>
      </w:pPr>
      <w:r>
        <w:t>Run the client, a total of 19 flights will be returned, sorted by departure time and starting with an index</w:t>
      </w:r>
    </w:p>
    <w:p w14:paraId="6EDA2FDD" w14:textId="77777777" w:rsidR="005100E0" w:rsidRDefault="005D6FA0" w:rsidP="005100E0">
      <w:pPr>
        <w:pStyle w:val="ExListParagraph"/>
        <w:numPr>
          <w:ilvl w:val="0"/>
          <w:numId w:val="0"/>
        </w:numPr>
        <w:ind w:left="487"/>
      </w:pPr>
    </w:p>
    <w:p w14:paraId="436B2AE5" w14:textId="77777777" w:rsidR="005100E0" w:rsidRDefault="005D6FA0" w:rsidP="005100E0">
      <w:pPr>
        <w:pStyle w:val="ExCode"/>
      </w:pPr>
      <w:r>
        <w:t>0) 1077 - Las Vegas 7:00 AM</w:t>
      </w:r>
    </w:p>
    <w:p w14:paraId="0159658B" w14:textId="77777777" w:rsidR="005100E0" w:rsidRDefault="005D6FA0" w:rsidP="005100E0">
      <w:pPr>
        <w:pStyle w:val="ExCode"/>
      </w:pPr>
      <w:r>
        <w:t>1) 351 - San Francisco 7:15 AM</w:t>
      </w:r>
    </w:p>
    <w:p w14:paraId="5D992A82" w14:textId="77777777" w:rsidR="005100E0" w:rsidRDefault="005D6FA0" w:rsidP="005100E0">
      <w:pPr>
        <w:pStyle w:val="ExCode"/>
      </w:pPr>
      <w:r>
        <w:t>2) 2531 - Los Angeles 7:19 AM</w:t>
      </w:r>
    </w:p>
    <w:p w14:paraId="5800B317" w14:textId="77777777" w:rsidR="005100E0" w:rsidRDefault="005D6FA0" w:rsidP="005100E0">
      <w:pPr>
        <w:pStyle w:val="ExCode"/>
      </w:pPr>
      <w:r>
        <w:t>3) 809 - San Francisco 8:</w:t>
      </w:r>
      <w:r>
        <w:t>20 AM</w:t>
      </w:r>
    </w:p>
    <w:p w14:paraId="2DE353F2" w14:textId="77777777" w:rsidR="005100E0" w:rsidRDefault="005D6FA0" w:rsidP="005100E0">
      <w:pPr>
        <w:pStyle w:val="ExCode"/>
      </w:pPr>
      <w:r>
        <w:t>4) 133 - San Francisco 8:25 AM</w:t>
      </w:r>
    </w:p>
    <w:p w14:paraId="0518358C" w14:textId="77777777" w:rsidR="005100E0" w:rsidRDefault="005D6FA0" w:rsidP="005100E0">
      <w:pPr>
        <w:pStyle w:val="ExCode"/>
      </w:pPr>
      <w:r>
        <w:t>5) 1833 - San Francisco 10:35 AM</w:t>
      </w:r>
    </w:p>
    <w:p w14:paraId="0CCAEC0B" w14:textId="77777777" w:rsidR="005100E0" w:rsidRDefault="005D6FA0" w:rsidP="005100E0">
      <w:pPr>
        <w:pStyle w:val="ExCode"/>
      </w:pPr>
      <w:r>
        <w:t>6) 477 - San Francisco 10:45 AM</w:t>
      </w:r>
    </w:p>
    <w:p w14:paraId="5FCE0D9A" w14:textId="77777777" w:rsidR="005100E0" w:rsidRDefault="005D6FA0" w:rsidP="005100E0">
      <w:pPr>
        <w:pStyle w:val="ExCode"/>
      </w:pPr>
      <w:r>
        <w:t>7) 147 - Los Angeles 2:55 PM</w:t>
      </w:r>
    </w:p>
    <w:p w14:paraId="7EECC234" w14:textId="77777777" w:rsidR="005100E0" w:rsidRDefault="005D6FA0" w:rsidP="005100E0">
      <w:pPr>
        <w:pStyle w:val="ExCode"/>
      </w:pPr>
      <w:r>
        <w:t>8) 1572 - San Francisco 4:05 PM</w:t>
      </w:r>
    </w:p>
    <w:p w14:paraId="5BE34F5B" w14:textId="77777777" w:rsidR="005100E0" w:rsidRDefault="005D6FA0" w:rsidP="005100E0">
      <w:pPr>
        <w:pStyle w:val="ExCode"/>
      </w:pPr>
      <w:r>
        <w:t>9) 353 - San Francisco 4:25 PM</w:t>
      </w:r>
    </w:p>
    <w:p w14:paraId="3A6849AC" w14:textId="77777777" w:rsidR="005100E0" w:rsidRDefault="005D6FA0" w:rsidP="005100E0">
      <w:pPr>
        <w:pStyle w:val="ExCode"/>
      </w:pPr>
      <w:r>
        <w:lastRenderedPageBreak/>
        <w:t>10) 487 - Los Angeles 4:55 PM</w:t>
      </w:r>
    </w:p>
    <w:p w14:paraId="4DDF2FBD" w14:textId="77777777" w:rsidR="005100E0" w:rsidRDefault="005D6FA0" w:rsidP="005100E0">
      <w:pPr>
        <w:pStyle w:val="ExCode"/>
      </w:pPr>
      <w:r>
        <w:t>11) 641 - Las Vegas 5:17 PM</w:t>
      </w:r>
    </w:p>
    <w:p w14:paraId="063740DA" w14:textId="77777777" w:rsidR="005100E0" w:rsidRDefault="005D6FA0" w:rsidP="005100E0">
      <w:pPr>
        <w:pStyle w:val="ExCode"/>
      </w:pPr>
      <w:r>
        <w:t xml:space="preserve">12) </w:t>
      </w:r>
      <w:r>
        <w:t>367 - Los Angeles 5:45 PM</w:t>
      </w:r>
    </w:p>
    <w:p w14:paraId="10BFA0D9" w14:textId="77777777" w:rsidR="005100E0" w:rsidRDefault="005D6FA0" w:rsidP="005100E0">
      <w:pPr>
        <w:pStyle w:val="ExCode"/>
      </w:pPr>
      <w:r>
        <w:t>13) 305 - Los Angeles 5:59 PM</w:t>
      </w:r>
    </w:p>
    <w:p w14:paraId="228A5A68" w14:textId="77777777" w:rsidR="005100E0" w:rsidRDefault="005D6FA0" w:rsidP="005100E0">
      <w:pPr>
        <w:pStyle w:val="ExCode"/>
      </w:pPr>
      <w:r>
        <w:t>14) 833 - San Francisco 6:10 PM</w:t>
      </w:r>
    </w:p>
    <w:p w14:paraId="30BB1CC0" w14:textId="77777777" w:rsidR="005100E0" w:rsidRDefault="005D6FA0" w:rsidP="005100E0">
      <w:pPr>
        <w:pStyle w:val="ExCode"/>
      </w:pPr>
      <w:r>
        <w:t>15) 576 - San Francisco 6:15 PM</w:t>
      </w:r>
    </w:p>
    <w:p w14:paraId="154ACAD8" w14:textId="77777777" w:rsidR="005100E0" w:rsidRDefault="005D6FA0" w:rsidP="005100E0">
      <w:pPr>
        <w:pStyle w:val="ExCode"/>
      </w:pPr>
      <w:r>
        <w:t>16) 357 - San Francisco 6:59 PM</w:t>
      </w:r>
    </w:p>
    <w:p w14:paraId="715472D1" w14:textId="77777777" w:rsidR="005100E0" w:rsidRDefault="005D6FA0" w:rsidP="005100E0">
      <w:pPr>
        <w:pStyle w:val="ExCode"/>
      </w:pPr>
      <w:r>
        <w:t>17) 777 - Las Vegas 7:55 PM</w:t>
      </w:r>
    </w:p>
    <w:p w14:paraId="4FC5BE86" w14:textId="77777777" w:rsidR="005100E0" w:rsidRPr="005100E0" w:rsidRDefault="005D6FA0" w:rsidP="005100E0">
      <w:pPr>
        <w:pStyle w:val="ExCode"/>
      </w:pPr>
      <w:r>
        <w:t>18) 687 - Los Angeles 9:15 PM</w:t>
      </w:r>
    </w:p>
    <w:p w14:paraId="702B0B98" w14:textId="77777777" w:rsidR="00961CD5" w:rsidRPr="00055588" w:rsidRDefault="005D6FA0" w:rsidP="0083412A">
      <w:pPr>
        <w:pStyle w:val="ExTitle"/>
      </w:pPr>
      <w:bookmarkStart w:id="50" w:name="_Ref4298088"/>
      <w:bookmarkStart w:id="51" w:name="_Toc239919598"/>
      <w:bookmarkStart w:id="52" w:name="_Toc396827200"/>
      <w:bookmarkStart w:id="53" w:name="_Toc36801807"/>
      <w:r w:rsidRPr="00055588">
        <w:lastRenderedPageBreak/>
        <w:t>Salaries</w:t>
      </w:r>
      <w:bookmarkEnd w:id="50"/>
      <w:r>
        <w:t xml:space="preserve"> - </w:t>
      </w:r>
      <w:smartTag w:uri="urn:schemas-microsoft-com:office:smarttags" w:element="place">
        <w:r>
          <w:t>Po</w:t>
        </w:r>
      </w:smartTag>
      <w:r>
        <w:t>lymorphism</w:t>
      </w:r>
      <w:bookmarkEnd w:id="51"/>
      <w:bookmarkEnd w:id="52"/>
      <w:bookmarkEnd w:id="5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4788"/>
      </w:tblGrid>
      <w:tr w:rsidR="00961CD5" w14:paraId="53812864" w14:textId="77777777" w:rsidTr="00752D7A">
        <w:trPr>
          <w:trHeight w:val="400"/>
        </w:trPr>
        <w:tc>
          <w:tcPr>
            <w:tcW w:w="4680" w:type="dxa"/>
            <w:gridSpan w:val="2"/>
            <w:tcBorders>
              <w:bottom w:val="single" w:sz="4" w:space="0" w:color="auto"/>
            </w:tcBorders>
            <w:shd w:val="clear" w:color="auto" w:fill="D9D9D9"/>
          </w:tcPr>
          <w:p w14:paraId="3E68BC28" w14:textId="77777777" w:rsidR="00961CD5" w:rsidRDefault="005D6FA0" w:rsidP="00752D7A">
            <w:pPr>
              <w:pStyle w:val="TableText"/>
            </w:pPr>
            <w:r>
              <w:t>Overview</w:t>
            </w:r>
          </w:p>
        </w:tc>
        <w:tc>
          <w:tcPr>
            <w:tcW w:w="4788" w:type="dxa"/>
            <w:tcBorders>
              <w:bottom w:val="nil"/>
            </w:tcBorders>
          </w:tcPr>
          <w:p w14:paraId="530720C6" w14:textId="77777777" w:rsidR="00961CD5" w:rsidRDefault="005D6FA0" w:rsidP="00752D7A">
            <w:pPr>
              <w:pStyle w:val="ExerciseText"/>
              <w:ind w:left="0" w:right="0"/>
            </w:pPr>
          </w:p>
        </w:tc>
      </w:tr>
      <w:tr w:rsidR="00961CD5" w14:paraId="59B91FB9" w14:textId="77777777" w:rsidTr="00752D7A">
        <w:trPr>
          <w:trHeight w:val="400"/>
        </w:trPr>
        <w:tc>
          <w:tcPr>
            <w:tcW w:w="9468" w:type="dxa"/>
            <w:gridSpan w:val="3"/>
            <w:tcBorders>
              <w:top w:val="nil"/>
            </w:tcBorders>
          </w:tcPr>
          <w:p w14:paraId="1CF763B7" w14:textId="77777777" w:rsidR="00961CD5" w:rsidRDefault="005D6FA0" w:rsidP="0083412A">
            <w:pPr>
              <w:pStyle w:val="ExText"/>
            </w:pPr>
            <w:r>
              <w:t>In this exercise you will</w:t>
            </w:r>
            <w:r>
              <w:t xml:space="preserve"> w</w:t>
            </w:r>
            <w:r>
              <w:t>ork with polymorphism in a set of inheritance-based classes.</w:t>
            </w:r>
          </w:p>
        </w:tc>
      </w:tr>
      <w:tr w:rsidR="00961CD5" w14:paraId="1A89BE1D"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2E02D78C" w14:textId="77777777" w:rsidR="00961CD5" w:rsidRDefault="005D6FA0" w:rsidP="00752D7A">
            <w:pPr>
              <w:pStyle w:val="TableText"/>
            </w:pPr>
            <w:r>
              <w:t>Objective</w:t>
            </w:r>
          </w:p>
        </w:tc>
        <w:tc>
          <w:tcPr>
            <w:tcW w:w="6408" w:type="dxa"/>
            <w:gridSpan w:val="2"/>
            <w:tcBorders>
              <w:left w:val="single" w:sz="4" w:space="0" w:color="FFFFFF"/>
            </w:tcBorders>
          </w:tcPr>
          <w:p w14:paraId="3E13D972" w14:textId="77777777" w:rsidR="00961CD5" w:rsidRDefault="005D6FA0" w:rsidP="0083412A">
            <w:pPr>
              <w:pStyle w:val="ExText"/>
            </w:pPr>
            <w:r>
              <w:t>Understand the basics of polymorphism</w:t>
            </w:r>
          </w:p>
        </w:tc>
      </w:tr>
      <w:tr w:rsidR="00961CD5" w:rsidRPr="00D1227A" w14:paraId="3B52283E"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314F0DE4" w14:textId="77777777" w:rsidR="00961CD5" w:rsidRDefault="005D6FA0" w:rsidP="00752D7A">
            <w:pPr>
              <w:pStyle w:val="TableText"/>
            </w:pPr>
            <w:r>
              <w:t>Builds on Previous Labs</w:t>
            </w:r>
          </w:p>
        </w:tc>
        <w:tc>
          <w:tcPr>
            <w:tcW w:w="6408" w:type="dxa"/>
            <w:gridSpan w:val="2"/>
            <w:tcBorders>
              <w:left w:val="single" w:sz="4" w:space="0" w:color="FFFFFF"/>
            </w:tcBorders>
          </w:tcPr>
          <w:p w14:paraId="40D4B5E0" w14:textId="77777777" w:rsidR="00961CD5" w:rsidRPr="00D1227A" w:rsidRDefault="005D6FA0" w:rsidP="0083412A">
            <w:pPr>
              <w:pStyle w:val="ExText"/>
            </w:pPr>
            <w:r w:rsidRPr="00D1227A">
              <w:t>None</w:t>
            </w:r>
          </w:p>
        </w:tc>
      </w:tr>
      <w:tr w:rsidR="008C40FD" w:rsidRPr="00EF32C9" w14:paraId="07DB75EE"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59DEB281" w14:textId="77777777" w:rsidR="008C40FD" w:rsidRDefault="005D6FA0" w:rsidP="00752D7A">
            <w:pPr>
              <w:pStyle w:val="TableText"/>
            </w:pPr>
            <w:r>
              <w:t>Exercise Folder</w:t>
            </w:r>
          </w:p>
        </w:tc>
        <w:tc>
          <w:tcPr>
            <w:tcW w:w="6408" w:type="dxa"/>
            <w:gridSpan w:val="2"/>
            <w:tcBorders>
              <w:left w:val="single" w:sz="4" w:space="0" w:color="FFFFFF"/>
            </w:tcBorders>
          </w:tcPr>
          <w:p w14:paraId="4F72F2DA" w14:textId="77777777" w:rsidR="008C40FD" w:rsidRDefault="005D6FA0" w:rsidP="0083412A">
            <w:pPr>
              <w:pStyle w:val="ExText"/>
            </w:pPr>
            <w:r w:rsidRPr="008C40FD">
              <w:t>Polymorphism</w:t>
            </w:r>
          </w:p>
        </w:tc>
      </w:tr>
      <w:tr w:rsidR="00961CD5" w:rsidRPr="00EF32C9" w14:paraId="0C0D416F"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0947F20C" w14:textId="77777777" w:rsidR="00961CD5" w:rsidRDefault="005D6FA0" w:rsidP="00752D7A">
            <w:pPr>
              <w:pStyle w:val="TableText"/>
            </w:pPr>
            <w:r>
              <w:t>Time to Complete</w:t>
            </w:r>
          </w:p>
        </w:tc>
        <w:tc>
          <w:tcPr>
            <w:tcW w:w="6408" w:type="dxa"/>
            <w:gridSpan w:val="2"/>
            <w:tcBorders>
              <w:left w:val="single" w:sz="4" w:space="0" w:color="FFFFFF"/>
            </w:tcBorders>
          </w:tcPr>
          <w:p w14:paraId="281D6DE2" w14:textId="77777777" w:rsidR="00961CD5" w:rsidRPr="00EF32C9" w:rsidRDefault="005D6FA0" w:rsidP="0083412A">
            <w:pPr>
              <w:pStyle w:val="ExText"/>
            </w:pPr>
            <w:r>
              <w:t xml:space="preserve">30 </w:t>
            </w:r>
            <w:r w:rsidRPr="00EF32C9">
              <w:t>minutes</w:t>
            </w:r>
          </w:p>
        </w:tc>
      </w:tr>
    </w:tbl>
    <w:p w14:paraId="7393F9FE" w14:textId="77777777" w:rsidR="00961CD5" w:rsidRPr="00055588" w:rsidRDefault="005D6FA0" w:rsidP="0083412A">
      <w:pPr>
        <w:pStyle w:val="ExNoteHeader"/>
      </w:pPr>
      <w:r w:rsidRPr="00055588">
        <w:t>Task List</w:t>
      </w:r>
    </w:p>
    <w:p w14:paraId="0EEA67BC" w14:textId="77777777" w:rsidR="00961CD5" w:rsidRDefault="005D6FA0" w:rsidP="0083412A">
      <w:pPr>
        <w:pStyle w:val="ExListParagraph"/>
      </w:pPr>
      <w:r>
        <w:t xml:space="preserve">Create a new Java Project called </w:t>
      </w:r>
      <w:proofErr w:type="spellStart"/>
      <w:r>
        <w:rPr>
          <w:b/>
        </w:rPr>
        <w:t>AdvJava</w:t>
      </w:r>
      <w:proofErr w:type="spellEnd"/>
      <w:r>
        <w:t xml:space="preserve">.  </w:t>
      </w:r>
    </w:p>
    <w:p w14:paraId="519A3E7C" w14:textId="77777777" w:rsidR="00961CD5" w:rsidRDefault="005D6FA0" w:rsidP="0083412A">
      <w:pPr>
        <w:pStyle w:val="ExListParagraph"/>
      </w:pPr>
      <w:r>
        <w:t xml:space="preserve">Import the source code at </w:t>
      </w:r>
      <w:r>
        <w:rPr>
          <w:b/>
        </w:rPr>
        <w:t>~</w:t>
      </w:r>
      <w:proofErr w:type="spellStart"/>
      <w:r>
        <w:rPr>
          <w:b/>
        </w:rPr>
        <w:t>StudentWork</w:t>
      </w:r>
      <w:proofErr w:type="spellEnd"/>
      <w:r>
        <w:rPr>
          <w:b/>
        </w:rPr>
        <w:t>/</w:t>
      </w:r>
      <w:r>
        <w:rPr>
          <w:b/>
        </w:rPr>
        <w:t>code</w:t>
      </w:r>
      <w:r>
        <w:rPr>
          <w:b/>
        </w:rPr>
        <w:t>/Polymorphism/</w:t>
      </w:r>
      <w:r>
        <w:rPr>
          <w:b/>
        </w:rPr>
        <w:t>lab-code</w:t>
      </w:r>
      <w:r>
        <w:t>.  Examine the newly imported files listed above.</w:t>
      </w:r>
    </w:p>
    <w:p w14:paraId="255BF4D0" w14:textId="77777777" w:rsidR="00961CD5" w:rsidRDefault="005D6FA0" w:rsidP="0083412A">
      <w:pPr>
        <w:pStyle w:val="ExListParagraph"/>
      </w:pPr>
      <w:r w:rsidRPr="00055588">
        <w:t xml:space="preserve">Complete the </w:t>
      </w:r>
      <w:proofErr w:type="spellStart"/>
      <w:r w:rsidRPr="00055588">
        <w:rPr>
          <w:rStyle w:val="Code"/>
        </w:rPr>
        <w:t>SalesEmployee</w:t>
      </w:r>
      <w:proofErr w:type="spellEnd"/>
      <w:r w:rsidRPr="00055588">
        <w:t xml:space="preserve"> class by extending the </w:t>
      </w:r>
      <w:r w:rsidRPr="00055588">
        <w:rPr>
          <w:rStyle w:val="Code"/>
        </w:rPr>
        <w:t>Employee</w:t>
      </w:r>
      <w:r w:rsidRPr="00055588">
        <w:t xml:space="preserve"> class. </w:t>
      </w:r>
    </w:p>
    <w:p w14:paraId="53CB9A44" w14:textId="77777777" w:rsidR="00961CD5" w:rsidRDefault="005D6FA0" w:rsidP="0083412A">
      <w:pPr>
        <w:pStyle w:val="ExListParagraph"/>
      </w:pPr>
      <w:r w:rsidRPr="00055588">
        <w:t xml:space="preserve">Next define the get and set methods for the </w:t>
      </w:r>
      <w:proofErr w:type="spellStart"/>
      <w:r w:rsidRPr="00055588">
        <w:rPr>
          <w:rStyle w:val="Code"/>
        </w:rPr>
        <w:t>salesAmount</w:t>
      </w:r>
      <w:proofErr w:type="spellEnd"/>
      <w:r w:rsidRPr="00055588">
        <w:t xml:space="preserve"> and </w:t>
      </w:r>
      <w:proofErr w:type="spellStart"/>
      <w:r w:rsidRPr="00055588">
        <w:rPr>
          <w:rStyle w:val="Code"/>
        </w:rPr>
        <w:t>commissionRate</w:t>
      </w:r>
      <w:proofErr w:type="spellEnd"/>
      <w:r w:rsidRPr="00055588">
        <w:t xml:space="preserve"> attributes (these should already be declared in the skeleton code provided). </w:t>
      </w:r>
    </w:p>
    <w:p w14:paraId="44EA0037" w14:textId="77777777" w:rsidR="00961CD5" w:rsidRPr="00055588" w:rsidRDefault="005D6FA0" w:rsidP="0083412A">
      <w:pPr>
        <w:pStyle w:val="ExListParagraph"/>
      </w:pPr>
      <w:r w:rsidRPr="00055588">
        <w:t>Define a constructor which accepts a name and a</w:t>
      </w:r>
      <w:r>
        <w:t>n</w:t>
      </w:r>
      <w:r w:rsidRPr="00055588">
        <w:t xml:space="preserve"> employee numb</w:t>
      </w:r>
      <w:r w:rsidRPr="00055588">
        <w:t xml:space="preserve">er and use </w:t>
      </w:r>
      <w:r w:rsidRPr="00055588">
        <w:rPr>
          <w:rStyle w:val="Code"/>
        </w:rPr>
        <w:t>super</w:t>
      </w:r>
      <w:r w:rsidRPr="00055588">
        <w:t xml:space="preserve"> to call the </w:t>
      </w:r>
      <w:r w:rsidRPr="00055588">
        <w:rPr>
          <w:rStyle w:val="Code"/>
        </w:rPr>
        <w:t>Employee</w:t>
      </w:r>
      <w:r w:rsidRPr="00055588">
        <w:t xml:space="preserve"> constructor, passing in the name</w:t>
      </w:r>
      <w:r>
        <w:t xml:space="preserve"> and </w:t>
      </w:r>
      <w:proofErr w:type="spellStart"/>
      <w:r>
        <w:t>empID</w:t>
      </w:r>
      <w:proofErr w:type="spellEnd"/>
      <w:r w:rsidRPr="00055588">
        <w:t xml:space="preserve">. Finally override the </w:t>
      </w:r>
      <w:proofErr w:type="spellStart"/>
      <w:r w:rsidRPr="00055588">
        <w:rPr>
          <w:rStyle w:val="Code"/>
        </w:rPr>
        <w:t>calcSalary</w:t>
      </w:r>
      <w:proofErr w:type="spellEnd"/>
      <w:r w:rsidRPr="00055588">
        <w:t xml:space="preserve"> method and calculate the salary based on sales:</w:t>
      </w:r>
    </w:p>
    <w:p w14:paraId="60170BD4" w14:textId="77777777" w:rsidR="00961CD5" w:rsidRDefault="005D6FA0" w:rsidP="0083412A">
      <w:pPr>
        <w:pStyle w:val="ExCode"/>
        <w:rPr>
          <w:rStyle w:val="Code"/>
        </w:rPr>
      </w:pPr>
      <w:r w:rsidRPr="00055588">
        <w:rPr>
          <w:rStyle w:val="Code"/>
        </w:rPr>
        <w:t xml:space="preserve">public double </w:t>
      </w:r>
      <w:proofErr w:type="spellStart"/>
      <w:proofErr w:type="gramStart"/>
      <w:r w:rsidRPr="00055588">
        <w:rPr>
          <w:rStyle w:val="Code"/>
        </w:rPr>
        <w:t>calcSalary</w:t>
      </w:r>
      <w:proofErr w:type="spellEnd"/>
      <w:r w:rsidRPr="00055588">
        <w:rPr>
          <w:rStyle w:val="Code"/>
        </w:rPr>
        <w:t>(</w:t>
      </w:r>
      <w:proofErr w:type="gramEnd"/>
      <w:r w:rsidRPr="00055588">
        <w:rPr>
          <w:rStyle w:val="Code"/>
        </w:rPr>
        <w:t>) {</w:t>
      </w:r>
    </w:p>
    <w:p w14:paraId="6F2DB9A7" w14:textId="77777777" w:rsidR="00961CD5" w:rsidRDefault="005D6FA0" w:rsidP="0083412A">
      <w:pPr>
        <w:pStyle w:val="ExCode"/>
        <w:rPr>
          <w:rStyle w:val="Code"/>
        </w:rPr>
      </w:pPr>
      <w:r>
        <w:rPr>
          <w:rStyle w:val="Code"/>
        </w:rPr>
        <w:t xml:space="preserve">  </w:t>
      </w:r>
      <w:r w:rsidRPr="00055588">
        <w:rPr>
          <w:rStyle w:val="Code"/>
        </w:rPr>
        <w:t xml:space="preserve">return </w:t>
      </w:r>
      <w:proofErr w:type="spellStart"/>
      <w:r w:rsidRPr="00055588">
        <w:rPr>
          <w:rStyle w:val="Code"/>
        </w:rPr>
        <w:t>salesAmount</w:t>
      </w:r>
      <w:proofErr w:type="spellEnd"/>
      <w:r w:rsidRPr="00055588">
        <w:rPr>
          <w:rStyle w:val="Code"/>
        </w:rPr>
        <w:t xml:space="preserve"> * </w:t>
      </w:r>
      <w:proofErr w:type="spellStart"/>
      <w:r w:rsidRPr="00055588">
        <w:rPr>
          <w:rStyle w:val="Code"/>
        </w:rPr>
        <w:t>commissionRate</w:t>
      </w:r>
      <w:proofErr w:type="spellEnd"/>
      <w:r w:rsidRPr="00055588">
        <w:rPr>
          <w:rStyle w:val="Code"/>
        </w:rPr>
        <w:t>;</w:t>
      </w:r>
      <w:r>
        <w:rPr>
          <w:rStyle w:val="Code"/>
        </w:rPr>
        <w:t xml:space="preserve"> </w:t>
      </w:r>
    </w:p>
    <w:p w14:paraId="48381C40" w14:textId="77777777" w:rsidR="00961CD5" w:rsidRPr="00055588" w:rsidRDefault="005D6FA0" w:rsidP="0083412A">
      <w:pPr>
        <w:pStyle w:val="ExCode"/>
        <w:rPr>
          <w:rStyle w:val="Code"/>
        </w:rPr>
      </w:pPr>
      <w:r w:rsidRPr="00055588">
        <w:rPr>
          <w:rStyle w:val="Code"/>
        </w:rPr>
        <w:t>}</w:t>
      </w:r>
    </w:p>
    <w:p w14:paraId="2BA0A256" w14:textId="77777777" w:rsidR="00961CD5" w:rsidRPr="00055588" w:rsidRDefault="005D6FA0" w:rsidP="0083412A">
      <w:pPr>
        <w:pStyle w:val="ExListParagraph"/>
      </w:pPr>
      <w:r w:rsidRPr="00055588">
        <w:t xml:space="preserve">Complete the </w:t>
      </w:r>
      <w:proofErr w:type="spellStart"/>
      <w:r w:rsidRPr="00055588">
        <w:rPr>
          <w:rStyle w:val="Code"/>
        </w:rPr>
        <w:t>HourlyEmployee</w:t>
      </w:r>
      <w:proofErr w:type="spellEnd"/>
      <w:r w:rsidRPr="00055588">
        <w:t xml:space="preserve"> class by extending the </w:t>
      </w:r>
      <w:r w:rsidRPr="00055588">
        <w:rPr>
          <w:rStyle w:val="Code"/>
        </w:rPr>
        <w:t>Employee</w:t>
      </w:r>
      <w:r w:rsidRPr="00055588">
        <w:t xml:space="preserve"> class. Add the get and set methods for </w:t>
      </w:r>
      <w:proofErr w:type="spellStart"/>
      <w:r w:rsidRPr="00055588">
        <w:rPr>
          <w:rStyle w:val="Code"/>
        </w:rPr>
        <w:t>hoursWorked</w:t>
      </w:r>
      <w:proofErr w:type="spellEnd"/>
      <w:r w:rsidRPr="00055588">
        <w:t xml:space="preserve"> and </w:t>
      </w:r>
      <w:proofErr w:type="spellStart"/>
      <w:r w:rsidRPr="00055588">
        <w:rPr>
          <w:rStyle w:val="Code"/>
        </w:rPr>
        <w:t>hourRate</w:t>
      </w:r>
      <w:proofErr w:type="spellEnd"/>
      <w:r w:rsidRPr="00055588">
        <w:t>. Define a constructor which accepts a name and a</w:t>
      </w:r>
      <w:r>
        <w:t>n</w:t>
      </w:r>
      <w:r w:rsidRPr="00055588">
        <w:t xml:space="preserve"> employee number, and again use the constructor of Employee. Finally override the </w:t>
      </w:r>
      <w:proofErr w:type="spellStart"/>
      <w:r w:rsidRPr="00055588">
        <w:rPr>
          <w:rStyle w:val="Code"/>
        </w:rPr>
        <w:t>c</w:t>
      </w:r>
      <w:r w:rsidRPr="00055588">
        <w:rPr>
          <w:rStyle w:val="Code"/>
        </w:rPr>
        <w:t>alcSalary</w:t>
      </w:r>
      <w:proofErr w:type="spellEnd"/>
      <w:r w:rsidRPr="00055588">
        <w:t xml:space="preserve"> method and calculate the salary based on </w:t>
      </w:r>
      <w:proofErr w:type="spellStart"/>
      <w:r w:rsidRPr="00055588">
        <w:t>hoursworked</w:t>
      </w:r>
      <w:proofErr w:type="spellEnd"/>
      <w:r w:rsidRPr="00055588">
        <w:t>:</w:t>
      </w:r>
    </w:p>
    <w:p w14:paraId="4C8083F9" w14:textId="77777777" w:rsidR="00961CD5" w:rsidRPr="00055588" w:rsidRDefault="005D6FA0" w:rsidP="0083412A">
      <w:pPr>
        <w:pStyle w:val="ExCode"/>
        <w:rPr>
          <w:rStyle w:val="Code"/>
        </w:rPr>
      </w:pPr>
      <w:r w:rsidRPr="00055588">
        <w:rPr>
          <w:rStyle w:val="Code"/>
        </w:rPr>
        <w:t xml:space="preserve">public double </w:t>
      </w:r>
      <w:proofErr w:type="spellStart"/>
      <w:proofErr w:type="gramStart"/>
      <w:r w:rsidRPr="00055588">
        <w:rPr>
          <w:rStyle w:val="Code"/>
        </w:rPr>
        <w:t>calcSalary</w:t>
      </w:r>
      <w:proofErr w:type="spellEnd"/>
      <w:r w:rsidRPr="00055588">
        <w:rPr>
          <w:rStyle w:val="Code"/>
        </w:rPr>
        <w:t>(</w:t>
      </w:r>
      <w:proofErr w:type="gramEnd"/>
      <w:r w:rsidRPr="00055588">
        <w:rPr>
          <w:rStyle w:val="Code"/>
        </w:rPr>
        <w:t xml:space="preserve">) {return </w:t>
      </w:r>
      <w:proofErr w:type="spellStart"/>
      <w:r w:rsidRPr="00055588">
        <w:rPr>
          <w:rStyle w:val="Code"/>
        </w:rPr>
        <w:t>hoursWorked</w:t>
      </w:r>
      <w:proofErr w:type="spellEnd"/>
      <w:r w:rsidRPr="00055588">
        <w:rPr>
          <w:rStyle w:val="Code"/>
        </w:rPr>
        <w:t xml:space="preserve"> * </w:t>
      </w:r>
      <w:proofErr w:type="spellStart"/>
      <w:r w:rsidRPr="00055588">
        <w:rPr>
          <w:rStyle w:val="Code"/>
        </w:rPr>
        <w:t>hourRate</w:t>
      </w:r>
      <w:proofErr w:type="spellEnd"/>
      <w:r w:rsidRPr="00055588">
        <w:rPr>
          <w:rStyle w:val="Code"/>
        </w:rPr>
        <w:t>;}</w:t>
      </w:r>
    </w:p>
    <w:p w14:paraId="7953D347" w14:textId="77777777" w:rsidR="00961CD5" w:rsidRPr="00055588" w:rsidRDefault="005D6FA0" w:rsidP="0083412A">
      <w:pPr>
        <w:pStyle w:val="ExListParagraph"/>
        <w:rPr>
          <w:rStyle w:val="Code"/>
        </w:rPr>
      </w:pPr>
      <w:r w:rsidRPr="00055588">
        <w:t xml:space="preserve">Complete the </w:t>
      </w:r>
      <w:proofErr w:type="spellStart"/>
      <w:r w:rsidRPr="00055588">
        <w:t>TestPayment</w:t>
      </w:r>
      <w:proofErr w:type="spellEnd"/>
      <w:r w:rsidRPr="00055588">
        <w:t xml:space="preserve"> class by instantiating the </w:t>
      </w:r>
      <w:proofErr w:type="spellStart"/>
      <w:r w:rsidRPr="00055588">
        <w:rPr>
          <w:rStyle w:val="Code"/>
        </w:rPr>
        <w:t>jennifer</w:t>
      </w:r>
      <w:proofErr w:type="spellEnd"/>
      <w:r w:rsidRPr="00055588">
        <w:t xml:space="preserve"> and </w:t>
      </w:r>
      <w:r w:rsidRPr="00055588">
        <w:rPr>
          <w:rStyle w:val="Code"/>
        </w:rPr>
        <w:t>john</w:t>
      </w:r>
      <w:r w:rsidRPr="00055588">
        <w:t xml:space="preserve"> variables (already declared). Set values for </w:t>
      </w:r>
      <w:proofErr w:type="spellStart"/>
      <w:r w:rsidRPr="00055588">
        <w:t>salesAmount</w:t>
      </w:r>
      <w:proofErr w:type="spellEnd"/>
      <w:r w:rsidRPr="00055588">
        <w:t xml:space="preserve"> and commission for Jennifer:</w:t>
      </w:r>
    </w:p>
    <w:p w14:paraId="1FDD333F" w14:textId="77777777" w:rsidR="00961CD5" w:rsidRPr="00055588" w:rsidRDefault="005D6FA0" w:rsidP="0083412A">
      <w:pPr>
        <w:pStyle w:val="ExCode"/>
        <w:rPr>
          <w:rStyle w:val="Code"/>
        </w:rPr>
      </w:pPr>
      <w:proofErr w:type="spellStart"/>
      <w:proofErr w:type="gramStart"/>
      <w:r w:rsidRPr="00055588">
        <w:rPr>
          <w:rStyle w:val="Code"/>
        </w:rPr>
        <w:t>jennifer.setSalesAmount</w:t>
      </w:r>
      <w:proofErr w:type="spellEnd"/>
      <w:proofErr w:type="gramEnd"/>
      <w:r w:rsidRPr="00055588">
        <w:rPr>
          <w:rStyle w:val="Code"/>
        </w:rPr>
        <w:t>(3000);</w:t>
      </w:r>
    </w:p>
    <w:p w14:paraId="0403B375" w14:textId="77777777" w:rsidR="00961CD5" w:rsidRPr="00055588" w:rsidRDefault="005D6FA0" w:rsidP="0083412A">
      <w:pPr>
        <w:pStyle w:val="ExCode"/>
        <w:rPr>
          <w:rStyle w:val="Code"/>
        </w:rPr>
      </w:pPr>
      <w:proofErr w:type="spellStart"/>
      <w:proofErr w:type="gramStart"/>
      <w:r w:rsidRPr="00055588">
        <w:rPr>
          <w:rStyle w:val="Code"/>
        </w:rPr>
        <w:t>jennifer.setCommissionRate</w:t>
      </w:r>
      <w:proofErr w:type="spellEnd"/>
      <w:proofErr w:type="gramEnd"/>
      <w:r w:rsidRPr="00055588">
        <w:rPr>
          <w:rStyle w:val="Code"/>
        </w:rPr>
        <w:t>(.1);</w:t>
      </w:r>
    </w:p>
    <w:p w14:paraId="1D08527E" w14:textId="77777777" w:rsidR="00961CD5" w:rsidRPr="00055588" w:rsidRDefault="005D6FA0" w:rsidP="0083412A">
      <w:pPr>
        <w:pStyle w:val="ExListParagraph"/>
      </w:pPr>
      <w:r w:rsidRPr="00055588">
        <w:t xml:space="preserve">Now set values for </w:t>
      </w:r>
      <w:proofErr w:type="spellStart"/>
      <w:r w:rsidRPr="00055588">
        <w:t>hourRate</w:t>
      </w:r>
      <w:proofErr w:type="spellEnd"/>
      <w:r w:rsidRPr="00055588">
        <w:t xml:space="preserve"> and </w:t>
      </w:r>
      <w:proofErr w:type="spellStart"/>
      <w:r w:rsidRPr="00055588">
        <w:t>hoursWorked</w:t>
      </w:r>
      <w:proofErr w:type="spellEnd"/>
      <w:r w:rsidRPr="00055588">
        <w:t xml:space="preserve"> for john:</w:t>
      </w:r>
    </w:p>
    <w:p w14:paraId="63516E15" w14:textId="77777777" w:rsidR="00961CD5" w:rsidRPr="00055588" w:rsidRDefault="005D6FA0" w:rsidP="0083412A">
      <w:pPr>
        <w:pStyle w:val="ExCode"/>
        <w:rPr>
          <w:rStyle w:val="Code"/>
        </w:rPr>
      </w:pPr>
      <w:proofErr w:type="spellStart"/>
      <w:proofErr w:type="gramStart"/>
      <w:r w:rsidRPr="00055588">
        <w:rPr>
          <w:rStyle w:val="Code"/>
        </w:rPr>
        <w:t>john.setHourRate</w:t>
      </w:r>
      <w:proofErr w:type="spellEnd"/>
      <w:proofErr w:type="gramEnd"/>
      <w:r w:rsidRPr="00055588">
        <w:rPr>
          <w:rStyle w:val="Code"/>
        </w:rPr>
        <w:t>(15.5);</w:t>
      </w:r>
    </w:p>
    <w:p w14:paraId="45F91251" w14:textId="77777777" w:rsidR="00961CD5" w:rsidRPr="00055588" w:rsidRDefault="005D6FA0" w:rsidP="0083412A">
      <w:pPr>
        <w:pStyle w:val="ExCode"/>
        <w:rPr>
          <w:rStyle w:val="Code"/>
        </w:rPr>
      </w:pPr>
      <w:proofErr w:type="spellStart"/>
      <w:proofErr w:type="gramStart"/>
      <w:r w:rsidRPr="00055588">
        <w:rPr>
          <w:rStyle w:val="Code"/>
        </w:rPr>
        <w:t>john.setHoursWorked</w:t>
      </w:r>
      <w:proofErr w:type="spellEnd"/>
      <w:proofErr w:type="gramEnd"/>
      <w:r w:rsidRPr="00055588">
        <w:rPr>
          <w:rStyle w:val="Code"/>
        </w:rPr>
        <w:t>(40);</w:t>
      </w:r>
    </w:p>
    <w:p w14:paraId="7F407C79" w14:textId="77777777" w:rsidR="00961CD5" w:rsidRDefault="005D6FA0" w:rsidP="0083412A">
      <w:pPr>
        <w:pStyle w:val="ExListParagraph"/>
      </w:pPr>
      <w:r w:rsidRPr="00055588">
        <w:t>Now</w:t>
      </w:r>
      <w:r w:rsidRPr="00055588">
        <w:t xml:space="preserve"> set </w:t>
      </w:r>
      <w:proofErr w:type="gramStart"/>
      <w:r w:rsidRPr="00055588">
        <w:t>staff[</w:t>
      </w:r>
      <w:proofErr w:type="gramEnd"/>
      <w:r w:rsidRPr="00055588">
        <w:t>0] to Jennifer and staff[1] to john (the staff array has already been declared and instantiated). Finally, loop through the list of Employees and print out their salaries.</w:t>
      </w:r>
    </w:p>
    <w:p w14:paraId="67F41FFF" w14:textId="77777777" w:rsidR="00961CD5" w:rsidRDefault="005D6FA0" w:rsidP="0083412A">
      <w:pPr>
        <w:pStyle w:val="ExListParagraph"/>
      </w:pPr>
      <w:r>
        <w:t xml:space="preserve">Resolve any compilation errors prior to continuing.  </w:t>
      </w:r>
    </w:p>
    <w:p w14:paraId="1B7C6529" w14:textId="77777777" w:rsidR="00961CD5" w:rsidRPr="00055588" w:rsidRDefault="005D6FA0" w:rsidP="0083412A">
      <w:pPr>
        <w:pStyle w:val="ExNoteHeader"/>
      </w:pPr>
      <w:r w:rsidRPr="00055588">
        <w:t>Testing Your Work</w:t>
      </w:r>
    </w:p>
    <w:p w14:paraId="0E41A279" w14:textId="77777777" w:rsidR="00961CD5" w:rsidRPr="00055588" w:rsidRDefault="005D6FA0" w:rsidP="0083412A">
      <w:pPr>
        <w:pStyle w:val="ExListParagraph"/>
      </w:pPr>
      <w:r>
        <w:t>R</w:t>
      </w:r>
      <w:r>
        <w:t xml:space="preserve">un the </w:t>
      </w:r>
      <w:proofErr w:type="spellStart"/>
      <w:r w:rsidRPr="00055588">
        <w:rPr>
          <w:rStyle w:val="Code"/>
        </w:rPr>
        <w:t>trivera.core.employee.TestPayment</w:t>
      </w:r>
      <w:proofErr w:type="spellEnd"/>
      <w:r>
        <w:t xml:space="preserve"> class as a Java Application by right-clicking on the file entry and selecting </w:t>
      </w:r>
      <w:r w:rsidRPr="009B1E13">
        <w:rPr>
          <w:b/>
        </w:rPr>
        <w:t>Run As -&gt; Java Application</w:t>
      </w:r>
      <w:r>
        <w:t xml:space="preserve">. </w:t>
      </w:r>
    </w:p>
    <w:p w14:paraId="0702C7DD" w14:textId="77777777" w:rsidR="00961CD5" w:rsidRPr="00055588" w:rsidRDefault="005D6FA0" w:rsidP="0083412A">
      <w:pPr>
        <w:pStyle w:val="ExNoteHeader"/>
      </w:pPr>
      <w:r w:rsidRPr="00055588">
        <w:lastRenderedPageBreak/>
        <w:t>Expected Results</w:t>
      </w:r>
    </w:p>
    <w:p w14:paraId="10BA1CD7" w14:textId="77777777" w:rsidR="00961CD5" w:rsidRPr="00055588" w:rsidRDefault="005D6FA0" w:rsidP="0083412A">
      <w:pPr>
        <w:pStyle w:val="ExText"/>
      </w:pPr>
      <w:r w:rsidRPr="00055588">
        <w:t>On the output you should see a salary for Jennifer and John.</w:t>
      </w:r>
      <w:r>
        <w:t xml:space="preserve"> Jennifer’s salary is based on </w:t>
      </w:r>
      <w:r w:rsidRPr="00055588">
        <w:t>sales and John’s salary is based on hours</w:t>
      </w:r>
      <w:r>
        <w:t xml:space="preserve"> </w:t>
      </w:r>
      <w:r w:rsidRPr="00055588">
        <w:t xml:space="preserve">worked. </w:t>
      </w:r>
    </w:p>
    <w:p w14:paraId="4EF11662" w14:textId="77777777" w:rsidR="00961CD5" w:rsidRPr="00055588" w:rsidRDefault="005D6FA0" w:rsidP="006D4A81">
      <w:pPr>
        <w:pStyle w:val="ExTitle"/>
      </w:pPr>
      <w:bookmarkStart w:id="54" w:name="_Toc239919599"/>
      <w:bookmarkStart w:id="55" w:name="_Toc396827201"/>
      <w:bookmarkStart w:id="56" w:name="_Toc36801808"/>
      <w:r w:rsidRPr="00055588">
        <w:lastRenderedPageBreak/>
        <w:t>Mailable</w:t>
      </w:r>
      <w:r>
        <w:t xml:space="preserve"> - Interfaces</w:t>
      </w:r>
      <w:bookmarkEnd w:id="54"/>
      <w:bookmarkEnd w:id="55"/>
      <w:bookmarkEnd w:id="5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4788"/>
      </w:tblGrid>
      <w:tr w:rsidR="00961CD5" w14:paraId="72591643" w14:textId="77777777" w:rsidTr="00752D7A">
        <w:trPr>
          <w:trHeight w:val="400"/>
        </w:trPr>
        <w:tc>
          <w:tcPr>
            <w:tcW w:w="4680" w:type="dxa"/>
            <w:gridSpan w:val="2"/>
            <w:tcBorders>
              <w:bottom w:val="single" w:sz="4" w:space="0" w:color="auto"/>
            </w:tcBorders>
            <w:shd w:val="clear" w:color="auto" w:fill="D9D9D9"/>
          </w:tcPr>
          <w:p w14:paraId="11F482E0" w14:textId="77777777" w:rsidR="00961CD5" w:rsidRDefault="005D6FA0" w:rsidP="00752D7A">
            <w:pPr>
              <w:pStyle w:val="TableText"/>
            </w:pPr>
            <w:r>
              <w:t>Overview</w:t>
            </w:r>
          </w:p>
        </w:tc>
        <w:tc>
          <w:tcPr>
            <w:tcW w:w="4788" w:type="dxa"/>
            <w:tcBorders>
              <w:bottom w:val="nil"/>
            </w:tcBorders>
          </w:tcPr>
          <w:p w14:paraId="6C4D739C" w14:textId="77777777" w:rsidR="00961CD5" w:rsidRDefault="005D6FA0" w:rsidP="00752D7A">
            <w:pPr>
              <w:pStyle w:val="ExerciseText"/>
              <w:ind w:left="0" w:right="0"/>
            </w:pPr>
          </w:p>
        </w:tc>
      </w:tr>
      <w:tr w:rsidR="00961CD5" w14:paraId="55C20784" w14:textId="77777777" w:rsidTr="00752D7A">
        <w:trPr>
          <w:trHeight w:val="400"/>
        </w:trPr>
        <w:tc>
          <w:tcPr>
            <w:tcW w:w="9468" w:type="dxa"/>
            <w:gridSpan w:val="3"/>
            <w:tcBorders>
              <w:top w:val="nil"/>
            </w:tcBorders>
          </w:tcPr>
          <w:p w14:paraId="5EB80C70" w14:textId="77777777" w:rsidR="00961CD5" w:rsidRDefault="005D6FA0" w:rsidP="006D4A81">
            <w:pPr>
              <w:pStyle w:val="ExText"/>
            </w:pPr>
            <w:r>
              <w:t>In this exercise you will w</w:t>
            </w:r>
            <w:r>
              <w:t>ork with an interface, creating it and then implementing it in several classes.</w:t>
            </w:r>
          </w:p>
        </w:tc>
      </w:tr>
      <w:tr w:rsidR="00961CD5" w14:paraId="3ADB4492"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0FA74333" w14:textId="77777777" w:rsidR="00961CD5" w:rsidRDefault="005D6FA0" w:rsidP="00752D7A">
            <w:pPr>
              <w:pStyle w:val="TableText"/>
            </w:pPr>
            <w:r>
              <w:t>Objective</w:t>
            </w:r>
          </w:p>
        </w:tc>
        <w:tc>
          <w:tcPr>
            <w:tcW w:w="6408" w:type="dxa"/>
            <w:gridSpan w:val="2"/>
            <w:tcBorders>
              <w:left w:val="single" w:sz="4" w:space="0" w:color="FFFFFF"/>
            </w:tcBorders>
          </w:tcPr>
          <w:p w14:paraId="1EC9B2C0" w14:textId="77777777" w:rsidR="00961CD5" w:rsidRDefault="005D6FA0" w:rsidP="006D4A81">
            <w:pPr>
              <w:pStyle w:val="ExText"/>
            </w:pPr>
            <w:r>
              <w:t>Understand how to work with interfaces</w:t>
            </w:r>
          </w:p>
        </w:tc>
      </w:tr>
      <w:tr w:rsidR="00961CD5" w:rsidRPr="00D1227A" w14:paraId="2C6FA5F7"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08E26032" w14:textId="77777777" w:rsidR="00961CD5" w:rsidRDefault="005D6FA0" w:rsidP="00752D7A">
            <w:pPr>
              <w:pStyle w:val="TableText"/>
            </w:pPr>
            <w:r>
              <w:t>Builds on Previous Labs</w:t>
            </w:r>
          </w:p>
        </w:tc>
        <w:tc>
          <w:tcPr>
            <w:tcW w:w="6408" w:type="dxa"/>
            <w:gridSpan w:val="2"/>
            <w:tcBorders>
              <w:left w:val="single" w:sz="4" w:space="0" w:color="FFFFFF"/>
            </w:tcBorders>
          </w:tcPr>
          <w:p w14:paraId="6F9118C1" w14:textId="77777777" w:rsidR="00961CD5" w:rsidRPr="00D1227A" w:rsidRDefault="005D6FA0" w:rsidP="006D4A81">
            <w:pPr>
              <w:pStyle w:val="ExText"/>
            </w:pPr>
            <w:r w:rsidRPr="00D1227A">
              <w:t>None</w:t>
            </w:r>
          </w:p>
        </w:tc>
      </w:tr>
      <w:tr w:rsidR="000B2037" w:rsidRPr="00EF32C9" w14:paraId="5E530788"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523EC654" w14:textId="77777777" w:rsidR="000B2037" w:rsidRDefault="005D6FA0" w:rsidP="00752D7A">
            <w:pPr>
              <w:pStyle w:val="TableText"/>
            </w:pPr>
            <w:r>
              <w:t xml:space="preserve">Exercise </w:t>
            </w:r>
            <w:r>
              <w:t>Folder</w:t>
            </w:r>
          </w:p>
        </w:tc>
        <w:tc>
          <w:tcPr>
            <w:tcW w:w="6408" w:type="dxa"/>
            <w:gridSpan w:val="2"/>
            <w:tcBorders>
              <w:left w:val="single" w:sz="4" w:space="0" w:color="FFFFFF"/>
            </w:tcBorders>
          </w:tcPr>
          <w:p w14:paraId="4D4B56F0" w14:textId="77777777" w:rsidR="000B2037" w:rsidRDefault="005D6FA0" w:rsidP="006D4A81">
            <w:pPr>
              <w:pStyle w:val="ExText"/>
            </w:pPr>
            <w:r>
              <w:t>Interfaces</w:t>
            </w:r>
          </w:p>
        </w:tc>
      </w:tr>
      <w:tr w:rsidR="00961CD5" w:rsidRPr="00EF32C9" w14:paraId="7E7FAA75"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3254DE26" w14:textId="77777777" w:rsidR="00961CD5" w:rsidRDefault="005D6FA0" w:rsidP="00752D7A">
            <w:pPr>
              <w:pStyle w:val="TableText"/>
            </w:pPr>
            <w:r>
              <w:t>Time to Complete</w:t>
            </w:r>
          </w:p>
        </w:tc>
        <w:tc>
          <w:tcPr>
            <w:tcW w:w="6408" w:type="dxa"/>
            <w:gridSpan w:val="2"/>
            <w:tcBorders>
              <w:left w:val="single" w:sz="4" w:space="0" w:color="FFFFFF"/>
            </w:tcBorders>
          </w:tcPr>
          <w:p w14:paraId="7CDB274D" w14:textId="77777777" w:rsidR="00961CD5" w:rsidRPr="00EF32C9" w:rsidRDefault="005D6FA0" w:rsidP="006D4A81">
            <w:pPr>
              <w:pStyle w:val="ExText"/>
            </w:pPr>
            <w:r>
              <w:t xml:space="preserve">20 </w:t>
            </w:r>
            <w:r w:rsidRPr="00EF32C9">
              <w:t>minutes</w:t>
            </w:r>
          </w:p>
        </w:tc>
      </w:tr>
    </w:tbl>
    <w:p w14:paraId="02BB4384" w14:textId="77777777" w:rsidR="00961CD5" w:rsidRPr="00055588" w:rsidRDefault="005D6FA0" w:rsidP="006D4A81">
      <w:pPr>
        <w:pStyle w:val="ExNoteHeader"/>
      </w:pPr>
      <w:r w:rsidRPr="00055588">
        <w:t>Task List</w:t>
      </w:r>
    </w:p>
    <w:p w14:paraId="6519DFEA" w14:textId="77777777" w:rsidR="00854B95" w:rsidRPr="009A4873" w:rsidRDefault="005D6FA0" w:rsidP="00854B95">
      <w:pPr>
        <w:pStyle w:val="ExListParagraph"/>
        <w:rPr>
          <w:rFonts w:ascii="Verdana" w:hAnsi="Verdana"/>
          <w:szCs w:val="20"/>
        </w:rPr>
      </w:pPr>
      <w:r>
        <w:t xml:space="preserve">Create a new Java Project called </w:t>
      </w:r>
      <w:r>
        <w:rPr>
          <w:b/>
        </w:rPr>
        <w:t>Interfaces</w:t>
      </w:r>
      <w:r>
        <w:t xml:space="preserve">.  </w:t>
      </w:r>
    </w:p>
    <w:p w14:paraId="2CB0005C" w14:textId="77777777" w:rsidR="00961CD5" w:rsidRPr="009D14E9" w:rsidRDefault="005D6FA0" w:rsidP="006D4A81">
      <w:pPr>
        <w:pStyle w:val="ExListParagraph"/>
      </w:pPr>
      <w:r>
        <w:t xml:space="preserve">Import the source code at </w:t>
      </w:r>
      <w:r>
        <w:rPr>
          <w:b/>
        </w:rPr>
        <w:t>~</w:t>
      </w:r>
      <w:proofErr w:type="spellStart"/>
      <w:r>
        <w:rPr>
          <w:b/>
        </w:rPr>
        <w:t>StudentWork</w:t>
      </w:r>
      <w:proofErr w:type="spellEnd"/>
      <w:r>
        <w:rPr>
          <w:b/>
        </w:rPr>
        <w:t>/</w:t>
      </w:r>
      <w:r>
        <w:rPr>
          <w:b/>
        </w:rPr>
        <w:t>code</w:t>
      </w:r>
      <w:r>
        <w:rPr>
          <w:b/>
        </w:rPr>
        <w:t>/Interfaces/</w:t>
      </w:r>
      <w:r>
        <w:rPr>
          <w:b/>
        </w:rPr>
        <w:t>lab-code</w:t>
      </w:r>
      <w:r>
        <w:t xml:space="preserve">.  Select </w:t>
      </w:r>
      <w:r>
        <w:rPr>
          <w:b/>
        </w:rPr>
        <w:t>Yes to All</w:t>
      </w:r>
      <w:r>
        <w:t xml:space="preserve"> when prompted to overwrite existing resources.  Examine the newly imported files listed above.</w:t>
      </w:r>
    </w:p>
    <w:p w14:paraId="770A868F" w14:textId="77777777" w:rsidR="00961CD5" w:rsidRPr="00055588" w:rsidRDefault="005D6FA0" w:rsidP="006D4A81">
      <w:pPr>
        <w:pStyle w:val="ExListParagraph"/>
      </w:pPr>
      <w:r w:rsidRPr="00E27B13">
        <w:t xml:space="preserve">Complete the interface </w:t>
      </w:r>
      <w:proofErr w:type="spellStart"/>
      <w:proofErr w:type="gramStart"/>
      <w:r w:rsidRPr="00E27B13">
        <w:t>trivera.core</w:t>
      </w:r>
      <w:proofErr w:type="gramEnd"/>
      <w:r w:rsidRPr="00E27B13">
        <w:t>.employee.Mailable</w:t>
      </w:r>
      <w:proofErr w:type="spellEnd"/>
      <w:r w:rsidRPr="00E27B13">
        <w:t xml:space="preserve"> by adding the following method</w:t>
      </w:r>
      <w:r w:rsidRPr="00055588">
        <w:t xml:space="preserve">: </w:t>
      </w:r>
    </w:p>
    <w:p w14:paraId="69D9248B" w14:textId="77777777" w:rsidR="00961CD5" w:rsidRPr="00055588" w:rsidRDefault="005D6FA0" w:rsidP="006D4A81">
      <w:pPr>
        <w:pStyle w:val="ExCode"/>
        <w:rPr>
          <w:rStyle w:val="Code"/>
        </w:rPr>
      </w:pPr>
      <w:r w:rsidRPr="00055588">
        <w:rPr>
          <w:rStyle w:val="Code"/>
        </w:rPr>
        <w:tab/>
        <w:t xml:space="preserve">public void </w:t>
      </w:r>
      <w:proofErr w:type="spellStart"/>
      <w:proofErr w:type="gramStart"/>
      <w:r w:rsidRPr="00055588">
        <w:rPr>
          <w:rStyle w:val="Code"/>
        </w:rPr>
        <w:t>mailNote</w:t>
      </w:r>
      <w:proofErr w:type="spellEnd"/>
      <w:r w:rsidRPr="00055588">
        <w:rPr>
          <w:rStyle w:val="Code"/>
        </w:rPr>
        <w:t>(</w:t>
      </w:r>
      <w:proofErr w:type="gramEnd"/>
      <w:r w:rsidRPr="00055588">
        <w:rPr>
          <w:rStyle w:val="Code"/>
        </w:rPr>
        <w:t>String note);</w:t>
      </w:r>
    </w:p>
    <w:p w14:paraId="4A5BC76E" w14:textId="77777777" w:rsidR="00961CD5" w:rsidRPr="00055588" w:rsidRDefault="005D6FA0" w:rsidP="006D4A81">
      <w:pPr>
        <w:pStyle w:val="ExListParagraph"/>
      </w:pPr>
      <w:r w:rsidRPr="00055588">
        <w:t xml:space="preserve">Complete the </w:t>
      </w:r>
      <w:r w:rsidRPr="00055588">
        <w:rPr>
          <w:rStyle w:val="Code"/>
        </w:rPr>
        <w:t>Company</w:t>
      </w:r>
      <w:r w:rsidRPr="00055588">
        <w:t xml:space="preserve"> class by impleme</w:t>
      </w:r>
      <w:r w:rsidRPr="00055588">
        <w:t xml:space="preserve">nting Mailable (and therefore overriding the </w:t>
      </w:r>
      <w:proofErr w:type="spellStart"/>
      <w:r w:rsidRPr="00055588">
        <w:t>mailNote</w:t>
      </w:r>
      <w:proofErr w:type="spellEnd"/>
      <w:r w:rsidRPr="00055588">
        <w:t xml:space="preserve"> method). Use a </w:t>
      </w:r>
      <w:proofErr w:type="spellStart"/>
      <w:r w:rsidRPr="00055588">
        <w:t>System.out.println</w:t>
      </w:r>
      <w:proofErr w:type="spellEnd"/>
      <w:r w:rsidRPr="00055588">
        <w:t xml:space="preserve"> as implementation for </w:t>
      </w:r>
      <w:proofErr w:type="spellStart"/>
      <w:r w:rsidRPr="00055588">
        <w:t>mailNote</w:t>
      </w:r>
      <w:proofErr w:type="spellEnd"/>
      <w:r w:rsidRPr="00055588">
        <w:t>:</w:t>
      </w:r>
    </w:p>
    <w:p w14:paraId="3DFEA61F" w14:textId="77777777" w:rsidR="00961CD5" w:rsidRDefault="005D6FA0" w:rsidP="006D4A81">
      <w:pPr>
        <w:pStyle w:val="ExCode"/>
        <w:rPr>
          <w:rStyle w:val="Code"/>
        </w:rPr>
      </w:pPr>
      <w:r w:rsidRPr="00055588">
        <w:rPr>
          <w:rStyle w:val="Code"/>
        </w:rPr>
        <w:t xml:space="preserve">public </w:t>
      </w:r>
      <w:r>
        <w:rPr>
          <w:rStyle w:val="Code"/>
        </w:rPr>
        <w:t xml:space="preserve">void </w:t>
      </w:r>
      <w:proofErr w:type="spellStart"/>
      <w:r>
        <w:rPr>
          <w:rStyle w:val="Code"/>
        </w:rPr>
        <w:t>mailNote</w:t>
      </w:r>
      <w:proofErr w:type="spellEnd"/>
      <w:r>
        <w:rPr>
          <w:rStyle w:val="Code"/>
        </w:rPr>
        <w:t xml:space="preserve"> (String </w:t>
      </w:r>
      <w:proofErr w:type="gramStart"/>
      <w:r>
        <w:rPr>
          <w:rStyle w:val="Code"/>
        </w:rPr>
        <w:t>note)</w:t>
      </w:r>
      <w:r w:rsidRPr="00055588">
        <w:rPr>
          <w:rStyle w:val="Code"/>
        </w:rPr>
        <w:t>{</w:t>
      </w:r>
      <w:proofErr w:type="gramEnd"/>
    </w:p>
    <w:p w14:paraId="6D37C0F6" w14:textId="77777777" w:rsidR="00961CD5" w:rsidRDefault="005D6FA0" w:rsidP="006D4A81">
      <w:pPr>
        <w:pStyle w:val="ExCode"/>
        <w:rPr>
          <w:rStyle w:val="Code"/>
        </w:rPr>
      </w:pPr>
      <w:r>
        <w:rPr>
          <w:rStyle w:val="Code"/>
        </w:rPr>
        <w:t xml:space="preserve">  </w:t>
      </w:r>
      <w:proofErr w:type="spellStart"/>
      <w:r w:rsidRPr="00055588">
        <w:rPr>
          <w:rStyle w:val="Code"/>
        </w:rPr>
        <w:t>System.out.println</w:t>
      </w:r>
      <w:proofErr w:type="spellEnd"/>
      <w:r w:rsidRPr="00055588">
        <w:rPr>
          <w:rStyle w:val="Code"/>
        </w:rPr>
        <w:t xml:space="preserve"> (</w:t>
      </w:r>
      <w:r>
        <w:rPr>
          <w:rStyle w:val="Code"/>
        </w:rPr>
        <w:t>"</w:t>
      </w:r>
      <w:r w:rsidRPr="00055588">
        <w:rPr>
          <w:rStyle w:val="Code"/>
        </w:rPr>
        <w:t>Company note:</w:t>
      </w:r>
      <w:r>
        <w:rPr>
          <w:rStyle w:val="Code"/>
        </w:rPr>
        <w:t>"</w:t>
      </w:r>
      <w:r w:rsidRPr="00055588">
        <w:rPr>
          <w:rStyle w:val="Code"/>
        </w:rPr>
        <w:t xml:space="preserve"> + note);</w:t>
      </w:r>
    </w:p>
    <w:p w14:paraId="0EF28512" w14:textId="77777777" w:rsidR="00961CD5" w:rsidRPr="00055588" w:rsidRDefault="005D6FA0" w:rsidP="006D4A81">
      <w:pPr>
        <w:pStyle w:val="ExCode"/>
        <w:rPr>
          <w:rStyle w:val="Code"/>
        </w:rPr>
      </w:pPr>
      <w:r w:rsidRPr="00055588">
        <w:rPr>
          <w:rStyle w:val="Code"/>
        </w:rPr>
        <w:t>}</w:t>
      </w:r>
    </w:p>
    <w:p w14:paraId="08E7C601" w14:textId="77777777" w:rsidR="00961CD5" w:rsidRPr="00055588" w:rsidRDefault="005D6FA0" w:rsidP="006D4A81">
      <w:pPr>
        <w:pStyle w:val="ExListParagraph"/>
      </w:pPr>
      <w:r w:rsidRPr="00055588">
        <w:t xml:space="preserve">Complete the Employee class by implementing Mailable. </w:t>
      </w:r>
      <w:proofErr w:type="gramStart"/>
      <w:r w:rsidRPr="00055588">
        <w:t>Again</w:t>
      </w:r>
      <w:proofErr w:type="gramEnd"/>
      <w:r w:rsidRPr="00055588">
        <w:t xml:space="preserve"> use a </w:t>
      </w:r>
      <w:proofErr w:type="spellStart"/>
      <w:r w:rsidRPr="00055588">
        <w:t>System.out.println</w:t>
      </w:r>
      <w:proofErr w:type="spellEnd"/>
      <w:r w:rsidRPr="00055588">
        <w:t xml:space="preserve"> as implementation for </w:t>
      </w:r>
      <w:proofErr w:type="spellStart"/>
      <w:r w:rsidRPr="00055588">
        <w:t>mailNote</w:t>
      </w:r>
      <w:proofErr w:type="spellEnd"/>
      <w:r w:rsidRPr="00055588">
        <w:t xml:space="preserve"> (but use a different message so that you can distinguish later). </w:t>
      </w:r>
    </w:p>
    <w:p w14:paraId="3EA3CC43" w14:textId="77777777" w:rsidR="00961CD5" w:rsidRPr="00055588" w:rsidRDefault="005D6FA0" w:rsidP="006D4A81">
      <w:pPr>
        <w:pStyle w:val="ExListParagraph"/>
      </w:pPr>
      <w:r w:rsidRPr="00055588">
        <w:t xml:space="preserve">Complete the </w:t>
      </w:r>
      <w:proofErr w:type="spellStart"/>
      <w:r w:rsidRPr="00055588">
        <w:t>TestMailable</w:t>
      </w:r>
      <w:proofErr w:type="spellEnd"/>
      <w:r w:rsidRPr="00055588">
        <w:t xml:space="preserve"> class by constructing an array of type Mailable:</w:t>
      </w:r>
    </w:p>
    <w:p w14:paraId="2CDFED26" w14:textId="77777777" w:rsidR="00961CD5" w:rsidRDefault="005D6FA0" w:rsidP="006D4A81">
      <w:pPr>
        <w:pStyle w:val="ExCode"/>
        <w:rPr>
          <w:rStyle w:val="Code"/>
        </w:rPr>
      </w:pPr>
      <w:r w:rsidRPr="00055588">
        <w:rPr>
          <w:rStyle w:val="Code"/>
        </w:rPr>
        <w:t>Mailable</w:t>
      </w:r>
      <w:r>
        <w:rPr>
          <w:rStyle w:val="Code"/>
        </w:rPr>
        <w:t xml:space="preserve"> []</w:t>
      </w:r>
      <w:r w:rsidRPr="00055588">
        <w:rPr>
          <w:rStyle w:val="Code"/>
        </w:rPr>
        <w:t xml:space="preserve"> distribution = new </w:t>
      </w:r>
      <w:proofErr w:type="gramStart"/>
      <w:r w:rsidRPr="00055588">
        <w:rPr>
          <w:rStyle w:val="Code"/>
        </w:rPr>
        <w:t>Mailable[</w:t>
      </w:r>
      <w:proofErr w:type="gramEnd"/>
      <w:r w:rsidRPr="00055588">
        <w:rPr>
          <w:rStyle w:val="Code"/>
        </w:rPr>
        <w:t>2];</w:t>
      </w:r>
    </w:p>
    <w:p w14:paraId="2599973C" w14:textId="77777777" w:rsidR="00961CD5" w:rsidRPr="00055588" w:rsidRDefault="005D6FA0" w:rsidP="006D4A81">
      <w:pPr>
        <w:pStyle w:val="ExListParagraph"/>
      </w:pPr>
      <w:r w:rsidRPr="00055588">
        <w:t>Add a couple of elements of type Employee and Company:</w:t>
      </w:r>
    </w:p>
    <w:p w14:paraId="104B96C4" w14:textId="77777777" w:rsidR="00961CD5" w:rsidRPr="00055588" w:rsidRDefault="005D6FA0" w:rsidP="006D4A81">
      <w:pPr>
        <w:pStyle w:val="ExCode"/>
        <w:rPr>
          <w:rStyle w:val="Code"/>
        </w:rPr>
      </w:pPr>
      <w:proofErr w:type="gramStart"/>
      <w:r w:rsidRPr="00055588">
        <w:rPr>
          <w:rStyle w:val="Code"/>
        </w:rPr>
        <w:t>distribution[</w:t>
      </w:r>
      <w:proofErr w:type="gramEnd"/>
      <w:r w:rsidRPr="00055588">
        <w:rPr>
          <w:rStyle w:val="Code"/>
        </w:rPr>
        <w:t>0] = new Company();</w:t>
      </w:r>
    </w:p>
    <w:p w14:paraId="3EE398FF" w14:textId="77777777" w:rsidR="00961CD5" w:rsidRPr="00055588" w:rsidRDefault="005D6FA0" w:rsidP="006D4A81">
      <w:pPr>
        <w:pStyle w:val="ExCode"/>
        <w:rPr>
          <w:rStyle w:val="Code"/>
        </w:rPr>
      </w:pPr>
      <w:proofErr w:type="gramStart"/>
      <w:r w:rsidRPr="00055588">
        <w:rPr>
          <w:rStyle w:val="Code"/>
        </w:rPr>
        <w:t>distribution[</w:t>
      </w:r>
      <w:proofErr w:type="gramEnd"/>
      <w:r w:rsidRPr="00055588">
        <w:rPr>
          <w:rStyle w:val="Code"/>
        </w:rPr>
        <w:t>1] = new Employee (</w:t>
      </w:r>
      <w:r>
        <w:rPr>
          <w:rStyle w:val="Code"/>
        </w:rPr>
        <w:t>"</w:t>
      </w:r>
      <w:r w:rsidRPr="00055588">
        <w:rPr>
          <w:rStyle w:val="Code"/>
        </w:rPr>
        <w:t>Jim</w:t>
      </w:r>
      <w:r>
        <w:rPr>
          <w:rStyle w:val="Code"/>
        </w:rPr>
        <w:t>"</w:t>
      </w:r>
      <w:r w:rsidRPr="00055588">
        <w:rPr>
          <w:rStyle w:val="Code"/>
        </w:rPr>
        <w:t>, 111);</w:t>
      </w:r>
    </w:p>
    <w:p w14:paraId="3C714687" w14:textId="77777777" w:rsidR="00961CD5" w:rsidRPr="00055588" w:rsidRDefault="005D6FA0" w:rsidP="006D4A81">
      <w:pPr>
        <w:pStyle w:val="ExListParagraph"/>
      </w:pPr>
      <w:r w:rsidRPr="00055588">
        <w:t xml:space="preserve">Loop through the mailable array, invoking the </w:t>
      </w:r>
      <w:proofErr w:type="spellStart"/>
      <w:r w:rsidRPr="00055588">
        <w:t>mailNote</w:t>
      </w:r>
      <w:proofErr w:type="spellEnd"/>
      <w:r w:rsidRPr="00055588">
        <w:t xml:space="preserve"> on each element.</w:t>
      </w:r>
    </w:p>
    <w:p w14:paraId="60AB855A" w14:textId="77777777" w:rsidR="00961CD5" w:rsidRPr="00055588" w:rsidRDefault="005D6FA0" w:rsidP="006D4A81">
      <w:pPr>
        <w:pStyle w:val="ExCode"/>
        <w:rPr>
          <w:rStyle w:val="Code"/>
        </w:rPr>
      </w:pPr>
      <w:r w:rsidRPr="00055588">
        <w:rPr>
          <w:rStyle w:val="Code"/>
        </w:rPr>
        <w:t xml:space="preserve">for (int </w:t>
      </w:r>
      <w:proofErr w:type="spellStart"/>
      <w:r w:rsidRPr="00055588">
        <w:rPr>
          <w:rStyle w:val="Code"/>
        </w:rPr>
        <w:t>i</w:t>
      </w:r>
      <w:proofErr w:type="spellEnd"/>
      <w:r w:rsidRPr="00055588">
        <w:rPr>
          <w:rStyle w:val="Code"/>
        </w:rPr>
        <w:t>=</w:t>
      </w:r>
      <w:proofErr w:type="gramStart"/>
      <w:r w:rsidRPr="00055588">
        <w:rPr>
          <w:rStyle w:val="Code"/>
        </w:rPr>
        <w:t>0;i</w:t>
      </w:r>
      <w:proofErr w:type="gramEnd"/>
      <w:r w:rsidRPr="00055588">
        <w:rPr>
          <w:rStyle w:val="Code"/>
        </w:rPr>
        <w:t>&lt;</w:t>
      </w:r>
      <w:proofErr w:type="spellStart"/>
      <w:r w:rsidRPr="00055588">
        <w:rPr>
          <w:rStyle w:val="Code"/>
        </w:rPr>
        <w:t>distribution.length;i</w:t>
      </w:r>
      <w:proofErr w:type="spellEnd"/>
      <w:r w:rsidRPr="00055588">
        <w:rPr>
          <w:rStyle w:val="Code"/>
        </w:rPr>
        <w:t>++) {</w:t>
      </w:r>
    </w:p>
    <w:p w14:paraId="2F27C582" w14:textId="77777777" w:rsidR="00961CD5" w:rsidRPr="00055588" w:rsidRDefault="005D6FA0" w:rsidP="006D4A81">
      <w:pPr>
        <w:pStyle w:val="ExCode"/>
        <w:rPr>
          <w:rStyle w:val="Code"/>
        </w:rPr>
      </w:pPr>
      <w:r w:rsidRPr="00055588">
        <w:rPr>
          <w:rStyle w:val="Code"/>
        </w:rPr>
        <w:tab/>
        <w:t>distribution[</w:t>
      </w:r>
      <w:proofErr w:type="spellStart"/>
      <w:r w:rsidRPr="00055588">
        <w:rPr>
          <w:rStyle w:val="Code"/>
        </w:rPr>
        <w:t>i</w:t>
      </w:r>
      <w:proofErr w:type="spellEnd"/>
      <w:proofErr w:type="gramStart"/>
      <w:r w:rsidRPr="00055588">
        <w:rPr>
          <w:rStyle w:val="Code"/>
        </w:rPr>
        <w:t>].</w:t>
      </w:r>
      <w:proofErr w:type="spellStart"/>
      <w:r w:rsidRPr="00055588">
        <w:rPr>
          <w:rStyle w:val="Code"/>
        </w:rPr>
        <w:t>mailNote</w:t>
      </w:r>
      <w:proofErr w:type="spellEnd"/>
      <w:proofErr w:type="gramEnd"/>
      <w:r w:rsidRPr="00055588">
        <w:rPr>
          <w:rStyle w:val="Code"/>
        </w:rPr>
        <w:t>(</w:t>
      </w:r>
      <w:r>
        <w:rPr>
          <w:rStyle w:val="Code"/>
        </w:rPr>
        <w:t>"</w:t>
      </w:r>
      <w:r w:rsidRPr="00055588">
        <w:rPr>
          <w:rStyle w:val="Code"/>
        </w:rPr>
        <w:t>Testing the mail System</w:t>
      </w:r>
      <w:r>
        <w:rPr>
          <w:rStyle w:val="Code"/>
        </w:rPr>
        <w:t>"</w:t>
      </w:r>
      <w:r w:rsidRPr="00055588">
        <w:rPr>
          <w:rStyle w:val="Code"/>
        </w:rPr>
        <w:t>);</w:t>
      </w:r>
    </w:p>
    <w:p w14:paraId="23D0D0B7" w14:textId="77777777" w:rsidR="00961CD5" w:rsidRPr="00055588" w:rsidRDefault="005D6FA0" w:rsidP="006D4A81">
      <w:pPr>
        <w:pStyle w:val="ExCode"/>
        <w:rPr>
          <w:rStyle w:val="Code"/>
        </w:rPr>
      </w:pPr>
      <w:r w:rsidRPr="00055588">
        <w:rPr>
          <w:rStyle w:val="Code"/>
        </w:rPr>
        <w:t>}</w:t>
      </w:r>
    </w:p>
    <w:p w14:paraId="1CE3B0B5" w14:textId="77777777" w:rsidR="00961CD5" w:rsidRDefault="005D6FA0" w:rsidP="006D4A81">
      <w:pPr>
        <w:pStyle w:val="ExListParagraph"/>
      </w:pPr>
      <w:r>
        <w:t xml:space="preserve">Resolve any compilation errors prior to continuing.  </w:t>
      </w:r>
    </w:p>
    <w:p w14:paraId="65FEDA61" w14:textId="77777777" w:rsidR="00961CD5" w:rsidRPr="00055588" w:rsidRDefault="005D6FA0" w:rsidP="006D4A81">
      <w:pPr>
        <w:pStyle w:val="ExNoteHeader"/>
      </w:pPr>
      <w:r w:rsidRPr="00055588">
        <w:t>Testing Your Work</w:t>
      </w:r>
    </w:p>
    <w:p w14:paraId="7D0CB824" w14:textId="77777777" w:rsidR="00961CD5" w:rsidRPr="009B1E13" w:rsidRDefault="005D6FA0" w:rsidP="006D4A81">
      <w:pPr>
        <w:pStyle w:val="ExListParagraph"/>
        <w:rPr>
          <w:rStyle w:val="Code"/>
          <w:rFonts w:ascii="Verdana" w:hAnsi="Verdana"/>
        </w:rPr>
      </w:pPr>
      <w:r>
        <w:t xml:space="preserve">Run the </w:t>
      </w:r>
      <w:proofErr w:type="spellStart"/>
      <w:proofErr w:type="gramStart"/>
      <w:r w:rsidRPr="00055588">
        <w:rPr>
          <w:rStyle w:val="Code"/>
        </w:rPr>
        <w:t>triver</w:t>
      </w:r>
      <w:r w:rsidRPr="00055588">
        <w:rPr>
          <w:rStyle w:val="Code"/>
        </w:rPr>
        <w:t>a.core</w:t>
      </w:r>
      <w:proofErr w:type="gramEnd"/>
      <w:r w:rsidRPr="00055588">
        <w:rPr>
          <w:rStyle w:val="Code"/>
        </w:rPr>
        <w:t>.employee.TestMailable</w:t>
      </w:r>
      <w:proofErr w:type="spellEnd"/>
      <w:r>
        <w:t xml:space="preserve"> class as a Java Application by right-clicking on the file entry and selecting </w:t>
      </w:r>
      <w:r w:rsidRPr="009B1E13">
        <w:rPr>
          <w:b/>
        </w:rPr>
        <w:t>Run As -&gt; Java Application</w:t>
      </w:r>
      <w:r>
        <w:t xml:space="preserve">. </w:t>
      </w:r>
    </w:p>
    <w:p w14:paraId="6C013569" w14:textId="77777777" w:rsidR="00961CD5" w:rsidRPr="00055588" w:rsidRDefault="005D6FA0" w:rsidP="006D4A81">
      <w:pPr>
        <w:pStyle w:val="ExNoteHeader"/>
      </w:pPr>
      <w:r w:rsidRPr="00055588">
        <w:t>Expected Results</w:t>
      </w:r>
    </w:p>
    <w:p w14:paraId="056AF290" w14:textId="77777777" w:rsidR="00961CD5" w:rsidRPr="00055588" w:rsidRDefault="005D6FA0" w:rsidP="006D4A81">
      <w:pPr>
        <w:pStyle w:val="ExText"/>
      </w:pPr>
      <w:r w:rsidRPr="00055588">
        <w:t>The output shows messages being sent by companies and employees.</w:t>
      </w:r>
    </w:p>
    <w:p w14:paraId="72E823B3" w14:textId="77777777" w:rsidR="00961CD5" w:rsidRPr="00055588" w:rsidRDefault="005D6FA0" w:rsidP="00A90535">
      <w:pPr>
        <w:pStyle w:val="ExTitle"/>
      </w:pPr>
      <w:bookmarkStart w:id="57" w:name="_Toc239919600"/>
      <w:bookmarkStart w:id="58" w:name="_Toc396827202"/>
      <w:bookmarkStart w:id="59" w:name="_Toc36801809"/>
      <w:r w:rsidRPr="00055588">
        <w:lastRenderedPageBreak/>
        <w:t>Exceptions</w:t>
      </w:r>
      <w:bookmarkEnd w:id="57"/>
      <w:bookmarkEnd w:id="58"/>
      <w:bookmarkEnd w:id="5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4788"/>
      </w:tblGrid>
      <w:tr w:rsidR="00961CD5" w14:paraId="1114DE2B" w14:textId="77777777" w:rsidTr="00752D7A">
        <w:trPr>
          <w:trHeight w:val="400"/>
        </w:trPr>
        <w:tc>
          <w:tcPr>
            <w:tcW w:w="4680" w:type="dxa"/>
            <w:gridSpan w:val="2"/>
            <w:tcBorders>
              <w:bottom w:val="single" w:sz="4" w:space="0" w:color="auto"/>
            </w:tcBorders>
            <w:shd w:val="clear" w:color="auto" w:fill="D9D9D9"/>
          </w:tcPr>
          <w:p w14:paraId="4EAE7C5E" w14:textId="77777777" w:rsidR="00961CD5" w:rsidRDefault="005D6FA0" w:rsidP="00752D7A">
            <w:pPr>
              <w:pStyle w:val="TableText"/>
            </w:pPr>
            <w:r>
              <w:t>Overview</w:t>
            </w:r>
          </w:p>
        </w:tc>
        <w:tc>
          <w:tcPr>
            <w:tcW w:w="4788" w:type="dxa"/>
            <w:tcBorders>
              <w:bottom w:val="nil"/>
            </w:tcBorders>
          </w:tcPr>
          <w:p w14:paraId="16E6032F" w14:textId="77777777" w:rsidR="00961CD5" w:rsidRDefault="005D6FA0" w:rsidP="00752D7A">
            <w:pPr>
              <w:pStyle w:val="ExerciseText"/>
              <w:ind w:left="0" w:right="0"/>
            </w:pPr>
          </w:p>
        </w:tc>
      </w:tr>
      <w:tr w:rsidR="00961CD5" w14:paraId="3FADE302" w14:textId="77777777" w:rsidTr="00752D7A">
        <w:trPr>
          <w:trHeight w:val="400"/>
        </w:trPr>
        <w:tc>
          <w:tcPr>
            <w:tcW w:w="9468" w:type="dxa"/>
            <w:gridSpan w:val="3"/>
            <w:tcBorders>
              <w:top w:val="nil"/>
            </w:tcBorders>
          </w:tcPr>
          <w:p w14:paraId="689BE505" w14:textId="77777777" w:rsidR="00961CD5" w:rsidRDefault="005D6FA0" w:rsidP="00A90535">
            <w:pPr>
              <w:pStyle w:val="ExText"/>
            </w:pPr>
            <w:r>
              <w:t>In this exercise</w:t>
            </w:r>
            <w:r>
              <w:t>,</w:t>
            </w:r>
            <w:r>
              <w:t xml:space="preserve"> you will</w:t>
            </w:r>
            <w:r>
              <w:t xml:space="preserve"> w</w:t>
            </w:r>
            <w:r>
              <w:t>ork with exception</w:t>
            </w:r>
            <w:r>
              <w:t>s</w:t>
            </w:r>
            <w:r>
              <w:t>.</w:t>
            </w:r>
          </w:p>
        </w:tc>
      </w:tr>
      <w:tr w:rsidR="00961CD5" w14:paraId="733F42C7"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0CEA96AD" w14:textId="77777777" w:rsidR="00961CD5" w:rsidRDefault="005D6FA0" w:rsidP="00752D7A">
            <w:pPr>
              <w:pStyle w:val="TableText"/>
            </w:pPr>
            <w:r>
              <w:t>Objective</w:t>
            </w:r>
          </w:p>
        </w:tc>
        <w:tc>
          <w:tcPr>
            <w:tcW w:w="6408" w:type="dxa"/>
            <w:gridSpan w:val="2"/>
            <w:tcBorders>
              <w:left w:val="single" w:sz="4" w:space="0" w:color="FFFFFF"/>
            </w:tcBorders>
          </w:tcPr>
          <w:p w14:paraId="1EA3213F" w14:textId="77777777" w:rsidR="00961CD5" w:rsidRDefault="005D6FA0" w:rsidP="00A90535">
            <w:pPr>
              <w:pStyle w:val="ExText"/>
            </w:pPr>
            <w:r>
              <w:t xml:space="preserve">Understand how to </w:t>
            </w:r>
            <w:r>
              <w:t>use exceptions in an application</w:t>
            </w:r>
          </w:p>
        </w:tc>
      </w:tr>
      <w:tr w:rsidR="007B3E9F" w:rsidRPr="00EF32C9" w14:paraId="031444DB"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5CF1C4C7" w14:textId="77777777" w:rsidR="007B3E9F" w:rsidRDefault="005D6FA0" w:rsidP="00752D7A">
            <w:pPr>
              <w:pStyle w:val="TableText"/>
            </w:pPr>
            <w:r>
              <w:t>Exercise Folder</w:t>
            </w:r>
          </w:p>
        </w:tc>
        <w:tc>
          <w:tcPr>
            <w:tcW w:w="6408" w:type="dxa"/>
            <w:gridSpan w:val="2"/>
            <w:tcBorders>
              <w:left w:val="single" w:sz="4" w:space="0" w:color="FFFFFF"/>
            </w:tcBorders>
          </w:tcPr>
          <w:p w14:paraId="4216E321" w14:textId="77777777" w:rsidR="007B3E9F" w:rsidRDefault="005D6FA0" w:rsidP="00A90535">
            <w:pPr>
              <w:pStyle w:val="ExText"/>
            </w:pPr>
            <w:r>
              <w:t>Exceptions</w:t>
            </w:r>
          </w:p>
        </w:tc>
      </w:tr>
      <w:tr w:rsidR="00961CD5" w:rsidRPr="00EF32C9" w14:paraId="1790B639"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3BA22D32" w14:textId="77777777" w:rsidR="00961CD5" w:rsidRDefault="005D6FA0" w:rsidP="00752D7A">
            <w:pPr>
              <w:pStyle w:val="TableText"/>
            </w:pPr>
            <w:r>
              <w:t>Time to Complete</w:t>
            </w:r>
          </w:p>
        </w:tc>
        <w:tc>
          <w:tcPr>
            <w:tcW w:w="6408" w:type="dxa"/>
            <w:gridSpan w:val="2"/>
            <w:tcBorders>
              <w:left w:val="single" w:sz="4" w:space="0" w:color="FFFFFF"/>
            </w:tcBorders>
          </w:tcPr>
          <w:p w14:paraId="57ACB460" w14:textId="77777777" w:rsidR="00961CD5" w:rsidRPr="00EF32C9" w:rsidRDefault="005D6FA0" w:rsidP="00A90535">
            <w:pPr>
              <w:pStyle w:val="ExText"/>
            </w:pPr>
            <w:r>
              <w:t>25</w:t>
            </w:r>
            <w:r>
              <w:t xml:space="preserve"> </w:t>
            </w:r>
            <w:r w:rsidRPr="00EF32C9">
              <w:t>minutes</w:t>
            </w:r>
          </w:p>
        </w:tc>
      </w:tr>
    </w:tbl>
    <w:p w14:paraId="25AB590A" w14:textId="77777777" w:rsidR="002B2867" w:rsidRDefault="005D6FA0" w:rsidP="002B2867">
      <w:pPr>
        <w:pStyle w:val="ExNoteHeader"/>
        <w:rPr>
          <w:rStyle w:val="Code"/>
        </w:rPr>
      </w:pPr>
      <w:r>
        <w:rPr>
          <w:rStyle w:val="Code"/>
        </w:rPr>
        <w:t>About</w:t>
      </w:r>
    </w:p>
    <w:p w14:paraId="39838E2E" w14:textId="77777777" w:rsidR="002B2867" w:rsidRDefault="005D6FA0" w:rsidP="002B2867">
      <w:pPr>
        <w:pStyle w:val="ExText"/>
      </w:pPr>
      <w:r>
        <w:t xml:space="preserve">During this exercise you will be </w:t>
      </w:r>
      <w:r>
        <w:t>implementing a small messaging application. In order to be able to send a message you will need to establish a connection with a messaging server, after which you can send a text message. Naturally any number of things can go wrong when trying to send a me</w:t>
      </w:r>
      <w:r>
        <w:t>ssage to a remote server which would result in an exception being thrown by the Java implementation.</w:t>
      </w:r>
    </w:p>
    <w:p w14:paraId="06F2415F" w14:textId="77777777" w:rsidR="002B2867" w:rsidRDefault="005D6FA0" w:rsidP="002B2867">
      <w:pPr>
        <w:pStyle w:val="ExText"/>
      </w:pPr>
      <w:r>
        <w:t>For this exercise, we will not really make use of a remote messaging service. Instead, we have created a mocked implementation that will only display the m</w:t>
      </w:r>
      <w:r>
        <w:t>essage onto the console.</w:t>
      </w:r>
    </w:p>
    <w:p w14:paraId="16C29801" w14:textId="77777777" w:rsidR="002B2867" w:rsidRDefault="005D6FA0" w:rsidP="002B2867">
      <w:pPr>
        <w:pStyle w:val="ExNoteHeader"/>
      </w:pPr>
      <w:r>
        <w:t>Setup the project</w:t>
      </w:r>
    </w:p>
    <w:p w14:paraId="424E2492" w14:textId="77777777" w:rsidR="002B2867" w:rsidRDefault="005D6FA0" w:rsidP="002B2867">
      <w:pPr>
        <w:pStyle w:val="ExListParagraph"/>
      </w:pPr>
      <w:r>
        <w:t xml:space="preserve">Create a new Java Project called </w:t>
      </w:r>
      <w:r w:rsidRPr="006E46A6">
        <w:rPr>
          <w:b/>
        </w:rPr>
        <w:t>Exceptions</w:t>
      </w:r>
      <w:r>
        <w:t xml:space="preserve">.  </w:t>
      </w:r>
    </w:p>
    <w:p w14:paraId="4ADDD672" w14:textId="77777777" w:rsidR="002B2867" w:rsidRDefault="005D6FA0" w:rsidP="002B2867">
      <w:pPr>
        <w:pStyle w:val="ExListParagraph"/>
      </w:pPr>
      <w:r>
        <w:t xml:space="preserve">Import the source code at </w:t>
      </w:r>
      <w:r w:rsidRPr="006E46A6">
        <w:rPr>
          <w:b/>
        </w:rPr>
        <w:t>~</w:t>
      </w:r>
      <w:proofErr w:type="spellStart"/>
      <w:r w:rsidRPr="006E46A6">
        <w:rPr>
          <w:b/>
        </w:rPr>
        <w:t>StudentWork</w:t>
      </w:r>
      <w:proofErr w:type="spellEnd"/>
      <w:r w:rsidRPr="006E46A6">
        <w:rPr>
          <w:b/>
        </w:rPr>
        <w:t>/code/Exceptions/lab-code.</w:t>
      </w:r>
      <w:r>
        <w:t xml:space="preserve">  </w:t>
      </w:r>
    </w:p>
    <w:p w14:paraId="3B78B259" w14:textId="77777777" w:rsidR="002B2867" w:rsidRDefault="005D6FA0" w:rsidP="002B2867">
      <w:pPr>
        <w:pStyle w:val="ExListParagraph"/>
      </w:pPr>
      <w:r>
        <w:t xml:space="preserve">Inspect the </w:t>
      </w:r>
      <w:proofErr w:type="spellStart"/>
      <w:proofErr w:type="gramStart"/>
      <w:r>
        <w:t>trivera.exceptions</w:t>
      </w:r>
      <w:proofErr w:type="gramEnd"/>
      <w:r>
        <w:t>.messaging.connection.ConnectionFactory</w:t>
      </w:r>
      <w:proofErr w:type="spellEnd"/>
      <w:r>
        <w:t xml:space="preserve"> interface.</w:t>
      </w:r>
    </w:p>
    <w:p w14:paraId="205EDF7E" w14:textId="77777777" w:rsidR="007B3E9F" w:rsidRDefault="005D6FA0" w:rsidP="007B3E9F">
      <w:pPr>
        <w:pStyle w:val="ExText"/>
      </w:pPr>
      <w:r>
        <w:t>This interface has</w:t>
      </w:r>
      <w:r>
        <w:t xml:space="preserve"> a single </w:t>
      </w:r>
      <w:r w:rsidRPr="007B3E9F">
        <w:rPr>
          <w:b/>
        </w:rPr>
        <w:t>static</w:t>
      </w:r>
      <w:r>
        <w:t xml:space="preserve"> method, </w:t>
      </w:r>
      <w:proofErr w:type="spellStart"/>
      <w:r w:rsidRPr="007B3E9F">
        <w:rPr>
          <w:b/>
        </w:rPr>
        <w:t>getConnection</w:t>
      </w:r>
      <w:proofErr w:type="spellEnd"/>
      <w:r>
        <w:t>, which accepts the username and password to establish the connection. When, for any reason</w:t>
      </w:r>
      <w:r>
        <w:t>,</w:t>
      </w:r>
      <w:r>
        <w:t xml:space="preserve"> the connection cannot be established</w:t>
      </w:r>
      <w:r>
        <w:t>,</w:t>
      </w:r>
      <w:r>
        <w:t xml:space="preserve"> an </w:t>
      </w:r>
      <w:proofErr w:type="spellStart"/>
      <w:r w:rsidRPr="007B3E9F">
        <w:rPr>
          <w:b/>
        </w:rPr>
        <w:t>IOException</w:t>
      </w:r>
      <w:proofErr w:type="spellEnd"/>
      <w:r>
        <w:t xml:space="preserve"> is thrown. When a connection can be made</w:t>
      </w:r>
      <w:r>
        <w:t>,</w:t>
      </w:r>
      <w:r>
        <w:t xml:space="preserve"> an instance of </w:t>
      </w:r>
      <w:proofErr w:type="spellStart"/>
      <w:r w:rsidRPr="007B3E9F">
        <w:rPr>
          <w:b/>
        </w:rPr>
        <w:t>MessagingConnec</w:t>
      </w:r>
      <w:r w:rsidRPr="007B3E9F">
        <w:rPr>
          <w:b/>
        </w:rPr>
        <w:t>tion</w:t>
      </w:r>
      <w:proofErr w:type="spellEnd"/>
      <w:r>
        <w:t xml:space="preserve"> will be returned.</w:t>
      </w:r>
    </w:p>
    <w:p w14:paraId="72B0B279" w14:textId="77777777" w:rsidR="007B3E9F" w:rsidRDefault="005D6FA0" w:rsidP="007B3E9F">
      <w:pPr>
        <w:pStyle w:val="ExCode"/>
      </w:pPr>
      <w:proofErr w:type="spellStart"/>
      <w:r>
        <w:t>MessagingConnection</w:t>
      </w:r>
      <w:proofErr w:type="spellEnd"/>
      <w:r>
        <w:t xml:space="preserve"> connection = </w:t>
      </w:r>
      <w:r>
        <w:br/>
        <w:t xml:space="preserve">      </w:t>
      </w:r>
      <w:proofErr w:type="spellStart"/>
      <w:r>
        <w:t>ConnectionFactory.getConnection</w:t>
      </w:r>
      <w:proofErr w:type="spellEnd"/>
      <w:r>
        <w:t>("Jennifer", "123");</w:t>
      </w:r>
    </w:p>
    <w:p w14:paraId="7FBBB3A7" w14:textId="77777777" w:rsidR="007B3E9F" w:rsidRDefault="005D6FA0" w:rsidP="007B3E9F">
      <w:pPr>
        <w:pStyle w:val="ExListParagraph"/>
      </w:pPr>
      <w:r>
        <w:t xml:space="preserve">Inspect the </w:t>
      </w:r>
      <w:proofErr w:type="spellStart"/>
      <w:r w:rsidRPr="002A5067">
        <w:rPr>
          <w:b/>
        </w:rPr>
        <w:t>MessagingConnection</w:t>
      </w:r>
      <w:proofErr w:type="spellEnd"/>
      <w:r>
        <w:t xml:space="preserve"> interface</w:t>
      </w:r>
      <w:r>
        <w:t>.</w:t>
      </w:r>
    </w:p>
    <w:p w14:paraId="5EE81CDB" w14:textId="77777777" w:rsidR="007B3E9F" w:rsidRDefault="005D6FA0" w:rsidP="007B3E9F">
      <w:pPr>
        <w:pStyle w:val="ExText"/>
      </w:pPr>
      <w:r>
        <w:t xml:space="preserve">This interface defines </w:t>
      </w:r>
      <w:r>
        <w:t>the</w:t>
      </w:r>
      <w:r>
        <w:t xml:space="preserve"> method</w:t>
      </w:r>
      <w:r>
        <w:t>s</w:t>
      </w:r>
      <w:r>
        <w:t xml:space="preserve"> </w:t>
      </w:r>
      <w:r>
        <w:t>allowing us to send message</w:t>
      </w:r>
      <w:r>
        <w:t>s</w:t>
      </w:r>
      <w:r>
        <w:t xml:space="preserve"> and </w:t>
      </w:r>
      <w:r>
        <w:t xml:space="preserve">close the connection when </w:t>
      </w:r>
      <w:r>
        <w:t>done. When using a connection to send mess</w:t>
      </w:r>
      <w:r>
        <w:t>a</w:t>
      </w:r>
      <w:r>
        <w:t>ges, we need to make sure the connection is properly closed once we are done sending message to avoid any resource leaks.</w:t>
      </w:r>
    </w:p>
    <w:p w14:paraId="09A7DBE6" w14:textId="77777777" w:rsidR="002A5067" w:rsidRDefault="005D6FA0" w:rsidP="002A5067">
      <w:pPr>
        <w:pStyle w:val="ExListParagraph"/>
      </w:pPr>
      <w:r>
        <w:t xml:space="preserve">Inspect </w:t>
      </w:r>
      <w:proofErr w:type="spellStart"/>
      <w:proofErr w:type="gramStart"/>
      <w:r w:rsidRPr="002A5067">
        <w:rPr>
          <w:b/>
        </w:rPr>
        <w:t>trivera.exceptions</w:t>
      </w:r>
      <w:proofErr w:type="gramEnd"/>
      <w:r w:rsidRPr="002A5067">
        <w:rPr>
          <w:b/>
        </w:rPr>
        <w:t>.MessagingClient</w:t>
      </w:r>
      <w:proofErr w:type="spellEnd"/>
      <w:r>
        <w:t xml:space="preserve">. </w:t>
      </w:r>
    </w:p>
    <w:p w14:paraId="07ABADF9" w14:textId="77777777" w:rsidR="002A5067" w:rsidRDefault="005D6FA0" w:rsidP="002A5067">
      <w:pPr>
        <w:pStyle w:val="ExText"/>
      </w:pPr>
      <w:r>
        <w:t>This is the test class that you will ex</w:t>
      </w:r>
      <w:r>
        <w:t>ecute once you have completed the</w:t>
      </w:r>
      <w:r>
        <w:t xml:space="preserve"> exercise. As you can see, it creates an instance of </w:t>
      </w:r>
      <w:proofErr w:type="spellStart"/>
      <w:r w:rsidRPr="00571EAB">
        <w:rPr>
          <w:b/>
        </w:rPr>
        <w:t>MessagingService</w:t>
      </w:r>
      <w:proofErr w:type="spellEnd"/>
      <w:r>
        <w:t xml:space="preserve"> and invoke</w:t>
      </w:r>
      <w:r>
        <w:t>s</w:t>
      </w:r>
      <w:r>
        <w:t xml:space="preserve"> the </w:t>
      </w:r>
      <w:proofErr w:type="spellStart"/>
      <w:r w:rsidRPr="00571EAB">
        <w:rPr>
          <w:b/>
        </w:rPr>
        <w:t>sendMessage</w:t>
      </w:r>
      <w:r>
        <w:rPr>
          <w:b/>
        </w:rPr>
        <w:t>s</w:t>
      </w:r>
      <w:proofErr w:type="spellEnd"/>
      <w:r>
        <w:t xml:space="preserve"> method</w:t>
      </w:r>
      <w:r>
        <w:t xml:space="preserve"> </w:t>
      </w:r>
      <w:r>
        <w:t>which provides</w:t>
      </w:r>
      <w:r>
        <w:t xml:space="preserve"> username, password and th</w:t>
      </w:r>
      <w:r>
        <w:t>e actual text message to be sent</w:t>
      </w:r>
      <w:r>
        <w:t>.</w:t>
      </w:r>
    </w:p>
    <w:p w14:paraId="603DCB66" w14:textId="77777777" w:rsidR="002A5067" w:rsidRDefault="005D6FA0" w:rsidP="002A5067">
      <w:pPr>
        <w:pStyle w:val="ExCode"/>
      </w:pPr>
      <w:proofErr w:type="spellStart"/>
      <w:r>
        <w:t>MessagingService</w:t>
      </w:r>
      <w:proofErr w:type="spellEnd"/>
      <w:r>
        <w:t xml:space="preserve"> service = new </w:t>
      </w:r>
      <w:proofErr w:type="spellStart"/>
      <w:proofErr w:type="gramStart"/>
      <w:r>
        <w:t>MessagingSer</w:t>
      </w:r>
      <w:r>
        <w:t>vice</w:t>
      </w:r>
      <w:proofErr w:type="spellEnd"/>
      <w:r>
        <w:t>(</w:t>
      </w:r>
      <w:proofErr w:type="gramEnd"/>
      <w:r>
        <w:t>);</w:t>
      </w:r>
    </w:p>
    <w:p w14:paraId="3DB0ECC2" w14:textId="77777777" w:rsidR="002A5067" w:rsidRDefault="005D6FA0" w:rsidP="002A5067">
      <w:pPr>
        <w:pStyle w:val="ExCode"/>
      </w:pPr>
      <w:proofErr w:type="spellStart"/>
      <w:proofErr w:type="gramStart"/>
      <w:r>
        <w:t>service.sendMessage</w:t>
      </w:r>
      <w:proofErr w:type="spellEnd"/>
      <w:proofErr w:type="gramEnd"/>
      <w:r>
        <w:t>("Fred", "123", "Hello World");</w:t>
      </w:r>
    </w:p>
    <w:p w14:paraId="4777AD1C" w14:textId="77777777" w:rsidR="002A5067" w:rsidRDefault="005D6FA0" w:rsidP="002A5067">
      <w:pPr>
        <w:pStyle w:val="ExListParagraph"/>
      </w:pPr>
      <w:r>
        <w:t xml:space="preserve">Open </w:t>
      </w:r>
      <w:proofErr w:type="spellStart"/>
      <w:proofErr w:type="gramStart"/>
      <w:r w:rsidRPr="002A5067">
        <w:rPr>
          <w:b/>
        </w:rPr>
        <w:t>trivera.exceptions</w:t>
      </w:r>
      <w:proofErr w:type="gramEnd"/>
      <w:r w:rsidRPr="002A5067">
        <w:rPr>
          <w:b/>
        </w:rPr>
        <w:t>.messaging.MessagingService</w:t>
      </w:r>
      <w:proofErr w:type="spellEnd"/>
      <w:r>
        <w:t>.</w:t>
      </w:r>
    </w:p>
    <w:p w14:paraId="5538F4D2" w14:textId="77777777" w:rsidR="002A5067" w:rsidRPr="007B3E9F" w:rsidRDefault="005D6FA0" w:rsidP="002A5067">
      <w:pPr>
        <w:pStyle w:val="ExText"/>
      </w:pPr>
      <w:r>
        <w:t xml:space="preserve">It will be up to you to implement the </w:t>
      </w:r>
      <w:proofErr w:type="spellStart"/>
      <w:r w:rsidRPr="002A5067">
        <w:rPr>
          <w:b/>
        </w:rPr>
        <w:t>sendMessage</w:t>
      </w:r>
      <w:proofErr w:type="spellEnd"/>
      <w:r>
        <w:t xml:space="preserve"> method.</w:t>
      </w:r>
    </w:p>
    <w:p w14:paraId="0514FA7A" w14:textId="77777777" w:rsidR="002A5067" w:rsidRDefault="005D6FA0" w:rsidP="002A5067">
      <w:pPr>
        <w:pStyle w:val="ExListParagraph"/>
      </w:pPr>
      <w:r>
        <w:t xml:space="preserve">Using the </w:t>
      </w:r>
      <w:proofErr w:type="spellStart"/>
      <w:r w:rsidRPr="002A5067">
        <w:rPr>
          <w:b/>
        </w:rPr>
        <w:t>ConnectionFactory</w:t>
      </w:r>
      <w:proofErr w:type="spellEnd"/>
      <w:r>
        <w:t>,</w:t>
      </w:r>
      <w:r>
        <w:t xml:space="preserve"> obtain an instance of </w:t>
      </w:r>
      <w:proofErr w:type="spellStart"/>
      <w:r w:rsidRPr="002A5067">
        <w:rPr>
          <w:b/>
        </w:rPr>
        <w:t>MessagingConnection</w:t>
      </w:r>
      <w:proofErr w:type="spellEnd"/>
      <w:r>
        <w:t xml:space="preserve">. </w:t>
      </w:r>
    </w:p>
    <w:p w14:paraId="10D9DA2A" w14:textId="77777777" w:rsidR="007B3E9F" w:rsidRDefault="005D6FA0" w:rsidP="002A5067">
      <w:pPr>
        <w:pStyle w:val="ExText"/>
      </w:pPr>
      <w:r>
        <w:t>Note: When inv</w:t>
      </w:r>
      <w:r>
        <w:t xml:space="preserve">oking the </w:t>
      </w:r>
      <w:proofErr w:type="spellStart"/>
      <w:r w:rsidRPr="002A5067">
        <w:rPr>
          <w:b/>
        </w:rPr>
        <w:t>getConnection</w:t>
      </w:r>
      <w:proofErr w:type="spellEnd"/>
      <w:r>
        <w:t xml:space="preserve"> method, keep in mind that an </w:t>
      </w:r>
      <w:proofErr w:type="spellStart"/>
      <w:r w:rsidRPr="003C7076">
        <w:rPr>
          <w:b/>
        </w:rPr>
        <w:t>IOException</w:t>
      </w:r>
      <w:proofErr w:type="spellEnd"/>
      <w:r>
        <w:t xml:space="preserve"> might be thrown</w:t>
      </w:r>
      <w:r>
        <w:t>.</w:t>
      </w:r>
    </w:p>
    <w:p w14:paraId="10932772" w14:textId="77777777" w:rsidR="007B3E9F" w:rsidRPr="003C7076" w:rsidRDefault="005D6FA0" w:rsidP="002A5067">
      <w:pPr>
        <w:pStyle w:val="ExCode"/>
      </w:pPr>
      <w:proofErr w:type="spellStart"/>
      <w:r w:rsidRPr="003C7076">
        <w:lastRenderedPageBreak/>
        <w:t>MessagingConnection</w:t>
      </w:r>
      <w:proofErr w:type="spellEnd"/>
      <w:r w:rsidRPr="003C7076">
        <w:t xml:space="preserve"> connection = </w:t>
      </w:r>
      <w:r>
        <w:br/>
        <w:t xml:space="preserve">  </w:t>
      </w:r>
      <w:proofErr w:type="spellStart"/>
      <w:r w:rsidRPr="003C7076">
        <w:t>ConnectionFactory.getConnection</w:t>
      </w:r>
      <w:proofErr w:type="spellEnd"/>
      <w:r w:rsidRPr="003C7076">
        <w:t>("Fred", "123");</w:t>
      </w:r>
    </w:p>
    <w:p w14:paraId="785CFE01" w14:textId="77777777" w:rsidR="002A5067" w:rsidRDefault="005D6FA0" w:rsidP="002A5067">
      <w:pPr>
        <w:pStyle w:val="ExListParagraph"/>
      </w:pPr>
      <w:r>
        <w:t xml:space="preserve">Using the </w:t>
      </w:r>
      <w:proofErr w:type="spellStart"/>
      <w:r w:rsidRPr="002A5067">
        <w:rPr>
          <w:b/>
        </w:rPr>
        <w:t>MessagingConnection</w:t>
      </w:r>
      <w:proofErr w:type="spellEnd"/>
      <w:r>
        <w:t xml:space="preserve"> instance</w:t>
      </w:r>
      <w:r>
        <w:t>,</w:t>
      </w:r>
      <w:r>
        <w:t xml:space="preserve"> send the message</w:t>
      </w:r>
      <w:r>
        <w:t>.</w:t>
      </w:r>
    </w:p>
    <w:p w14:paraId="2289520B" w14:textId="77777777" w:rsidR="002A5067" w:rsidRPr="001F2B60" w:rsidRDefault="005D6FA0" w:rsidP="002A5067">
      <w:pPr>
        <w:pStyle w:val="ExText"/>
      </w:pPr>
      <w:r>
        <w:t xml:space="preserve">Note: Invoking </w:t>
      </w:r>
      <w:proofErr w:type="spellStart"/>
      <w:r w:rsidRPr="001F2B60">
        <w:rPr>
          <w:b/>
        </w:rPr>
        <w:t>sendMessage</w:t>
      </w:r>
      <w:proofErr w:type="spellEnd"/>
      <w:r>
        <w:t xml:space="preserve"> might</w:t>
      </w:r>
      <w:r>
        <w:t xml:space="preserve"> also result in an </w:t>
      </w:r>
      <w:proofErr w:type="spellStart"/>
      <w:r w:rsidRPr="001F2B60">
        <w:rPr>
          <w:b/>
        </w:rPr>
        <w:t>IOException</w:t>
      </w:r>
      <w:proofErr w:type="spellEnd"/>
      <w:r>
        <w:t>.</w:t>
      </w:r>
    </w:p>
    <w:p w14:paraId="091D3635" w14:textId="77777777" w:rsidR="002A5067" w:rsidRDefault="005D6FA0" w:rsidP="002A5067">
      <w:pPr>
        <w:pStyle w:val="ExCode"/>
      </w:pPr>
      <w:proofErr w:type="spellStart"/>
      <w:proofErr w:type="gramStart"/>
      <w:r w:rsidRPr="002A5067">
        <w:t>connection.sendMessage</w:t>
      </w:r>
      <w:proofErr w:type="spellEnd"/>
      <w:proofErr w:type="gramEnd"/>
      <w:r w:rsidRPr="002A5067">
        <w:t>(message);</w:t>
      </w:r>
    </w:p>
    <w:p w14:paraId="40B54A4C" w14:textId="77777777" w:rsidR="002A5067" w:rsidRDefault="005D6FA0" w:rsidP="002A5067">
      <w:pPr>
        <w:pStyle w:val="ExListParagraph"/>
      </w:pPr>
      <w:r>
        <w:t xml:space="preserve">‘Deal’ with any exceptions that might be thrown by printing their </w:t>
      </w:r>
      <w:proofErr w:type="spellStart"/>
      <w:r>
        <w:t>stacktrace</w:t>
      </w:r>
      <w:proofErr w:type="spellEnd"/>
      <w:r>
        <w:t xml:space="preserve"> onto the console</w:t>
      </w:r>
      <w:r>
        <w:t>.</w:t>
      </w:r>
    </w:p>
    <w:p w14:paraId="05F0248C" w14:textId="77777777" w:rsidR="002A5067" w:rsidRDefault="005D6FA0" w:rsidP="002A5067">
      <w:pPr>
        <w:pStyle w:val="ExCode"/>
      </w:pPr>
      <w:proofErr w:type="spellStart"/>
      <w:proofErr w:type="gramStart"/>
      <w:r w:rsidRPr="002A5067">
        <w:t>e.printStackTrace</w:t>
      </w:r>
      <w:proofErr w:type="spellEnd"/>
      <w:proofErr w:type="gramEnd"/>
      <w:r w:rsidRPr="002A5067">
        <w:t>();</w:t>
      </w:r>
    </w:p>
    <w:p w14:paraId="68B6C7A7" w14:textId="77777777" w:rsidR="002A5067" w:rsidRDefault="005D6FA0" w:rsidP="002A5067">
      <w:pPr>
        <w:pStyle w:val="ExText"/>
      </w:pPr>
      <w:r>
        <w:t xml:space="preserve">Note: Naturally this is not a proper way to deal with an </w:t>
      </w:r>
      <w:r>
        <w:t>exception. Normally</w:t>
      </w:r>
      <w:r>
        <w:t>,</w:t>
      </w:r>
      <w:r>
        <w:t xml:space="preserve"> you </w:t>
      </w:r>
      <w:r>
        <w:t xml:space="preserve">would </w:t>
      </w:r>
      <w:r>
        <w:t>probably log the error and notify the client application</w:t>
      </w:r>
      <w:r>
        <w:t xml:space="preserve"> about the problem.</w:t>
      </w:r>
    </w:p>
    <w:p w14:paraId="471645BB" w14:textId="77777777" w:rsidR="00F815BC" w:rsidRDefault="005D6FA0" w:rsidP="00F815BC">
      <w:pPr>
        <w:pStyle w:val="ExListParagraph"/>
      </w:pPr>
      <w:r>
        <w:t>Make sure that the connection is properly closed.</w:t>
      </w:r>
    </w:p>
    <w:p w14:paraId="3C7DFEA3" w14:textId="77777777" w:rsidR="00F815BC" w:rsidRDefault="005D6FA0" w:rsidP="00F815BC">
      <w:pPr>
        <w:pStyle w:val="ExListParagraph"/>
      </w:pPr>
      <w:r>
        <w:t xml:space="preserve">Run the </w:t>
      </w:r>
      <w:proofErr w:type="spellStart"/>
      <w:r>
        <w:t>MessagingClient</w:t>
      </w:r>
      <w:proofErr w:type="spellEnd"/>
      <w:r>
        <w:t xml:space="preserve"> and inspect the output:</w:t>
      </w:r>
    </w:p>
    <w:p w14:paraId="489E75AD" w14:textId="77777777" w:rsidR="00F815BC" w:rsidRDefault="005D6FA0" w:rsidP="00F815BC">
      <w:pPr>
        <w:pStyle w:val="ExCode"/>
      </w:pPr>
      <w:r>
        <w:t>Fred (11/07/17 14:25</w:t>
      </w:r>
      <w:proofErr w:type="gramStart"/>
      <w:r>
        <w:t>) :</w:t>
      </w:r>
      <w:proofErr w:type="gramEnd"/>
      <w:r>
        <w:t xml:space="preserve"> Hello World</w:t>
      </w:r>
    </w:p>
    <w:p w14:paraId="02154C1D" w14:textId="77777777" w:rsidR="00F815BC" w:rsidRDefault="005D6FA0" w:rsidP="00F815BC">
      <w:pPr>
        <w:pStyle w:val="ExCode"/>
      </w:pPr>
      <w:proofErr w:type="spellStart"/>
      <w:proofErr w:type="gramStart"/>
      <w:r>
        <w:t>java.io.IOExcep</w:t>
      </w:r>
      <w:r>
        <w:t>tion</w:t>
      </w:r>
      <w:proofErr w:type="spellEnd"/>
      <w:proofErr w:type="gramEnd"/>
      <w:r>
        <w:t>: Could not send message (invalid message format)</w:t>
      </w:r>
    </w:p>
    <w:p w14:paraId="061594FC" w14:textId="77777777" w:rsidR="00F815BC" w:rsidRDefault="005D6FA0" w:rsidP="00F815BC">
      <w:pPr>
        <w:pStyle w:val="ExCode"/>
      </w:pPr>
      <w:r>
        <w:t>…</w:t>
      </w:r>
    </w:p>
    <w:p w14:paraId="05012D9E" w14:textId="77777777" w:rsidR="00F815BC" w:rsidRDefault="005D6FA0" w:rsidP="00F815BC">
      <w:pPr>
        <w:pStyle w:val="ExText"/>
        <w:rPr>
          <w:rFonts w:ascii="Segoe UI Emoji" w:eastAsia="Segoe UI Emoji" w:hAnsi="Segoe UI Emoji" w:cs="Segoe UI Emoji"/>
        </w:rPr>
      </w:pPr>
      <w:r>
        <w:t xml:space="preserve">An </w:t>
      </w:r>
      <w:proofErr w:type="spellStart"/>
      <w:r>
        <w:t>IOException</w:t>
      </w:r>
      <w:proofErr w:type="spellEnd"/>
      <w:r>
        <w:t xml:space="preserve"> </w:t>
      </w:r>
      <w:r w:rsidRPr="004B08FE">
        <w:rPr>
          <w:b/>
          <w:i/>
        </w:rPr>
        <w:t>should</w:t>
      </w:r>
      <w:r>
        <w:t xml:space="preserve"> appear, since</w:t>
      </w:r>
      <w:r>
        <w:t xml:space="preserve"> the second message that is sent</w:t>
      </w:r>
      <w:r>
        <w:t xml:space="preserve"> by the client is invalid. </w:t>
      </w:r>
      <w:r>
        <w:rPr>
          <w:rFonts w:ascii="Segoe UI Emoji" w:eastAsia="Segoe UI Emoji" w:hAnsi="Segoe UI Emoji" w:cs="Segoe UI Emoji"/>
        </w:rPr>
        <w:t>😊</w:t>
      </w:r>
    </w:p>
    <w:p w14:paraId="193FB4FF" w14:textId="77777777" w:rsidR="00F815BC" w:rsidRDefault="005D6FA0" w:rsidP="00F815BC">
      <w:pPr>
        <w:pStyle w:val="ExText"/>
      </w:pPr>
      <w:r>
        <w:t>Note: In case you did not properly close the connection</w:t>
      </w:r>
      <w:r>
        <w:t>,</w:t>
      </w:r>
      <w:r>
        <w:t xml:space="preserve"> a message will appear on the console:</w:t>
      </w:r>
    </w:p>
    <w:p w14:paraId="3C0F6478" w14:textId="77777777" w:rsidR="00F815BC" w:rsidRDefault="005D6FA0" w:rsidP="00F815BC">
      <w:pPr>
        <w:pStyle w:val="ExCode"/>
      </w:pPr>
      <w:r w:rsidRPr="00F815BC">
        <w:t>Possible resource leak, Connection still open!</w:t>
      </w:r>
    </w:p>
    <w:p w14:paraId="358E2DA1" w14:textId="77777777" w:rsidR="00F815BC" w:rsidRDefault="005D6FA0" w:rsidP="00F815BC">
      <w:pPr>
        <w:pStyle w:val="ExText"/>
      </w:pPr>
      <w:r>
        <w:t xml:space="preserve">If this is the case, go back to your code and make sure the connection is closed in a </w:t>
      </w:r>
      <w:r w:rsidRPr="00F815BC">
        <w:rPr>
          <w:b/>
        </w:rPr>
        <w:t>finally</w:t>
      </w:r>
      <w:r>
        <w:t xml:space="preserve"> block!</w:t>
      </w:r>
    </w:p>
    <w:p w14:paraId="2A7951C1" w14:textId="77777777" w:rsidR="007A2FB6" w:rsidRDefault="005D6FA0" w:rsidP="007A2FB6">
      <w:pPr>
        <w:pStyle w:val="ExCode"/>
      </w:pPr>
      <w:proofErr w:type="spellStart"/>
      <w:r>
        <w:t>MessagingConnection</w:t>
      </w:r>
      <w:proofErr w:type="spellEnd"/>
      <w:r>
        <w:t xml:space="preserve"> connection = null;</w:t>
      </w:r>
    </w:p>
    <w:p w14:paraId="0B4231E8" w14:textId="77777777" w:rsidR="007A2FB6" w:rsidRDefault="005D6FA0" w:rsidP="007A2FB6">
      <w:pPr>
        <w:pStyle w:val="ExCode"/>
      </w:pPr>
      <w:r>
        <w:t>try {</w:t>
      </w:r>
    </w:p>
    <w:p w14:paraId="05814E20" w14:textId="77777777" w:rsidR="007A2FB6" w:rsidRDefault="005D6FA0" w:rsidP="007A2FB6">
      <w:pPr>
        <w:pStyle w:val="ExCode"/>
      </w:pPr>
      <w:r>
        <w:t xml:space="preserve">   connection = </w:t>
      </w:r>
      <w:proofErr w:type="spellStart"/>
      <w:r>
        <w:t>Connecti</w:t>
      </w:r>
      <w:r>
        <w:t>onFactory.getConnection</w:t>
      </w:r>
      <w:proofErr w:type="spellEnd"/>
      <w:r>
        <w:t>("Fred", "123");</w:t>
      </w:r>
    </w:p>
    <w:p w14:paraId="4C9EE7FB" w14:textId="77777777" w:rsidR="007A2FB6" w:rsidRDefault="005D6FA0" w:rsidP="007A2FB6">
      <w:pPr>
        <w:pStyle w:val="ExCode"/>
      </w:pPr>
      <w:r>
        <w:t xml:space="preserve">   </w:t>
      </w:r>
      <w:proofErr w:type="spellStart"/>
      <w:proofErr w:type="gramStart"/>
      <w:r>
        <w:t>connection.sendMessage</w:t>
      </w:r>
      <w:proofErr w:type="spellEnd"/>
      <w:proofErr w:type="gramEnd"/>
      <w:r>
        <w:t>(message);</w:t>
      </w:r>
    </w:p>
    <w:p w14:paraId="07367788" w14:textId="77777777" w:rsidR="007A2FB6" w:rsidRDefault="005D6FA0" w:rsidP="007A2FB6">
      <w:pPr>
        <w:pStyle w:val="ExCode"/>
      </w:pPr>
      <w:r>
        <w:t>} catch (</w:t>
      </w:r>
      <w:proofErr w:type="spellStart"/>
      <w:r>
        <w:t>IOException</w:t>
      </w:r>
      <w:proofErr w:type="spellEnd"/>
      <w:r>
        <w:t xml:space="preserve"> e) {</w:t>
      </w:r>
    </w:p>
    <w:p w14:paraId="4F944CBC" w14:textId="77777777" w:rsidR="007A2FB6" w:rsidRDefault="005D6FA0" w:rsidP="007A2FB6">
      <w:pPr>
        <w:pStyle w:val="ExCode"/>
      </w:pPr>
      <w:r>
        <w:t xml:space="preserve">   </w:t>
      </w:r>
      <w:proofErr w:type="spellStart"/>
      <w:proofErr w:type="gramStart"/>
      <w:r>
        <w:t>e.printStackTrace</w:t>
      </w:r>
      <w:proofErr w:type="spellEnd"/>
      <w:proofErr w:type="gramEnd"/>
      <w:r>
        <w:t>();</w:t>
      </w:r>
    </w:p>
    <w:p w14:paraId="0750A835" w14:textId="77777777" w:rsidR="007A2FB6" w:rsidRDefault="005D6FA0" w:rsidP="007A2FB6">
      <w:pPr>
        <w:pStyle w:val="ExCode"/>
      </w:pPr>
      <w:r>
        <w:t>} finally {</w:t>
      </w:r>
    </w:p>
    <w:p w14:paraId="3C51BFE9" w14:textId="77777777" w:rsidR="007A2FB6" w:rsidRDefault="005D6FA0" w:rsidP="007A2FB6">
      <w:pPr>
        <w:pStyle w:val="ExCode"/>
      </w:pPr>
      <w:r>
        <w:t xml:space="preserve">   close(connection); //created helper method to close connection!</w:t>
      </w:r>
    </w:p>
    <w:p w14:paraId="273C3280" w14:textId="77777777" w:rsidR="007A2FB6" w:rsidRPr="00F815BC" w:rsidRDefault="005D6FA0" w:rsidP="007A2FB6">
      <w:pPr>
        <w:pStyle w:val="ExCode"/>
      </w:pPr>
      <w:r>
        <w:t>}</w:t>
      </w:r>
    </w:p>
    <w:p w14:paraId="4B6A1EB5" w14:textId="77777777" w:rsidR="00961CD5" w:rsidRPr="00055588" w:rsidRDefault="005D6FA0" w:rsidP="00A90535">
      <w:pPr>
        <w:pStyle w:val="ExTitle"/>
      </w:pPr>
      <w:bookmarkStart w:id="60" w:name="_Toc36801810"/>
      <w:r w:rsidRPr="00055588">
        <w:lastRenderedPageBreak/>
        <w:t>Exception</w:t>
      </w:r>
      <w:r>
        <w:t>al</w:t>
      </w:r>
      <w:bookmarkEnd w:id="6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4788"/>
      </w:tblGrid>
      <w:tr w:rsidR="00961CD5" w14:paraId="782F1A2C" w14:textId="77777777" w:rsidTr="00752D7A">
        <w:trPr>
          <w:trHeight w:val="400"/>
        </w:trPr>
        <w:tc>
          <w:tcPr>
            <w:tcW w:w="4680" w:type="dxa"/>
            <w:gridSpan w:val="2"/>
            <w:tcBorders>
              <w:bottom w:val="single" w:sz="4" w:space="0" w:color="auto"/>
            </w:tcBorders>
            <w:shd w:val="clear" w:color="auto" w:fill="D9D9D9"/>
          </w:tcPr>
          <w:p w14:paraId="4128E729" w14:textId="77777777" w:rsidR="00961CD5" w:rsidRDefault="005D6FA0" w:rsidP="00752D7A">
            <w:pPr>
              <w:pStyle w:val="TableText"/>
            </w:pPr>
            <w:r>
              <w:t>Overview</w:t>
            </w:r>
          </w:p>
        </w:tc>
        <w:tc>
          <w:tcPr>
            <w:tcW w:w="4788" w:type="dxa"/>
            <w:tcBorders>
              <w:bottom w:val="nil"/>
            </w:tcBorders>
          </w:tcPr>
          <w:p w14:paraId="5938EED4" w14:textId="77777777" w:rsidR="00961CD5" w:rsidRDefault="005D6FA0" w:rsidP="00752D7A">
            <w:pPr>
              <w:pStyle w:val="ExerciseText"/>
              <w:ind w:left="0" w:right="0"/>
            </w:pPr>
          </w:p>
        </w:tc>
      </w:tr>
      <w:tr w:rsidR="00961CD5" w14:paraId="611DFA22" w14:textId="77777777" w:rsidTr="00752D7A">
        <w:trPr>
          <w:trHeight w:val="400"/>
        </w:trPr>
        <w:tc>
          <w:tcPr>
            <w:tcW w:w="9468" w:type="dxa"/>
            <w:gridSpan w:val="3"/>
            <w:tcBorders>
              <w:top w:val="nil"/>
            </w:tcBorders>
          </w:tcPr>
          <w:p w14:paraId="420BFE0C" w14:textId="77777777" w:rsidR="00961CD5" w:rsidRDefault="005D6FA0" w:rsidP="00A90535">
            <w:pPr>
              <w:pStyle w:val="ExText"/>
            </w:pPr>
            <w:r>
              <w:t>In this exercise</w:t>
            </w:r>
            <w:r>
              <w:t>,</w:t>
            </w:r>
            <w:r>
              <w:t xml:space="preserve"> you will</w:t>
            </w:r>
            <w:r>
              <w:t xml:space="preserve"> w</w:t>
            </w:r>
            <w:r>
              <w:t xml:space="preserve">ork with </w:t>
            </w:r>
            <w:proofErr w:type="spellStart"/>
            <w:r>
              <w:t>AutoClos</w:t>
            </w:r>
            <w:r>
              <w:t>e</w:t>
            </w:r>
            <w:r>
              <w:t>able</w:t>
            </w:r>
            <w:proofErr w:type="spellEnd"/>
            <w:r>
              <w:t xml:space="preserve"> resources, creating Exception classes and throwing exceptions</w:t>
            </w:r>
          </w:p>
        </w:tc>
      </w:tr>
      <w:tr w:rsidR="00961CD5" w14:paraId="2C8723F8"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5611DA25" w14:textId="77777777" w:rsidR="00961CD5" w:rsidRDefault="005D6FA0" w:rsidP="00752D7A">
            <w:pPr>
              <w:pStyle w:val="TableText"/>
            </w:pPr>
            <w:r>
              <w:t>Objective</w:t>
            </w:r>
          </w:p>
        </w:tc>
        <w:tc>
          <w:tcPr>
            <w:tcW w:w="6408" w:type="dxa"/>
            <w:gridSpan w:val="2"/>
            <w:tcBorders>
              <w:left w:val="single" w:sz="4" w:space="0" w:color="FFFFFF"/>
            </w:tcBorders>
          </w:tcPr>
          <w:p w14:paraId="05EA9796" w14:textId="77777777" w:rsidR="00961CD5" w:rsidRDefault="005D6FA0" w:rsidP="00A90535">
            <w:pPr>
              <w:pStyle w:val="ExText"/>
            </w:pPr>
            <w:r>
              <w:t>Understand how to define and then use an exception class</w:t>
            </w:r>
          </w:p>
          <w:p w14:paraId="13C5F650" w14:textId="77777777" w:rsidR="00877322" w:rsidRDefault="005D6FA0" w:rsidP="00A90535">
            <w:pPr>
              <w:pStyle w:val="ExText"/>
            </w:pPr>
            <w:r>
              <w:t xml:space="preserve">Work with </w:t>
            </w:r>
            <w:proofErr w:type="spellStart"/>
            <w:r>
              <w:t>AutoClos</w:t>
            </w:r>
            <w:r>
              <w:t>e</w:t>
            </w:r>
            <w:r>
              <w:t>able</w:t>
            </w:r>
            <w:proofErr w:type="spellEnd"/>
            <w:r>
              <w:t xml:space="preserve"> resources</w:t>
            </w:r>
          </w:p>
        </w:tc>
      </w:tr>
      <w:tr w:rsidR="00961CD5" w:rsidRPr="00D1227A" w14:paraId="5B2BEE49"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577BB0D1" w14:textId="77777777" w:rsidR="00961CD5" w:rsidRDefault="005D6FA0" w:rsidP="00752D7A">
            <w:pPr>
              <w:pStyle w:val="TableText"/>
            </w:pPr>
            <w:r>
              <w:t>Builds on Previous Labs</w:t>
            </w:r>
          </w:p>
        </w:tc>
        <w:tc>
          <w:tcPr>
            <w:tcW w:w="6408" w:type="dxa"/>
            <w:gridSpan w:val="2"/>
            <w:tcBorders>
              <w:left w:val="single" w:sz="4" w:space="0" w:color="FFFFFF"/>
            </w:tcBorders>
          </w:tcPr>
          <w:p w14:paraId="3F3B25F5" w14:textId="77777777" w:rsidR="00961CD5" w:rsidRPr="00D1227A" w:rsidRDefault="005D6FA0" w:rsidP="00A90535">
            <w:pPr>
              <w:pStyle w:val="ExText"/>
            </w:pPr>
            <w:r>
              <w:t>Exceptions</w:t>
            </w:r>
          </w:p>
        </w:tc>
      </w:tr>
      <w:tr w:rsidR="006B06B9" w:rsidRPr="00EF32C9" w14:paraId="47B43FE6"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3F614EE5" w14:textId="77777777" w:rsidR="006B06B9" w:rsidRDefault="005D6FA0" w:rsidP="00752D7A">
            <w:pPr>
              <w:pStyle w:val="TableText"/>
            </w:pPr>
            <w:r>
              <w:t>Exercise Folder</w:t>
            </w:r>
          </w:p>
        </w:tc>
        <w:tc>
          <w:tcPr>
            <w:tcW w:w="6408" w:type="dxa"/>
            <w:gridSpan w:val="2"/>
            <w:tcBorders>
              <w:left w:val="single" w:sz="4" w:space="0" w:color="FFFFFF"/>
            </w:tcBorders>
          </w:tcPr>
          <w:p w14:paraId="131C8202" w14:textId="77777777" w:rsidR="006B06B9" w:rsidRDefault="005D6FA0" w:rsidP="00A90535">
            <w:pPr>
              <w:pStyle w:val="ExText"/>
            </w:pPr>
            <w:r>
              <w:t>Exceptional</w:t>
            </w:r>
          </w:p>
        </w:tc>
      </w:tr>
      <w:tr w:rsidR="00961CD5" w:rsidRPr="00EF32C9" w14:paraId="6DAECE06"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690424BB" w14:textId="77777777" w:rsidR="00961CD5" w:rsidRDefault="005D6FA0" w:rsidP="00752D7A">
            <w:pPr>
              <w:pStyle w:val="TableText"/>
            </w:pPr>
            <w:r>
              <w:t>Time to Complete</w:t>
            </w:r>
          </w:p>
        </w:tc>
        <w:tc>
          <w:tcPr>
            <w:tcW w:w="6408" w:type="dxa"/>
            <w:gridSpan w:val="2"/>
            <w:tcBorders>
              <w:left w:val="single" w:sz="4" w:space="0" w:color="FFFFFF"/>
            </w:tcBorders>
          </w:tcPr>
          <w:p w14:paraId="5F021364" w14:textId="77777777" w:rsidR="00961CD5" w:rsidRPr="00EF32C9" w:rsidRDefault="005D6FA0" w:rsidP="00A90535">
            <w:pPr>
              <w:pStyle w:val="ExText"/>
            </w:pPr>
            <w:r>
              <w:t>25</w:t>
            </w:r>
            <w:r>
              <w:t xml:space="preserve"> </w:t>
            </w:r>
            <w:r w:rsidRPr="00EF32C9">
              <w:t>minutes</w:t>
            </w:r>
          </w:p>
        </w:tc>
      </w:tr>
    </w:tbl>
    <w:p w14:paraId="6622AF31" w14:textId="77777777" w:rsidR="00961CD5" w:rsidRDefault="005D6FA0" w:rsidP="00726C26">
      <w:pPr>
        <w:pStyle w:val="ExNoteHeader"/>
      </w:pPr>
      <w:r>
        <w:t>About</w:t>
      </w:r>
    </w:p>
    <w:p w14:paraId="5BA7E41C" w14:textId="77777777" w:rsidR="00726C26" w:rsidRDefault="005D6FA0" w:rsidP="00726C26">
      <w:pPr>
        <w:pStyle w:val="ExText"/>
      </w:pPr>
      <w:r>
        <w:t xml:space="preserve">You will continue to work (and refactor) the </w:t>
      </w:r>
      <w:proofErr w:type="spellStart"/>
      <w:r>
        <w:t>MessagingService</w:t>
      </w:r>
      <w:proofErr w:type="spellEnd"/>
      <w:r>
        <w:t xml:space="preserve"> application you implemented in an earlier </w:t>
      </w:r>
      <w:r>
        <w:t>exercise. Beside improving the e</w:t>
      </w:r>
      <w:r>
        <w:t xml:space="preserve">xception handling, you will also </w:t>
      </w:r>
      <w:r>
        <w:t>improve the resource handling (closing of the connection).</w:t>
      </w:r>
    </w:p>
    <w:p w14:paraId="52E6E2EF" w14:textId="77777777" w:rsidR="00FF2858" w:rsidRDefault="005D6FA0" w:rsidP="00FF2858">
      <w:pPr>
        <w:pStyle w:val="ExNoteHeader"/>
      </w:pPr>
      <w:r>
        <w:t xml:space="preserve">Making the Connection </w:t>
      </w:r>
      <w:proofErr w:type="spellStart"/>
      <w:r>
        <w:t>AutoClos</w:t>
      </w:r>
      <w:r>
        <w:t>e</w:t>
      </w:r>
      <w:r>
        <w:t>able</w:t>
      </w:r>
      <w:proofErr w:type="spellEnd"/>
    </w:p>
    <w:p w14:paraId="7E9CBFB7" w14:textId="77777777" w:rsidR="00FF2858" w:rsidRDefault="005D6FA0" w:rsidP="00FF2858">
      <w:pPr>
        <w:pStyle w:val="ExListParagraph"/>
      </w:pPr>
      <w:r>
        <w:t xml:space="preserve">Open the </w:t>
      </w:r>
      <w:proofErr w:type="spellStart"/>
      <w:r w:rsidRPr="00FF2858">
        <w:rPr>
          <w:b/>
        </w:rPr>
        <w:t>MessagingConnection</w:t>
      </w:r>
      <w:proofErr w:type="spellEnd"/>
      <w:r>
        <w:t xml:space="preserve"> interface</w:t>
      </w:r>
      <w:r>
        <w:t xml:space="preserve"> and have this </w:t>
      </w:r>
      <w:r>
        <w:t>interface extend</w:t>
      </w:r>
      <w:r>
        <w:t xml:space="preserve"> the </w:t>
      </w:r>
      <w:proofErr w:type="spellStart"/>
      <w:r w:rsidRPr="004C4551">
        <w:rPr>
          <w:b/>
        </w:rPr>
        <w:t>AutoClos</w:t>
      </w:r>
      <w:r>
        <w:rPr>
          <w:b/>
        </w:rPr>
        <w:t>e</w:t>
      </w:r>
      <w:r w:rsidRPr="004C4551">
        <w:rPr>
          <w:b/>
        </w:rPr>
        <w:t>able</w:t>
      </w:r>
      <w:proofErr w:type="spellEnd"/>
      <w:r>
        <w:t xml:space="preserve"> interface</w:t>
      </w:r>
      <w:r>
        <w:t>.</w:t>
      </w:r>
    </w:p>
    <w:p w14:paraId="5E73C7F7" w14:textId="77777777" w:rsidR="00FF2858" w:rsidRDefault="005D6FA0" w:rsidP="00FF2858">
      <w:pPr>
        <w:pStyle w:val="ExCode"/>
      </w:pPr>
      <w:r w:rsidRPr="00FF2858">
        <w:t xml:space="preserve">public interface </w:t>
      </w:r>
      <w:proofErr w:type="spellStart"/>
      <w:r w:rsidRPr="00FF2858">
        <w:t>MessagingConnection</w:t>
      </w:r>
      <w:proofErr w:type="spellEnd"/>
      <w:r w:rsidRPr="00FF2858">
        <w:t xml:space="preserve"> extends </w:t>
      </w:r>
      <w:proofErr w:type="spellStart"/>
      <w:r w:rsidRPr="00FF2858">
        <w:t>AutoCloseable</w:t>
      </w:r>
      <w:proofErr w:type="spellEnd"/>
    </w:p>
    <w:p w14:paraId="1ACB2B92" w14:textId="77777777" w:rsidR="00FF2858" w:rsidRDefault="005D6FA0" w:rsidP="00FF2858">
      <w:pPr>
        <w:pStyle w:val="ExText"/>
      </w:pPr>
      <w:r>
        <w:t xml:space="preserve">The </w:t>
      </w:r>
      <w:proofErr w:type="spellStart"/>
      <w:r w:rsidRPr="004C4551">
        <w:rPr>
          <w:b/>
        </w:rPr>
        <w:t>AutoClos</w:t>
      </w:r>
      <w:r>
        <w:rPr>
          <w:b/>
        </w:rPr>
        <w:t>e</w:t>
      </w:r>
      <w:r w:rsidRPr="004C4551">
        <w:rPr>
          <w:b/>
        </w:rPr>
        <w:t>able</w:t>
      </w:r>
      <w:proofErr w:type="spellEnd"/>
      <w:r>
        <w:t xml:space="preserve"> interface defines the close method. </w:t>
      </w:r>
      <w:proofErr w:type="spellStart"/>
      <w:r w:rsidRPr="004C4551">
        <w:rPr>
          <w:b/>
        </w:rPr>
        <w:t>MessagingConnection</w:t>
      </w:r>
      <w:proofErr w:type="spellEnd"/>
      <w:r>
        <w:t xml:space="preserve"> also defines the close method, but the close method of the </w:t>
      </w:r>
      <w:proofErr w:type="spellStart"/>
      <w:r w:rsidRPr="004C4551">
        <w:rPr>
          <w:b/>
        </w:rPr>
        <w:t>MessagingConnectio</w:t>
      </w:r>
      <w:r w:rsidRPr="004C4551">
        <w:rPr>
          <w:b/>
        </w:rPr>
        <w:t>n</w:t>
      </w:r>
      <w:proofErr w:type="spellEnd"/>
      <w:r>
        <w:t xml:space="preserve"> declares it</w:t>
      </w:r>
      <w:r>
        <w:t xml:space="preserve"> throw</w:t>
      </w:r>
      <w:r>
        <w:t>s</w:t>
      </w:r>
      <w:r>
        <w:t xml:space="preserve"> </w:t>
      </w:r>
      <w:proofErr w:type="spellStart"/>
      <w:r w:rsidRPr="004C4551">
        <w:rPr>
          <w:b/>
        </w:rPr>
        <w:t>IOException</w:t>
      </w:r>
      <w:proofErr w:type="spellEnd"/>
      <w:r>
        <w:t xml:space="preserve"> instead of </w:t>
      </w:r>
      <w:r w:rsidRPr="004C4551">
        <w:rPr>
          <w:b/>
        </w:rPr>
        <w:t>Exception</w:t>
      </w:r>
      <w:r>
        <w:t xml:space="preserve">. Do </w:t>
      </w:r>
      <w:r w:rsidRPr="004C4551">
        <w:rPr>
          <w:b/>
          <w:i/>
        </w:rPr>
        <w:t>not</w:t>
      </w:r>
      <w:r>
        <w:t xml:space="preserve"> remove the close methods from the </w:t>
      </w:r>
      <w:proofErr w:type="spellStart"/>
      <w:r w:rsidRPr="004C4551">
        <w:rPr>
          <w:b/>
        </w:rPr>
        <w:t>MessageConnection</w:t>
      </w:r>
      <w:proofErr w:type="spellEnd"/>
      <w:r>
        <w:t xml:space="preserve"> interface.</w:t>
      </w:r>
    </w:p>
    <w:p w14:paraId="7F533589" w14:textId="77777777" w:rsidR="00FF2858" w:rsidRDefault="005D6FA0" w:rsidP="00FF2858">
      <w:pPr>
        <w:pStyle w:val="ExListParagraph"/>
      </w:pPr>
      <w:r>
        <w:t xml:space="preserve">Open the </w:t>
      </w:r>
      <w:proofErr w:type="spellStart"/>
      <w:r w:rsidRPr="00FF2858">
        <w:rPr>
          <w:b/>
        </w:rPr>
        <w:t>MessagingService</w:t>
      </w:r>
      <w:proofErr w:type="spellEnd"/>
      <w:r>
        <w:t xml:space="preserve"> class</w:t>
      </w:r>
      <w:r>
        <w:t>.</w:t>
      </w:r>
    </w:p>
    <w:p w14:paraId="3639BD22" w14:textId="77777777" w:rsidR="00FF2858" w:rsidRDefault="005D6FA0" w:rsidP="00FF2858">
      <w:pPr>
        <w:pStyle w:val="ExText"/>
      </w:pPr>
      <w:r>
        <w:t xml:space="preserve">Now that </w:t>
      </w:r>
      <w:proofErr w:type="spellStart"/>
      <w:r w:rsidRPr="00175FF4">
        <w:rPr>
          <w:b/>
        </w:rPr>
        <w:t>MessagingConnection</w:t>
      </w:r>
      <w:proofErr w:type="spellEnd"/>
      <w:r>
        <w:t xml:space="preserve"> extends </w:t>
      </w:r>
      <w:proofErr w:type="spellStart"/>
      <w:r w:rsidRPr="00175FF4">
        <w:rPr>
          <w:b/>
        </w:rPr>
        <w:t>AutoClos</w:t>
      </w:r>
      <w:r w:rsidRPr="00175FF4">
        <w:rPr>
          <w:b/>
        </w:rPr>
        <w:t>e</w:t>
      </w:r>
      <w:r w:rsidRPr="00175FF4">
        <w:rPr>
          <w:b/>
        </w:rPr>
        <w:t>able</w:t>
      </w:r>
      <w:proofErr w:type="spellEnd"/>
      <w:r>
        <w:t xml:space="preserve">, an instance of this interface can be </w:t>
      </w:r>
      <w:r>
        <w:t>created within a try-with-resources block.</w:t>
      </w:r>
    </w:p>
    <w:p w14:paraId="60199EA3" w14:textId="77777777" w:rsidR="00961CD5" w:rsidRDefault="005D6FA0" w:rsidP="00FF2858">
      <w:pPr>
        <w:pStyle w:val="ExListParagraph"/>
      </w:pPr>
      <w:r>
        <w:t xml:space="preserve">Modify the implementation of the </w:t>
      </w:r>
      <w:proofErr w:type="spellStart"/>
      <w:r w:rsidRPr="00FF2858">
        <w:rPr>
          <w:b/>
        </w:rPr>
        <w:t>sendMessage</w:t>
      </w:r>
      <w:proofErr w:type="spellEnd"/>
      <w:r>
        <w:t xml:space="preserve"> method and obtain the connection within a try-with-resources block</w:t>
      </w:r>
      <w:r>
        <w:t>.</w:t>
      </w:r>
    </w:p>
    <w:p w14:paraId="51E7B286" w14:textId="77777777" w:rsidR="00FF2858" w:rsidRPr="004C4551" w:rsidRDefault="005D6FA0" w:rsidP="00FF2858">
      <w:pPr>
        <w:pStyle w:val="ExCode"/>
      </w:pPr>
      <w:r w:rsidRPr="004C4551">
        <w:t xml:space="preserve">public void </w:t>
      </w:r>
      <w:proofErr w:type="spellStart"/>
      <w:proofErr w:type="gramStart"/>
      <w:r w:rsidRPr="004C4551">
        <w:t>sendMessage</w:t>
      </w:r>
      <w:proofErr w:type="spellEnd"/>
      <w:r w:rsidRPr="004C4551">
        <w:t>(</w:t>
      </w:r>
      <w:proofErr w:type="gramEnd"/>
      <w:r w:rsidRPr="004C4551">
        <w:t>String username, String password, String message) {</w:t>
      </w:r>
    </w:p>
    <w:p w14:paraId="40B89A51" w14:textId="77777777" w:rsidR="00FF2858" w:rsidRPr="004C4551" w:rsidRDefault="005D6FA0" w:rsidP="00FF2858">
      <w:pPr>
        <w:pStyle w:val="ExCode"/>
      </w:pPr>
      <w:r w:rsidRPr="004C4551">
        <w:t xml:space="preserve">    </w:t>
      </w:r>
      <w:proofErr w:type="gramStart"/>
      <w:r w:rsidRPr="004C4551">
        <w:t>try(</w:t>
      </w:r>
      <w:proofErr w:type="spellStart"/>
      <w:proofErr w:type="gramEnd"/>
      <w:r w:rsidRPr="004C4551">
        <w:t>MessagingConnect</w:t>
      </w:r>
      <w:r w:rsidRPr="004C4551">
        <w:t>ion</w:t>
      </w:r>
      <w:proofErr w:type="spellEnd"/>
      <w:r w:rsidRPr="004C4551">
        <w:t xml:space="preserve"> connection = </w:t>
      </w:r>
      <w:proofErr w:type="spellStart"/>
      <w:r w:rsidRPr="004C4551">
        <w:t>ConnectionFactory.getConnection</w:t>
      </w:r>
      <w:proofErr w:type="spellEnd"/>
      <w:r w:rsidRPr="004C4551">
        <w:t>("Fred", "123");) {</w:t>
      </w:r>
    </w:p>
    <w:p w14:paraId="0504F4E3" w14:textId="77777777" w:rsidR="00FF2858" w:rsidRPr="004C4551" w:rsidRDefault="005D6FA0" w:rsidP="00FF2858">
      <w:pPr>
        <w:pStyle w:val="ExCode"/>
      </w:pPr>
      <w:r w:rsidRPr="004C4551">
        <w:t xml:space="preserve">           </w:t>
      </w:r>
      <w:proofErr w:type="spellStart"/>
      <w:proofErr w:type="gramStart"/>
      <w:r w:rsidRPr="004C4551">
        <w:t>connection.sendMessage</w:t>
      </w:r>
      <w:proofErr w:type="spellEnd"/>
      <w:proofErr w:type="gramEnd"/>
      <w:r w:rsidRPr="004C4551">
        <w:t>(message);</w:t>
      </w:r>
    </w:p>
    <w:p w14:paraId="2A336BAD" w14:textId="77777777" w:rsidR="00FF2858" w:rsidRPr="004C4551" w:rsidRDefault="005D6FA0" w:rsidP="00FF2858">
      <w:pPr>
        <w:pStyle w:val="ExCode"/>
      </w:pPr>
      <w:r w:rsidRPr="004C4551">
        <w:t xml:space="preserve">      }</w:t>
      </w:r>
    </w:p>
    <w:p w14:paraId="11B6A311" w14:textId="77777777" w:rsidR="00FF2858" w:rsidRDefault="005D6FA0" w:rsidP="00FF2858">
      <w:pPr>
        <w:pStyle w:val="ExCode"/>
      </w:pPr>
      <w:r>
        <w:t xml:space="preserve">   …</w:t>
      </w:r>
      <w:r>
        <w:br/>
        <w:t>}</w:t>
      </w:r>
    </w:p>
    <w:p w14:paraId="269A8723" w14:textId="77777777" w:rsidR="00FF2858" w:rsidRDefault="005D6FA0" w:rsidP="00FF2858">
      <w:pPr>
        <w:pStyle w:val="ExListParagraph"/>
      </w:pPr>
      <w:r>
        <w:t xml:space="preserve">Remove the </w:t>
      </w:r>
      <w:r w:rsidRPr="00FF2858">
        <w:rPr>
          <w:b/>
        </w:rPr>
        <w:t>finally</w:t>
      </w:r>
      <w:r>
        <w:t xml:space="preserve"> block</w:t>
      </w:r>
      <w:r>
        <w:t xml:space="preserve">. It is </w:t>
      </w:r>
      <w:r>
        <w:t xml:space="preserve">no longer needed since the resource is closed by the </w:t>
      </w:r>
      <w:r>
        <w:t>runtime.</w:t>
      </w:r>
    </w:p>
    <w:p w14:paraId="113F19E4" w14:textId="77777777" w:rsidR="00FF2858" w:rsidRDefault="005D6FA0" w:rsidP="00FF2858">
      <w:pPr>
        <w:pStyle w:val="ExListParagraph"/>
      </w:pPr>
      <w:r>
        <w:t xml:space="preserve">Run the </w:t>
      </w:r>
      <w:proofErr w:type="spellStart"/>
      <w:r w:rsidRPr="00FF2858">
        <w:rPr>
          <w:b/>
        </w:rPr>
        <w:t>MessagingClient</w:t>
      </w:r>
      <w:proofErr w:type="spellEnd"/>
      <w:r>
        <w:t xml:space="preserve"> and make su</w:t>
      </w:r>
      <w:r>
        <w:t xml:space="preserve">re the resources are properly closed (and </w:t>
      </w:r>
      <w:proofErr w:type="spellStart"/>
      <w:r w:rsidRPr="00D0312A">
        <w:rPr>
          <w:b/>
        </w:rPr>
        <w:t>IOException</w:t>
      </w:r>
      <w:proofErr w:type="spellEnd"/>
      <w:r>
        <w:t xml:space="preserve"> will still be thrown for</w:t>
      </w:r>
      <w:r>
        <w:t xml:space="preserve"> the second message that is sent</w:t>
      </w:r>
      <w:r>
        <w:t xml:space="preserve"> by the Client)</w:t>
      </w:r>
      <w:r>
        <w:t>.</w:t>
      </w:r>
    </w:p>
    <w:p w14:paraId="3CD100F1" w14:textId="77777777" w:rsidR="00FF2858" w:rsidRDefault="005D6FA0" w:rsidP="00230486">
      <w:pPr>
        <w:pStyle w:val="ExNoteHeader"/>
      </w:pPr>
      <w:r>
        <w:t>Create a Custom Exception C</w:t>
      </w:r>
      <w:r>
        <w:t>lass</w:t>
      </w:r>
    </w:p>
    <w:p w14:paraId="391DF179" w14:textId="77777777" w:rsidR="00230486" w:rsidRDefault="005D6FA0" w:rsidP="00230486">
      <w:pPr>
        <w:pStyle w:val="ExText"/>
      </w:pPr>
      <w:r>
        <w:t>When length of the username is less than 4 characters</w:t>
      </w:r>
      <w:r>
        <w:t>,</w:t>
      </w:r>
      <w:r>
        <w:t xml:space="preserve"> an </w:t>
      </w:r>
      <w:proofErr w:type="spellStart"/>
      <w:r w:rsidRPr="001176FE">
        <w:rPr>
          <w:b/>
        </w:rPr>
        <w:t>InvalidUsernameException</w:t>
      </w:r>
      <w:proofErr w:type="spellEnd"/>
      <w:r>
        <w:t xml:space="preserve"> should be thro</w:t>
      </w:r>
      <w:r>
        <w:t xml:space="preserve">wn. Since this </w:t>
      </w:r>
      <w:r w:rsidRPr="001176FE">
        <w:rPr>
          <w:b/>
        </w:rPr>
        <w:t>Exception</w:t>
      </w:r>
      <w:r>
        <w:t xml:space="preserve"> subclass does not exist, you will have to create it yourself and add this logic to the </w:t>
      </w:r>
      <w:proofErr w:type="spellStart"/>
      <w:r w:rsidRPr="001176FE">
        <w:rPr>
          <w:b/>
        </w:rPr>
        <w:t>MessageService</w:t>
      </w:r>
      <w:proofErr w:type="spellEnd"/>
      <w:r>
        <w:t xml:space="preserve"> class.</w:t>
      </w:r>
    </w:p>
    <w:p w14:paraId="4CC57337" w14:textId="77777777" w:rsidR="00230486" w:rsidRDefault="005D6FA0" w:rsidP="00230486">
      <w:pPr>
        <w:pStyle w:val="ExListParagraph"/>
      </w:pPr>
      <w:r>
        <w:lastRenderedPageBreak/>
        <w:t xml:space="preserve">Create a new class called </w:t>
      </w:r>
      <w:proofErr w:type="spellStart"/>
      <w:proofErr w:type="gramStart"/>
      <w:r w:rsidRPr="00230486">
        <w:rPr>
          <w:b/>
        </w:rPr>
        <w:t>trivera.exceptions</w:t>
      </w:r>
      <w:proofErr w:type="gramEnd"/>
      <w:r w:rsidRPr="00230486">
        <w:rPr>
          <w:b/>
        </w:rPr>
        <w:t>.messaging.InvalidUsernameException</w:t>
      </w:r>
      <w:proofErr w:type="spellEnd"/>
      <w:r>
        <w:t>.</w:t>
      </w:r>
    </w:p>
    <w:p w14:paraId="4DE1F107" w14:textId="77777777" w:rsidR="00180858" w:rsidRDefault="005D6FA0" w:rsidP="00230486">
      <w:pPr>
        <w:pStyle w:val="ExListParagraph"/>
      </w:pPr>
      <w:r>
        <w:t xml:space="preserve">Make sure the </w:t>
      </w:r>
      <w:proofErr w:type="spellStart"/>
      <w:r w:rsidRPr="001176FE">
        <w:rPr>
          <w:b/>
        </w:rPr>
        <w:t>InvalidUsernameException</w:t>
      </w:r>
      <w:proofErr w:type="spellEnd"/>
      <w:r>
        <w:t xml:space="preserve"> class extends </w:t>
      </w:r>
      <w:r w:rsidRPr="00180858">
        <w:rPr>
          <w:b/>
        </w:rPr>
        <w:t>Exception</w:t>
      </w:r>
      <w:r>
        <w:t>.</w:t>
      </w:r>
    </w:p>
    <w:p w14:paraId="6FE87088" w14:textId="77777777" w:rsidR="00180858" w:rsidRDefault="005D6FA0" w:rsidP="00180858">
      <w:pPr>
        <w:pStyle w:val="ExCode"/>
      </w:pPr>
      <w:r w:rsidRPr="00180858">
        <w:t xml:space="preserve">public class </w:t>
      </w:r>
      <w:proofErr w:type="spellStart"/>
      <w:r w:rsidRPr="00180858">
        <w:t>InvalidUsernameException</w:t>
      </w:r>
      <w:proofErr w:type="spellEnd"/>
      <w:r w:rsidRPr="00180858">
        <w:t xml:space="preserve"> extends Exception</w:t>
      </w:r>
    </w:p>
    <w:p w14:paraId="43320D30" w14:textId="77777777" w:rsidR="00180858" w:rsidRDefault="005D6FA0" w:rsidP="00180858">
      <w:pPr>
        <w:pStyle w:val="ExListParagraph"/>
      </w:pPr>
      <w:r>
        <w:t>Define an instance variable called username and create a getter method to get the value of this field</w:t>
      </w:r>
      <w:r>
        <w:t>.</w:t>
      </w:r>
    </w:p>
    <w:p w14:paraId="7230C6F9" w14:textId="77777777" w:rsidR="00180858" w:rsidRDefault="005D6FA0" w:rsidP="00180858">
      <w:pPr>
        <w:pStyle w:val="ExCode"/>
      </w:pPr>
      <w:r>
        <w:t>private String username;</w:t>
      </w:r>
    </w:p>
    <w:p w14:paraId="544E24CF" w14:textId="77777777" w:rsidR="00180858" w:rsidRDefault="005D6FA0" w:rsidP="00180858">
      <w:pPr>
        <w:pStyle w:val="ExCode"/>
      </w:pPr>
    </w:p>
    <w:p w14:paraId="54E6F7D5" w14:textId="77777777" w:rsidR="00180858" w:rsidRDefault="005D6FA0" w:rsidP="00180858">
      <w:pPr>
        <w:pStyle w:val="ExCode"/>
      </w:pPr>
      <w:r>
        <w:t xml:space="preserve">public String </w:t>
      </w:r>
      <w:proofErr w:type="spellStart"/>
      <w:proofErr w:type="gramStart"/>
      <w:r>
        <w:t>getUsername</w:t>
      </w:r>
      <w:proofErr w:type="spellEnd"/>
      <w:r>
        <w:t>(</w:t>
      </w:r>
      <w:proofErr w:type="gramEnd"/>
      <w:r>
        <w:t>) {</w:t>
      </w:r>
    </w:p>
    <w:p w14:paraId="3BBE9007" w14:textId="77777777" w:rsidR="00180858" w:rsidRDefault="005D6FA0" w:rsidP="00180858">
      <w:pPr>
        <w:pStyle w:val="ExCode"/>
      </w:pPr>
      <w:r>
        <w:tab/>
        <w:t>return usernam</w:t>
      </w:r>
      <w:r>
        <w:t>e;</w:t>
      </w:r>
    </w:p>
    <w:p w14:paraId="18A83ABB" w14:textId="77777777" w:rsidR="00180858" w:rsidRDefault="005D6FA0" w:rsidP="00180858">
      <w:pPr>
        <w:pStyle w:val="ExCode"/>
      </w:pPr>
      <w:r>
        <w:t>}</w:t>
      </w:r>
    </w:p>
    <w:p w14:paraId="08E1D7C7" w14:textId="77777777" w:rsidR="00180858" w:rsidRDefault="005D6FA0" w:rsidP="00180858">
      <w:pPr>
        <w:pStyle w:val="ExListParagraph"/>
      </w:pPr>
      <w:r>
        <w:t>Crea</w:t>
      </w:r>
      <w:r>
        <w:t>te a constructor that accepts the</w:t>
      </w:r>
      <w:r>
        <w:t xml:space="preserve"> message and the invalid username. Make sure the message is passed to the superclass and the username is stored in the instance field</w:t>
      </w:r>
      <w:r>
        <w:t>.</w:t>
      </w:r>
    </w:p>
    <w:p w14:paraId="5B1F977A" w14:textId="77777777" w:rsidR="00180858" w:rsidRDefault="005D6FA0" w:rsidP="00180858">
      <w:pPr>
        <w:pStyle w:val="ExCode"/>
      </w:pPr>
      <w:r>
        <w:t xml:space="preserve">public </w:t>
      </w:r>
      <w:proofErr w:type="spellStart"/>
      <w:proofErr w:type="gramStart"/>
      <w:r>
        <w:t>InvalidUsernameException</w:t>
      </w:r>
      <w:proofErr w:type="spellEnd"/>
      <w:r>
        <w:t>(</w:t>
      </w:r>
      <w:proofErr w:type="gramEnd"/>
      <w:r>
        <w:t>String message, String username) {</w:t>
      </w:r>
    </w:p>
    <w:p w14:paraId="66030746" w14:textId="77777777" w:rsidR="00180858" w:rsidRDefault="005D6FA0" w:rsidP="00180858">
      <w:pPr>
        <w:pStyle w:val="ExCode"/>
      </w:pPr>
      <w:r>
        <w:t xml:space="preserve">   super(mes</w:t>
      </w:r>
      <w:r>
        <w:t>sage);</w:t>
      </w:r>
    </w:p>
    <w:p w14:paraId="1D3AEE1C" w14:textId="77777777" w:rsidR="00180858" w:rsidRDefault="005D6FA0" w:rsidP="00180858">
      <w:pPr>
        <w:pStyle w:val="ExCode"/>
      </w:pPr>
      <w:r>
        <w:t xml:space="preserve">   </w:t>
      </w:r>
      <w:proofErr w:type="spellStart"/>
      <w:proofErr w:type="gramStart"/>
      <w:r>
        <w:t>this.username</w:t>
      </w:r>
      <w:proofErr w:type="spellEnd"/>
      <w:proofErr w:type="gramEnd"/>
      <w:r>
        <w:t xml:space="preserve"> = username;</w:t>
      </w:r>
    </w:p>
    <w:p w14:paraId="78CD6E4D" w14:textId="77777777" w:rsidR="00180858" w:rsidRDefault="005D6FA0" w:rsidP="00180858">
      <w:pPr>
        <w:pStyle w:val="ExCode"/>
      </w:pPr>
      <w:r>
        <w:t>}</w:t>
      </w:r>
    </w:p>
    <w:p w14:paraId="7C0D80C5" w14:textId="77777777" w:rsidR="00180858" w:rsidRDefault="005D6FA0" w:rsidP="00180858">
      <w:pPr>
        <w:pStyle w:val="ExListParagraph"/>
      </w:pPr>
      <w:r>
        <w:t xml:space="preserve">Open the </w:t>
      </w:r>
      <w:proofErr w:type="spellStart"/>
      <w:r w:rsidRPr="00180858">
        <w:rPr>
          <w:b/>
        </w:rPr>
        <w:t>MessagingService</w:t>
      </w:r>
      <w:proofErr w:type="spellEnd"/>
      <w:r>
        <w:t xml:space="preserve"> class and edit the </w:t>
      </w:r>
      <w:proofErr w:type="spellStart"/>
      <w:r w:rsidRPr="001176FE">
        <w:rPr>
          <w:b/>
        </w:rPr>
        <w:t>sendMessage</w:t>
      </w:r>
      <w:proofErr w:type="spellEnd"/>
      <w:r>
        <w:t xml:space="preserve"> method. Add a check on the username and make sure an </w:t>
      </w:r>
      <w:proofErr w:type="spellStart"/>
      <w:r w:rsidRPr="00180858">
        <w:rPr>
          <w:b/>
        </w:rPr>
        <w:t>InvalidUsernameException</w:t>
      </w:r>
      <w:proofErr w:type="spellEnd"/>
      <w:r>
        <w:t xml:space="preserve"> is thrown when the username contains less than 4 characters</w:t>
      </w:r>
      <w:r>
        <w:t>.</w:t>
      </w:r>
    </w:p>
    <w:p w14:paraId="2D120F10" w14:textId="77777777" w:rsidR="00180858" w:rsidRDefault="005D6FA0" w:rsidP="00180858">
      <w:pPr>
        <w:pStyle w:val="ExCode"/>
      </w:pPr>
      <w:proofErr w:type="gramStart"/>
      <w:r>
        <w:t>if(</w:t>
      </w:r>
      <w:proofErr w:type="gramEnd"/>
      <w:r>
        <w:t xml:space="preserve">username == null || </w:t>
      </w:r>
      <w:proofErr w:type="spellStart"/>
      <w:r>
        <w:t>username.trim</w:t>
      </w:r>
      <w:proofErr w:type="spellEnd"/>
      <w:r>
        <w:t>().length() &lt; 4) {</w:t>
      </w:r>
    </w:p>
    <w:p w14:paraId="28D89847" w14:textId="77777777" w:rsidR="00180858" w:rsidRDefault="005D6FA0" w:rsidP="00180858">
      <w:pPr>
        <w:pStyle w:val="ExCode"/>
      </w:pPr>
      <w:r>
        <w:t xml:space="preserve">  throw new </w:t>
      </w:r>
      <w:proofErr w:type="spellStart"/>
      <w:proofErr w:type="gramStart"/>
      <w:r>
        <w:t>InvalidUsernameException</w:t>
      </w:r>
      <w:proofErr w:type="spellEnd"/>
      <w:r>
        <w:t>(</w:t>
      </w:r>
      <w:proofErr w:type="gramEnd"/>
      <w:r>
        <w:t>"Invalid username", username);</w:t>
      </w:r>
    </w:p>
    <w:p w14:paraId="1856AFDE" w14:textId="77777777" w:rsidR="00180858" w:rsidRDefault="005D6FA0" w:rsidP="00180858">
      <w:pPr>
        <w:pStyle w:val="ExCode"/>
      </w:pPr>
      <w:r>
        <w:t>}</w:t>
      </w:r>
    </w:p>
    <w:p w14:paraId="50A5837B" w14:textId="77777777" w:rsidR="00180858" w:rsidRDefault="005D6FA0" w:rsidP="00180858">
      <w:pPr>
        <w:pStyle w:val="ExListParagraph"/>
      </w:pPr>
      <w:r>
        <w:t xml:space="preserve">Update the method signature of the </w:t>
      </w:r>
      <w:proofErr w:type="spellStart"/>
      <w:r w:rsidRPr="001176FE">
        <w:rPr>
          <w:b/>
        </w:rPr>
        <w:t>sendMessage</w:t>
      </w:r>
      <w:proofErr w:type="spellEnd"/>
      <w:r>
        <w:t xml:space="preserve"> to indicate that this </w:t>
      </w:r>
      <w:r>
        <w:t xml:space="preserve">method might throw an </w:t>
      </w:r>
      <w:proofErr w:type="spellStart"/>
      <w:r w:rsidRPr="001176FE">
        <w:rPr>
          <w:b/>
        </w:rPr>
        <w:t>InvalidUsernameException</w:t>
      </w:r>
      <w:proofErr w:type="spellEnd"/>
      <w:r>
        <w:t>.</w:t>
      </w:r>
    </w:p>
    <w:p w14:paraId="78B1E97C" w14:textId="77777777" w:rsidR="00180858" w:rsidRDefault="005D6FA0" w:rsidP="00180858">
      <w:pPr>
        <w:pStyle w:val="ExCode"/>
      </w:pPr>
      <w:r w:rsidRPr="00180858">
        <w:t xml:space="preserve">public void </w:t>
      </w:r>
      <w:proofErr w:type="spellStart"/>
      <w:proofErr w:type="gramStart"/>
      <w:r w:rsidRPr="00180858">
        <w:t>sendMessage</w:t>
      </w:r>
      <w:proofErr w:type="spellEnd"/>
      <w:r w:rsidRPr="00180858">
        <w:t>(</w:t>
      </w:r>
      <w:proofErr w:type="gramEnd"/>
      <w:r w:rsidRPr="00180858">
        <w:t xml:space="preserve">String username, </w:t>
      </w:r>
      <w:r>
        <w:br/>
        <w:t xml:space="preserve">    </w:t>
      </w:r>
      <w:r w:rsidRPr="00180858">
        <w:t xml:space="preserve">String password, String message) throws </w:t>
      </w:r>
      <w:proofErr w:type="spellStart"/>
      <w:r w:rsidRPr="00180858">
        <w:t>InvalidUsernameException</w:t>
      </w:r>
      <w:proofErr w:type="spellEnd"/>
    </w:p>
    <w:p w14:paraId="5C573826" w14:textId="77777777" w:rsidR="00180858" w:rsidRDefault="005D6FA0" w:rsidP="00180858">
      <w:pPr>
        <w:pStyle w:val="ExListParagraph"/>
      </w:pPr>
      <w:r>
        <w:t xml:space="preserve">Update the </w:t>
      </w:r>
      <w:proofErr w:type="spellStart"/>
      <w:r w:rsidRPr="003F557C">
        <w:rPr>
          <w:b/>
        </w:rPr>
        <w:t>MessagingClient</w:t>
      </w:r>
      <w:proofErr w:type="spellEnd"/>
      <w:r>
        <w:t xml:space="preserve"> and fix the compilation error by adding exception handling to the </w:t>
      </w:r>
      <w:proofErr w:type="spellStart"/>
      <w:r w:rsidRPr="003F557C">
        <w:rPr>
          <w:b/>
        </w:rPr>
        <w:t>send</w:t>
      </w:r>
      <w:r w:rsidRPr="003F557C">
        <w:rPr>
          <w:b/>
        </w:rPr>
        <w:t>Messages</w:t>
      </w:r>
      <w:proofErr w:type="spellEnd"/>
      <w:r>
        <w:t xml:space="preserve"> method.</w:t>
      </w:r>
    </w:p>
    <w:p w14:paraId="1911FE9F" w14:textId="77777777" w:rsidR="00180858" w:rsidRDefault="005D6FA0" w:rsidP="00180858">
      <w:pPr>
        <w:pStyle w:val="ExNoteHeader"/>
      </w:pPr>
      <w:r>
        <w:t>Rethrow Exceptions (Optional)</w:t>
      </w:r>
    </w:p>
    <w:p w14:paraId="6261D40E" w14:textId="77777777" w:rsidR="00180858" w:rsidRDefault="005D6FA0" w:rsidP="00180858">
      <w:pPr>
        <w:pStyle w:val="ExText"/>
      </w:pPr>
      <w:r>
        <w:t xml:space="preserve">The </w:t>
      </w:r>
      <w:proofErr w:type="spellStart"/>
      <w:r w:rsidRPr="00481949">
        <w:rPr>
          <w:b/>
        </w:rPr>
        <w:t>sendMessage</w:t>
      </w:r>
      <w:proofErr w:type="spellEnd"/>
      <w:r>
        <w:t xml:space="preserve"> method of the </w:t>
      </w:r>
      <w:proofErr w:type="spellStart"/>
      <w:r w:rsidRPr="00481949">
        <w:rPr>
          <w:b/>
        </w:rPr>
        <w:t>MessageService</w:t>
      </w:r>
      <w:proofErr w:type="spellEnd"/>
      <w:r>
        <w:t xml:space="preserve"> does not yet notify the client when an exception occurs while sending the message, it only dumps the </w:t>
      </w:r>
      <w:proofErr w:type="spellStart"/>
      <w:r>
        <w:t>stacktrace</w:t>
      </w:r>
      <w:proofErr w:type="spellEnd"/>
      <w:r>
        <w:t xml:space="preserve"> onto the console.</w:t>
      </w:r>
    </w:p>
    <w:p w14:paraId="5E110310" w14:textId="77777777" w:rsidR="00180858" w:rsidRDefault="005D6FA0" w:rsidP="00180858">
      <w:pPr>
        <w:pStyle w:val="ExListParagraph"/>
      </w:pPr>
      <w:r>
        <w:t xml:space="preserve">Create a new class called </w:t>
      </w:r>
      <w:proofErr w:type="spellStart"/>
      <w:proofErr w:type="gramStart"/>
      <w:r w:rsidRPr="002E2534">
        <w:rPr>
          <w:b/>
        </w:rPr>
        <w:t>trivera.</w:t>
      </w:r>
      <w:r w:rsidRPr="002E2534">
        <w:rPr>
          <w:b/>
        </w:rPr>
        <w:t>exceptions</w:t>
      </w:r>
      <w:proofErr w:type="gramEnd"/>
      <w:r w:rsidRPr="002E2534">
        <w:rPr>
          <w:b/>
        </w:rPr>
        <w:t>.messaging</w:t>
      </w:r>
      <w:r w:rsidRPr="002E2534">
        <w:rPr>
          <w:b/>
        </w:rPr>
        <w:t>.</w:t>
      </w:r>
      <w:r w:rsidRPr="00180858">
        <w:rPr>
          <w:b/>
        </w:rPr>
        <w:t>MessagingException</w:t>
      </w:r>
      <w:proofErr w:type="spellEnd"/>
      <w:r>
        <w:t xml:space="preserve">, which extends </w:t>
      </w:r>
      <w:r w:rsidRPr="00481949">
        <w:rPr>
          <w:b/>
        </w:rPr>
        <w:t>Exception</w:t>
      </w:r>
      <w:r>
        <w:t>.</w:t>
      </w:r>
    </w:p>
    <w:p w14:paraId="4DAF5ED1" w14:textId="77777777" w:rsidR="00180858" w:rsidRDefault="005D6FA0" w:rsidP="00180858">
      <w:pPr>
        <w:pStyle w:val="ExText"/>
      </w:pPr>
      <w:r>
        <w:t>One of the constructors of the Exception class accepts both an error message and an instance of Throwable which represents the cause of the exception.</w:t>
      </w:r>
    </w:p>
    <w:p w14:paraId="5BD5683E" w14:textId="77777777" w:rsidR="00180858" w:rsidRDefault="005D6FA0" w:rsidP="00180858">
      <w:pPr>
        <w:pStyle w:val="ExListParagraph"/>
      </w:pPr>
      <w:r>
        <w:t xml:space="preserve">In the </w:t>
      </w:r>
      <w:proofErr w:type="spellStart"/>
      <w:r w:rsidRPr="00180858">
        <w:rPr>
          <w:b/>
        </w:rPr>
        <w:t>MessagingException</w:t>
      </w:r>
      <w:proofErr w:type="spellEnd"/>
      <w:r>
        <w:t xml:space="preserve"> class</w:t>
      </w:r>
      <w:r>
        <w:t>,</w:t>
      </w:r>
      <w:r>
        <w:t xml:space="preserve"> create</w:t>
      </w:r>
      <w:r>
        <w:t xml:space="preserve"> a constructor that accepts a String (error message) and a Throwable (cause). Make sure you send both</w:t>
      </w:r>
      <w:r>
        <w:t xml:space="preserve"> </w:t>
      </w:r>
      <w:r>
        <w:t>parameter values to the constructor of the superclass</w:t>
      </w:r>
      <w:r>
        <w:t>.</w:t>
      </w:r>
    </w:p>
    <w:p w14:paraId="250CF714" w14:textId="77777777" w:rsidR="00180858" w:rsidRDefault="005D6FA0" w:rsidP="00180858">
      <w:pPr>
        <w:pStyle w:val="ExCode"/>
      </w:pPr>
      <w:r>
        <w:t xml:space="preserve">public </w:t>
      </w:r>
      <w:proofErr w:type="spellStart"/>
      <w:proofErr w:type="gramStart"/>
      <w:r>
        <w:t>MessagingException</w:t>
      </w:r>
      <w:proofErr w:type="spellEnd"/>
      <w:r>
        <w:t>(</w:t>
      </w:r>
      <w:proofErr w:type="gramEnd"/>
      <w:r>
        <w:t>String message, Throwable cause) {</w:t>
      </w:r>
    </w:p>
    <w:p w14:paraId="7D6F8AF6" w14:textId="77777777" w:rsidR="00180858" w:rsidRDefault="005D6FA0" w:rsidP="00180858">
      <w:pPr>
        <w:pStyle w:val="ExCode"/>
      </w:pPr>
      <w:r>
        <w:tab/>
      </w:r>
      <w:r>
        <w:tab/>
      </w:r>
      <w:proofErr w:type="gramStart"/>
      <w:r>
        <w:t>super(</w:t>
      </w:r>
      <w:proofErr w:type="gramEnd"/>
      <w:r>
        <w:t>message, cause);</w:t>
      </w:r>
    </w:p>
    <w:p w14:paraId="3B32F142" w14:textId="77777777" w:rsidR="00180858" w:rsidRDefault="005D6FA0" w:rsidP="00180858">
      <w:pPr>
        <w:pStyle w:val="ExCode"/>
      </w:pPr>
      <w:r>
        <w:t>}</w:t>
      </w:r>
    </w:p>
    <w:p w14:paraId="2C5E4E6A" w14:textId="77777777" w:rsidR="00180858" w:rsidRDefault="005D6FA0" w:rsidP="00180858">
      <w:pPr>
        <w:pStyle w:val="ExListParagraph"/>
      </w:pPr>
      <w:r>
        <w:t xml:space="preserve">Edit the </w:t>
      </w:r>
      <w:proofErr w:type="spellStart"/>
      <w:r w:rsidRPr="00816B9B">
        <w:rPr>
          <w:b/>
        </w:rPr>
        <w:t>se</w:t>
      </w:r>
      <w:r w:rsidRPr="00816B9B">
        <w:rPr>
          <w:b/>
        </w:rPr>
        <w:t>ndMessage</w:t>
      </w:r>
      <w:proofErr w:type="spellEnd"/>
      <w:r>
        <w:t xml:space="preserve"> method of the </w:t>
      </w:r>
      <w:proofErr w:type="spellStart"/>
      <w:r w:rsidRPr="00816B9B">
        <w:rPr>
          <w:b/>
        </w:rPr>
        <w:t>MessagingService</w:t>
      </w:r>
      <w:proofErr w:type="spellEnd"/>
      <w:r>
        <w:t xml:space="preserve"> class</w:t>
      </w:r>
      <w:r>
        <w:t>. In the catch block, replace the ‘</w:t>
      </w:r>
      <w:proofErr w:type="spellStart"/>
      <w:r>
        <w:t>printStackTrace</w:t>
      </w:r>
      <w:proofErr w:type="spellEnd"/>
      <w:r>
        <w:t>’ by creating</w:t>
      </w:r>
      <w:r>
        <w:t xml:space="preserve"> </w:t>
      </w:r>
      <w:r>
        <w:t xml:space="preserve">and throwing a new instance of </w:t>
      </w:r>
      <w:proofErr w:type="spellStart"/>
      <w:r w:rsidRPr="00816B9B">
        <w:rPr>
          <w:b/>
        </w:rPr>
        <w:t>MessagingException</w:t>
      </w:r>
      <w:proofErr w:type="spellEnd"/>
      <w:r>
        <w:t>, prov</w:t>
      </w:r>
      <w:r>
        <w:t>id</w:t>
      </w:r>
      <w:r>
        <w:t xml:space="preserve">ing an error message and ‘wrapping’ the </w:t>
      </w:r>
      <w:proofErr w:type="spellStart"/>
      <w:r>
        <w:t>IOException</w:t>
      </w:r>
      <w:proofErr w:type="spellEnd"/>
      <w:r>
        <w:t>.</w:t>
      </w:r>
    </w:p>
    <w:p w14:paraId="38F2FF64" w14:textId="77777777" w:rsidR="00816B9B" w:rsidRDefault="005D6FA0" w:rsidP="00816B9B">
      <w:pPr>
        <w:pStyle w:val="ExCode"/>
      </w:pPr>
      <w:r>
        <w:t>} catch (</w:t>
      </w:r>
      <w:proofErr w:type="spellStart"/>
      <w:r>
        <w:t>IOException</w:t>
      </w:r>
      <w:proofErr w:type="spellEnd"/>
      <w:r>
        <w:t xml:space="preserve"> e) {</w:t>
      </w:r>
    </w:p>
    <w:p w14:paraId="5D3C72B9" w14:textId="77777777" w:rsidR="00816B9B" w:rsidRDefault="005D6FA0" w:rsidP="00816B9B">
      <w:pPr>
        <w:pStyle w:val="ExCode"/>
      </w:pPr>
      <w:r>
        <w:t xml:space="preserve">  throw ne</w:t>
      </w:r>
      <w:r>
        <w:t xml:space="preserve">w </w:t>
      </w:r>
      <w:proofErr w:type="spellStart"/>
      <w:proofErr w:type="gramStart"/>
      <w:r>
        <w:t>MessagingException</w:t>
      </w:r>
      <w:proofErr w:type="spellEnd"/>
      <w:r>
        <w:t>(</w:t>
      </w:r>
      <w:proofErr w:type="gramEnd"/>
      <w:r>
        <w:t>"Error while sending message", e);</w:t>
      </w:r>
    </w:p>
    <w:p w14:paraId="730A036A" w14:textId="77777777" w:rsidR="00816B9B" w:rsidRDefault="005D6FA0" w:rsidP="00816B9B">
      <w:pPr>
        <w:pStyle w:val="ExCode"/>
      </w:pPr>
      <w:r>
        <w:t>}</w:t>
      </w:r>
    </w:p>
    <w:p w14:paraId="6231DC09" w14:textId="77777777" w:rsidR="00816B9B" w:rsidRDefault="005D6FA0" w:rsidP="00816B9B">
      <w:pPr>
        <w:pStyle w:val="ExListParagraph"/>
      </w:pPr>
      <w:r>
        <w:t xml:space="preserve">Change the method signature of the </w:t>
      </w:r>
      <w:proofErr w:type="spellStart"/>
      <w:r w:rsidRPr="00481949">
        <w:rPr>
          <w:b/>
        </w:rPr>
        <w:t>sendMessage</w:t>
      </w:r>
      <w:proofErr w:type="spellEnd"/>
      <w:r>
        <w:t xml:space="preserve"> method to indicate tha</w:t>
      </w:r>
      <w:r>
        <w:t>t this method now might throw a</w:t>
      </w:r>
      <w:r>
        <w:t xml:space="preserve"> </w:t>
      </w:r>
      <w:proofErr w:type="spellStart"/>
      <w:r w:rsidRPr="00481949">
        <w:rPr>
          <w:b/>
        </w:rPr>
        <w:t>MessagingException</w:t>
      </w:r>
      <w:proofErr w:type="spellEnd"/>
      <w:r>
        <w:t xml:space="preserve"> in addition to the </w:t>
      </w:r>
      <w:proofErr w:type="spellStart"/>
      <w:r w:rsidRPr="00481949">
        <w:rPr>
          <w:b/>
        </w:rPr>
        <w:t>InvalidUsernameException</w:t>
      </w:r>
      <w:proofErr w:type="spellEnd"/>
      <w:r>
        <w:t>.</w:t>
      </w:r>
    </w:p>
    <w:p w14:paraId="2DD34014" w14:textId="77777777" w:rsidR="00816B9B" w:rsidRDefault="005D6FA0" w:rsidP="00816B9B">
      <w:pPr>
        <w:pStyle w:val="ExCode"/>
      </w:pPr>
      <w:r w:rsidRPr="00816B9B">
        <w:t xml:space="preserve">public void </w:t>
      </w:r>
      <w:proofErr w:type="spellStart"/>
      <w:proofErr w:type="gramStart"/>
      <w:r w:rsidRPr="00816B9B">
        <w:t>sendMessage</w:t>
      </w:r>
      <w:proofErr w:type="spellEnd"/>
      <w:r w:rsidRPr="00816B9B">
        <w:t>(</w:t>
      </w:r>
      <w:proofErr w:type="gramEnd"/>
      <w:r w:rsidRPr="00816B9B">
        <w:t xml:space="preserve">String username, String password, String message) throws </w:t>
      </w:r>
      <w:proofErr w:type="spellStart"/>
      <w:r w:rsidRPr="00816B9B">
        <w:t>InvalidUsernameException,MessagingException</w:t>
      </w:r>
      <w:proofErr w:type="spellEnd"/>
    </w:p>
    <w:p w14:paraId="1C4E0DF1" w14:textId="77777777" w:rsidR="00816B9B" w:rsidRDefault="005D6FA0" w:rsidP="00816B9B">
      <w:pPr>
        <w:pStyle w:val="ExListParagraph"/>
      </w:pPr>
      <w:r>
        <w:lastRenderedPageBreak/>
        <w:t xml:space="preserve">Update the </w:t>
      </w:r>
      <w:proofErr w:type="spellStart"/>
      <w:r w:rsidRPr="00481949">
        <w:rPr>
          <w:b/>
        </w:rPr>
        <w:t>MessagingClient</w:t>
      </w:r>
      <w:proofErr w:type="spellEnd"/>
      <w:r>
        <w:t xml:space="preserve"> to fix any compilation errors that have occurred after making these changes to the service class</w:t>
      </w:r>
      <w:r>
        <w:t>.</w:t>
      </w:r>
    </w:p>
    <w:p w14:paraId="7979A5BF" w14:textId="77777777" w:rsidR="00816B9B" w:rsidRPr="00481949" w:rsidRDefault="005D6FA0" w:rsidP="00816B9B">
      <w:pPr>
        <w:pStyle w:val="ExText"/>
      </w:pPr>
      <w:r>
        <w:t>Hint: You might wa</w:t>
      </w:r>
      <w:r>
        <w:t xml:space="preserve">nt to use the ‘multi-catch’ construct in the client to deal with both the </w:t>
      </w:r>
      <w:proofErr w:type="spellStart"/>
      <w:r w:rsidRPr="00481949">
        <w:rPr>
          <w:b/>
        </w:rPr>
        <w:t>InvalidUsernameException</w:t>
      </w:r>
      <w:proofErr w:type="spellEnd"/>
      <w:r>
        <w:t xml:space="preserve"> and </w:t>
      </w:r>
      <w:proofErr w:type="spellStart"/>
      <w:r w:rsidRPr="00481949">
        <w:rPr>
          <w:b/>
        </w:rPr>
        <w:t>MessagingException</w:t>
      </w:r>
      <w:proofErr w:type="spellEnd"/>
      <w:r>
        <w:t>.</w:t>
      </w:r>
    </w:p>
    <w:p w14:paraId="4AD8905D" w14:textId="77777777" w:rsidR="00961CD5" w:rsidRPr="00055588" w:rsidRDefault="005D6FA0" w:rsidP="009C3292">
      <w:pPr>
        <w:pStyle w:val="ExTitle"/>
      </w:pPr>
      <w:bookmarkStart w:id="61" w:name="_Toc239919601"/>
      <w:bookmarkStart w:id="62" w:name="_Toc396827203"/>
      <w:bookmarkStart w:id="63" w:name="_Toc36801811"/>
      <w:r w:rsidRPr="00055588">
        <w:lastRenderedPageBreak/>
        <w:t xml:space="preserve">Using </w:t>
      </w:r>
      <w:proofErr w:type="spellStart"/>
      <w:r w:rsidRPr="00055588">
        <w:t>Primitive</w:t>
      </w:r>
      <w:proofErr w:type="spellEnd"/>
      <w:r w:rsidRPr="00055588">
        <w:t xml:space="preserve"> </w:t>
      </w:r>
      <w:proofErr w:type="spellStart"/>
      <w:r w:rsidRPr="00055588">
        <w:t>Wrappers</w:t>
      </w:r>
      <w:bookmarkEnd w:id="61"/>
      <w:bookmarkEnd w:id="62"/>
      <w:bookmarkEnd w:id="63"/>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4788"/>
      </w:tblGrid>
      <w:tr w:rsidR="00961CD5" w14:paraId="33EE1618" w14:textId="77777777" w:rsidTr="00752D7A">
        <w:trPr>
          <w:trHeight w:val="400"/>
        </w:trPr>
        <w:tc>
          <w:tcPr>
            <w:tcW w:w="4680" w:type="dxa"/>
            <w:gridSpan w:val="2"/>
            <w:tcBorders>
              <w:bottom w:val="single" w:sz="4" w:space="0" w:color="auto"/>
            </w:tcBorders>
            <w:shd w:val="clear" w:color="auto" w:fill="D9D9D9"/>
          </w:tcPr>
          <w:p w14:paraId="712722EA" w14:textId="77777777" w:rsidR="00961CD5" w:rsidRDefault="005D6FA0" w:rsidP="00752D7A">
            <w:pPr>
              <w:pStyle w:val="TableText"/>
            </w:pPr>
            <w:r>
              <w:t>Overview</w:t>
            </w:r>
          </w:p>
        </w:tc>
        <w:tc>
          <w:tcPr>
            <w:tcW w:w="4788" w:type="dxa"/>
            <w:tcBorders>
              <w:bottom w:val="nil"/>
            </w:tcBorders>
          </w:tcPr>
          <w:p w14:paraId="057350C4" w14:textId="77777777" w:rsidR="00961CD5" w:rsidRDefault="005D6FA0" w:rsidP="00752D7A">
            <w:pPr>
              <w:pStyle w:val="ExerciseText"/>
              <w:ind w:left="0" w:right="0"/>
            </w:pPr>
          </w:p>
        </w:tc>
      </w:tr>
      <w:tr w:rsidR="00961CD5" w14:paraId="5304BFDC" w14:textId="77777777" w:rsidTr="00752D7A">
        <w:trPr>
          <w:trHeight w:val="400"/>
        </w:trPr>
        <w:tc>
          <w:tcPr>
            <w:tcW w:w="9468" w:type="dxa"/>
            <w:gridSpan w:val="3"/>
            <w:tcBorders>
              <w:top w:val="nil"/>
            </w:tcBorders>
          </w:tcPr>
          <w:p w14:paraId="4FD2549C" w14:textId="77777777" w:rsidR="00961CD5" w:rsidRDefault="005D6FA0" w:rsidP="009C3292">
            <w:pPr>
              <w:pStyle w:val="ExText"/>
            </w:pPr>
            <w:r>
              <w:t>In this exercise</w:t>
            </w:r>
            <w:r>
              <w:t>,</w:t>
            </w:r>
            <w:r>
              <w:t xml:space="preserve"> you will c</w:t>
            </w:r>
            <w:r w:rsidRPr="00055588">
              <w:t>onstruct primitive wr</w:t>
            </w:r>
            <w:r>
              <w:t>appers from strings and compare</w:t>
            </w:r>
            <w:r w:rsidRPr="00055588">
              <w:t xml:space="preserve"> them against their primitive types.</w:t>
            </w:r>
          </w:p>
        </w:tc>
      </w:tr>
      <w:tr w:rsidR="00961CD5" w14:paraId="0F71EFE3"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784136EE" w14:textId="77777777" w:rsidR="00961CD5" w:rsidRDefault="005D6FA0" w:rsidP="00752D7A">
            <w:pPr>
              <w:pStyle w:val="TableText"/>
            </w:pPr>
            <w:r>
              <w:t>Objective</w:t>
            </w:r>
          </w:p>
        </w:tc>
        <w:tc>
          <w:tcPr>
            <w:tcW w:w="6408" w:type="dxa"/>
            <w:gridSpan w:val="2"/>
            <w:tcBorders>
              <w:left w:val="single" w:sz="4" w:space="0" w:color="FFFFFF"/>
            </w:tcBorders>
          </w:tcPr>
          <w:p w14:paraId="78E54AC2" w14:textId="77777777" w:rsidR="00961CD5" w:rsidRDefault="005D6FA0" w:rsidP="009C3292">
            <w:pPr>
              <w:pStyle w:val="ExText"/>
            </w:pPr>
            <w:r>
              <w:t>Understand the basics of what wrappers are and how to use them</w:t>
            </w:r>
          </w:p>
        </w:tc>
      </w:tr>
      <w:tr w:rsidR="00961CD5" w:rsidRPr="00D1227A" w14:paraId="192B4FEA" w14:textId="77777777" w:rsidTr="00752D7A">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210C913D" w14:textId="77777777" w:rsidR="00961CD5" w:rsidRDefault="005D6FA0" w:rsidP="00752D7A">
            <w:pPr>
              <w:pStyle w:val="TableText"/>
            </w:pPr>
            <w:r>
              <w:t>Exercise Folder</w:t>
            </w:r>
          </w:p>
        </w:tc>
        <w:tc>
          <w:tcPr>
            <w:tcW w:w="6408" w:type="dxa"/>
            <w:gridSpan w:val="2"/>
            <w:tcBorders>
              <w:left w:val="single" w:sz="4" w:space="0" w:color="FFFFFF"/>
            </w:tcBorders>
          </w:tcPr>
          <w:p w14:paraId="7A2C865B" w14:textId="77777777" w:rsidR="00961CD5" w:rsidRPr="00D1227A" w:rsidRDefault="005D6FA0" w:rsidP="009C3292">
            <w:pPr>
              <w:pStyle w:val="ExText"/>
            </w:pPr>
            <w:proofErr w:type="spellStart"/>
            <w:r w:rsidRPr="009A6F3B">
              <w:t>PrimitiveWrappers</w:t>
            </w:r>
            <w:proofErr w:type="spellEnd"/>
          </w:p>
        </w:tc>
      </w:tr>
      <w:tr w:rsidR="00961CD5" w:rsidRPr="00EF32C9" w14:paraId="7CA3F025" w14:textId="77777777" w:rsidTr="00752D7A">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2DA58B6A" w14:textId="77777777" w:rsidR="00961CD5" w:rsidRDefault="005D6FA0" w:rsidP="00752D7A">
            <w:pPr>
              <w:pStyle w:val="TableText"/>
            </w:pPr>
            <w:r>
              <w:t>Time to Complete</w:t>
            </w:r>
          </w:p>
        </w:tc>
        <w:tc>
          <w:tcPr>
            <w:tcW w:w="6408" w:type="dxa"/>
            <w:gridSpan w:val="2"/>
            <w:tcBorders>
              <w:left w:val="single" w:sz="4" w:space="0" w:color="FFFFFF"/>
            </w:tcBorders>
          </w:tcPr>
          <w:p w14:paraId="42E23F51" w14:textId="77777777" w:rsidR="00961CD5" w:rsidRPr="00EF32C9" w:rsidRDefault="005D6FA0" w:rsidP="009C3292">
            <w:pPr>
              <w:pStyle w:val="ExText"/>
            </w:pPr>
            <w:r>
              <w:t xml:space="preserve">20 </w:t>
            </w:r>
            <w:r w:rsidRPr="00EF32C9">
              <w:t>minutes</w:t>
            </w:r>
          </w:p>
        </w:tc>
      </w:tr>
    </w:tbl>
    <w:p w14:paraId="3840C6F5" w14:textId="77777777" w:rsidR="00961CD5" w:rsidRPr="00055588" w:rsidRDefault="005D6FA0" w:rsidP="009C3292">
      <w:pPr>
        <w:pStyle w:val="ExNoteHeader"/>
      </w:pPr>
      <w:r w:rsidRPr="00055588">
        <w:t>Task List</w:t>
      </w:r>
    </w:p>
    <w:p w14:paraId="281D873D" w14:textId="77777777" w:rsidR="007E10D1" w:rsidRPr="007E10D1" w:rsidRDefault="005D6FA0" w:rsidP="009C3292">
      <w:pPr>
        <w:pStyle w:val="ExListParagraph"/>
      </w:pPr>
      <w:r w:rsidRPr="007E10D1">
        <w:t xml:space="preserve">Create a new Java Project called </w:t>
      </w:r>
      <w:proofErr w:type="spellStart"/>
      <w:r w:rsidRPr="007E10D1">
        <w:t>PrimitiveWrappers</w:t>
      </w:r>
      <w:proofErr w:type="spellEnd"/>
      <w:r w:rsidRPr="007E10D1">
        <w:t>.</w:t>
      </w:r>
    </w:p>
    <w:p w14:paraId="0FD9E7A9" w14:textId="77777777" w:rsidR="009C3292" w:rsidRPr="009C3292" w:rsidRDefault="005D6FA0" w:rsidP="009C3292">
      <w:pPr>
        <w:pStyle w:val="ExListParagraph"/>
        <w:rPr>
          <w:rFonts w:ascii="Verdana" w:hAnsi="Verdana"/>
          <w:szCs w:val="20"/>
        </w:rPr>
      </w:pPr>
      <w:r>
        <w:t xml:space="preserve">Import the source code at </w:t>
      </w:r>
      <w:r>
        <w:rPr>
          <w:b/>
        </w:rPr>
        <w:t>~</w:t>
      </w:r>
      <w:proofErr w:type="spellStart"/>
      <w:r>
        <w:rPr>
          <w:b/>
        </w:rPr>
        <w:t>StudentWork</w:t>
      </w:r>
      <w:proofErr w:type="spellEnd"/>
      <w:r>
        <w:rPr>
          <w:b/>
        </w:rPr>
        <w:t>/</w:t>
      </w:r>
      <w:r>
        <w:rPr>
          <w:b/>
        </w:rPr>
        <w:t>code</w:t>
      </w:r>
      <w:r>
        <w:rPr>
          <w:b/>
        </w:rPr>
        <w:t>/</w:t>
      </w:r>
      <w:proofErr w:type="spellStart"/>
      <w:r>
        <w:rPr>
          <w:b/>
        </w:rPr>
        <w:t>PrimitiveWrappers</w:t>
      </w:r>
      <w:proofErr w:type="spellEnd"/>
      <w:r>
        <w:rPr>
          <w:b/>
        </w:rPr>
        <w:t>/</w:t>
      </w:r>
      <w:r>
        <w:rPr>
          <w:b/>
        </w:rPr>
        <w:t>lab-code</w:t>
      </w:r>
      <w:r>
        <w:t xml:space="preserve">.  </w:t>
      </w:r>
    </w:p>
    <w:p w14:paraId="3598F039" w14:textId="77777777" w:rsidR="00961CD5" w:rsidRPr="00467E6A" w:rsidRDefault="005D6FA0" w:rsidP="009C3292">
      <w:pPr>
        <w:pStyle w:val="ExListParagraph"/>
        <w:rPr>
          <w:rStyle w:val="Code"/>
          <w:rFonts w:ascii="Verdana" w:hAnsi="Verdana"/>
          <w:szCs w:val="20"/>
        </w:rPr>
      </w:pPr>
      <w:r>
        <w:t>Examine the newly imported file:</w:t>
      </w:r>
      <w:r w:rsidRPr="00861AEE">
        <w:rPr>
          <w:rStyle w:val="Code"/>
        </w:rPr>
        <w:t xml:space="preserve"> </w:t>
      </w:r>
      <w:proofErr w:type="spellStart"/>
      <w:proofErr w:type="gramStart"/>
      <w:r w:rsidRPr="00861AEE">
        <w:rPr>
          <w:b/>
        </w:rPr>
        <w:t>trivera.core</w:t>
      </w:r>
      <w:proofErr w:type="gramEnd"/>
      <w:r w:rsidRPr="00861AEE">
        <w:rPr>
          <w:b/>
        </w:rPr>
        <w:t>.lang.Primitives</w:t>
      </w:r>
      <w:proofErr w:type="spellEnd"/>
    </w:p>
    <w:p w14:paraId="47448C87" w14:textId="77777777" w:rsidR="00961CD5" w:rsidRPr="00055588" w:rsidRDefault="005D6FA0" w:rsidP="009C3292">
      <w:pPr>
        <w:pStyle w:val="ExListParagraph"/>
      </w:pPr>
      <w:r w:rsidRPr="00055588">
        <w:t xml:space="preserve">In the skeleton code, there are already four Strings declared and four primitive data types declared. You must declare the primitive wrapper class for each primitive, then use the </w:t>
      </w:r>
      <w:r>
        <w:t xml:space="preserve">static </w:t>
      </w:r>
      <w:proofErr w:type="spellStart"/>
      <w:r>
        <w:t>parseXXX</w:t>
      </w:r>
      <w:proofErr w:type="spellEnd"/>
      <w:r>
        <w:t>, methods</w:t>
      </w:r>
      <w:r w:rsidRPr="00055588">
        <w:t xml:space="preserve"> that lets you pass in </w:t>
      </w:r>
      <w:r w:rsidRPr="00055588">
        <w:t>a String to create the object (Use the pre-declared Strings):</w:t>
      </w:r>
    </w:p>
    <w:p w14:paraId="2BCFFE5F" w14:textId="77777777" w:rsidR="00961CD5" w:rsidRPr="00051A95" w:rsidRDefault="005D6FA0" w:rsidP="00051A95">
      <w:pPr>
        <w:pStyle w:val="Caption"/>
        <w:ind w:left="0"/>
        <w:rPr>
          <w:rStyle w:val="Code"/>
          <w:sz w:val="21"/>
          <w:szCs w:val="21"/>
        </w:rPr>
      </w:pPr>
      <w:r>
        <w:rPr>
          <w:rStyle w:val="Code"/>
          <w:sz w:val="21"/>
          <w:szCs w:val="21"/>
        </w:rPr>
        <w:t xml:space="preserve">      </w:t>
      </w:r>
      <w:r w:rsidRPr="00051A95">
        <w:rPr>
          <w:rStyle w:val="Code"/>
          <w:sz w:val="21"/>
          <w:szCs w:val="21"/>
        </w:rPr>
        <w:t xml:space="preserve">Integer </w:t>
      </w:r>
      <w:proofErr w:type="spellStart"/>
      <w:r w:rsidRPr="00051A95">
        <w:rPr>
          <w:rStyle w:val="Code"/>
          <w:sz w:val="21"/>
          <w:szCs w:val="21"/>
        </w:rPr>
        <w:t>intObj</w:t>
      </w:r>
      <w:proofErr w:type="spellEnd"/>
      <w:r w:rsidRPr="00051A95">
        <w:rPr>
          <w:rStyle w:val="Code"/>
          <w:sz w:val="21"/>
          <w:szCs w:val="21"/>
        </w:rPr>
        <w:t xml:space="preserve"> = </w:t>
      </w:r>
      <w:proofErr w:type="spellStart"/>
      <w:r w:rsidRPr="00051A95">
        <w:rPr>
          <w:rStyle w:val="Code"/>
          <w:sz w:val="21"/>
          <w:szCs w:val="21"/>
        </w:rPr>
        <w:t>Integer</w:t>
      </w:r>
      <w:r w:rsidRPr="00051A95">
        <w:rPr>
          <w:rStyle w:val="Code"/>
          <w:sz w:val="21"/>
          <w:szCs w:val="21"/>
        </w:rPr>
        <w:t>.parseInt</w:t>
      </w:r>
      <w:proofErr w:type="spellEnd"/>
      <w:r w:rsidRPr="00051A95">
        <w:rPr>
          <w:rStyle w:val="Code"/>
          <w:sz w:val="21"/>
          <w:szCs w:val="21"/>
        </w:rPr>
        <w:t>(</w:t>
      </w:r>
      <w:proofErr w:type="spellStart"/>
      <w:r w:rsidRPr="00051A95">
        <w:rPr>
          <w:rStyle w:val="Code"/>
          <w:sz w:val="21"/>
          <w:szCs w:val="21"/>
        </w:rPr>
        <w:t>intString</w:t>
      </w:r>
      <w:proofErr w:type="spellEnd"/>
      <w:r w:rsidRPr="00051A95">
        <w:rPr>
          <w:rStyle w:val="Code"/>
          <w:sz w:val="21"/>
          <w:szCs w:val="21"/>
        </w:rPr>
        <w:t>);</w:t>
      </w:r>
    </w:p>
    <w:p w14:paraId="655E487E" w14:textId="77777777" w:rsidR="00961CD5" w:rsidRPr="00055588" w:rsidRDefault="005D6FA0" w:rsidP="009C3292">
      <w:pPr>
        <w:pStyle w:val="ExListParagraph"/>
      </w:pPr>
      <w:r w:rsidRPr="00055588">
        <w:t>Compare the primitives to the primitive wrappers to see if they are equal:</w:t>
      </w:r>
    </w:p>
    <w:p w14:paraId="6D0FFCA3" w14:textId="77777777" w:rsidR="00961CD5" w:rsidRPr="00055588" w:rsidRDefault="005D6FA0" w:rsidP="009C3292">
      <w:pPr>
        <w:pStyle w:val="ExCode"/>
        <w:rPr>
          <w:rStyle w:val="Code"/>
        </w:rPr>
      </w:pPr>
      <w:r w:rsidRPr="00055588">
        <w:rPr>
          <w:rStyle w:val="Code"/>
        </w:rPr>
        <w:t>if (</w:t>
      </w:r>
      <w:proofErr w:type="spellStart"/>
      <w:r w:rsidRPr="00055588">
        <w:rPr>
          <w:rStyle w:val="Code"/>
        </w:rPr>
        <w:t>intVal</w:t>
      </w:r>
      <w:proofErr w:type="spellEnd"/>
      <w:r w:rsidRPr="00055588">
        <w:rPr>
          <w:rStyle w:val="Code"/>
        </w:rPr>
        <w:t xml:space="preserve"> == </w:t>
      </w:r>
      <w:proofErr w:type="spellStart"/>
      <w:r w:rsidRPr="00055588">
        <w:rPr>
          <w:rStyle w:val="Code"/>
        </w:rPr>
        <w:t>intObj.intValue</w:t>
      </w:r>
      <w:proofErr w:type="spellEnd"/>
      <w:r w:rsidRPr="00055588">
        <w:rPr>
          <w:rStyle w:val="Code"/>
        </w:rPr>
        <w:t xml:space="preserve">()) </w:t>
      </w:r>
    </w:p>
    <w:p w14:paraId="195BE484" w14:textId="77777777" w:rsidR="00961CD5" w:rsidRPr="00055588" w:rsidRDefault="005D6FA0" w:rsidP="009C3292">
      <w:pPr>
        <w:pStyle w:val="ExCode"/>
        <w:rPr>
          <w:rStyle w:val="Code"/>
        </w:rPr>
      </w:pPr>
      <w:r w:rsidRPr="00055588">
        <w:rPr>
          <w:rStyle w:val="Code"/>
        </w:rPr>
        <w:tab/>
      </w:r>
      <w:proofErr w:type="spellStart"/>
      <w:r w:rsidRPr="00055588">
        <w:rPr>
          <w:rStyle w:val="Code"/>
        </w:rPr>
        <w:t>System.out.println</w:t>
      </w:r>
      <w:proofErr w:type="spellEnd"/>
      <w:r w:rsidRPr="00055588">
        <w:rPr>
          <w:rStyle w:val="Code"/>
        </w:rPr>
        <w:t>(</w:t>
      </w:r>
      <w:r>
        <w:rPr>
          <w:rStyle w:val="Code"/>
        </w:rPr>
        <w:t>"</w:t>
      </w:r>
      <w:r w:rsidRPr="00055588">
        <w:rPr>
          <w:rStyle w:val="Code"/>
        </w:rPr>
        <w:t xml:space="preserve">The </w:t>
      </w:r>
      <w:proofErr w:type="spellStart"/>
      <w:r w:rsidRPr="00055588">
        <w:rPr>
          <w:rStyle w:val="Code"/>
        </w:rPr>
        <w:t>ints</w:t>
      </w:r>
      <w:proofErr w:type="spellEnd"/>
      <w:r w:rsidRPr="00055588">
        <w:rPr>
          <w:rStyle w:val="Code"/>
        </w:rPr>
        <w:t xml:space="preserve"> match</w:t>
      </w:r>
      <w:r>
        <w:rPr>
          <w:rStyle w:val="Code"/>
        </w:rPr>
        <w:t>"</w:t>
      </w:r>
      <w:r w:rsidRPr="00055588">
        <w:rPr>
          <w:rStyle w:val="Code"/>
        </w:rPr>
        <w:t>);</w:t>
      </w:r>
    </w:p>
    <w:p w14:paraId="755A539F" w14:textId="77777777" w:rsidR="009C3292" w:rsidRPr="009C3292" w:rsidRDefault="005D6FA0" w:rsidP="009C3292">
      <w:pPr>
        <w:pStyle w:val="ExListParagraph"/>
      </w:pPr>
      <w:r w:rsidRPr="009C3292">
        <w:t xml:space="preserve">Repeat this for all four data types. </w:t>
      </w:r>
    </w:p>
    <w:p w14:paraId="2546F964" w14:textId="77777777" w:rsidR="00961CD5" w:rsidRDefault="005D6FA0" w:rsidP="009C3292">
      <w:pPr>
        <w:pStyle w:val="ExListParagraph"/>
      </w:pPr>
      <w:r>
        <w:t xml:space="preserve">Resolve any compilation errors prior to continuing.  </w:t>
      </w:r>
    </w:p>
    <w:p w14:paraId="2EDA4A45" w14:textId="77777777" w:rsidR="00961CD5" w:rsidRPr="00055588" w:rsidRDefault="005D6FA0" w:rsidP="009C3292">
      <w:pPr>
        <w:pStyle w:val="ExNoteHeader"/>
      </w:pPr>
      <w:r w:rsidRPr="00055588">
        <w:t>Testing Your Work</w:t>
      </w:r>
    </w:p>
    <w:p w14:paraId="076003D9" w14:textId="77777777" w:rsidR="00961CD5" w:rsidRPr="009B1E13" w:rsidRDefault="005D6FA0" w:rsidP="009C3292">
      <w:pPr>
        <w:pStyle w:val="ExListParagraph"/>
        <w:rPr>
          <w:rStyle w:val="Code"/>
          <w:rFonts w:ascii="Verdana" w:hAnsi="Verdana"/>
        </w:rPr>
      </w:pPr>
      <w:r>
        <w:t xml:space="preserve">Run the target class as a Java Application by right-clicking on the file entry and selecting </w:t>
      </w:r>
      <w:r w:rsidRPr="009B1E13">
        <w:rPr>
          <w:b/>
        </w:rPr>
        <w:t xml:space="preserve">Run As -&gt; Java </w:t>
      </w:r>
      <w:r w:rsidRPr="009B1E13">
        <w:rPr>
          <w:b/>
        </w:rPr>
        <w:t>Application</w:t>
      </w:r>
      <w:r>
        <w:t xml:space="preserve">. </w:t>
      </w:r>
    </w:p>
    <w:p w14:paraId="098059F4" w14:textId="77777777" w:rsidR="00961CD5" w:rsidRPr="00055588" w:rsidRDefault="005D6FA0" w:rsidP="009C3292">
      <w:pPr>
        <w:pStyle w:val="ExNoteHeader"/>
      </w:pPr>
      <w:r w:rsidRPr="00055588">
        <w:t>Expected Results</w:t>
      </w:r>
    </w:p>
    <w:p w14:paraId="1C078902" w14:textId="77777777" w:rsidR="00961CD5" w:rsidRPr="00055588" w:rsidRDefault="005D6FA0" w:rsidP="009C3292">
      <w:pPr>
        <w:pStyle w:val="ExText"/>
      </w:pPr>
      <w:r w:rsidRPr="00055588">
        <w:t>You should see that all of the values are equal.</w:t>
      </w:r>
    </w:p>
    <w:p w14:paraId="681FE160" w14:textId="77777777" w:rsidR="00EF2CE1" w:rsidRDefault="005D6FA0" w:rsidP="00EF2CE1"/>
    <w:p w14:paraId="2A15FCF0" w14:textId="77777777" w:rsidR="00E64955" w:rsidRPr="0083141B" w:rsidRDefault="005D6FA0" w:rsidP="00BC5462">
      <w:pPr>
        <w:pStyle w:val="ExTitle"/>
      </w:pPr>
      <w:bookmarkStart w:id="64" w:name="_Toc176860819"/>
      <w:bookmarkStart w:id="65" w:name="_Toc177169912"/>
      <w:bookmarkStart w:id="66" w:name="_Toc239919607"/>
      <w:bookmarkStart w:id="67" w:name="_Toc384379193"/>
      <w:bookmarkStart w:id="68" w:name="_Toc396827205"/>
      <w:bookmarkStart w:id="69" w:name="_Toc176860797"/>
      <w:bookmarkStart w:id="70" w:name="_Toc177169900"/>
      <w:bookmarkStart w:id="71" w:name="_Toc278748533"/>
      <w:bookmarkStart w:id="72" w:name="_Toc361175005"/>
      <w:bookmarkStart w:id="73" w:name="_Toc366602911"/>
      <w:bookmarkStart w:id="74" w:name="_Ref4311262"/>
      <w:bookmarkStart w:id="75" w:name="_Toc239919603"/>
      <w:bookmarkStart w:id="76" w:name="_Toc36801812"/>
      <w:proofErr w:type="spellStart"/>
      <w:r>
        <w:lastRenderedPageBreak/>
        <w:t>Enumerations</w:t>
      </w:r>
      <w:bookmarkEnd w:id="64"/>
      <w:bookmarkEnd w:id="65"/>
      <w:bookmarkEnd w:id="66"/>
      <w:bookmarkEnd w:id="67"/>
      <w:bookmarkEnd w:id="68"/>
      <w:bookmarkEnd w:id="76"/>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4788"/>
      </w:tblGrid>
      <w:tr w:rsidR="00E64955" w14:paraId="47588CE5" w14:textId="77777777" w:rsidTr="005A4BCC">
        <w:trPr>
          <w:trHeight w:val="400"/>
        </w:trPr>
        <w:tc>
          <w:tcPr>
            <w:tcW w:w="4680" w:type="dxa"/>
            <w:gridSpan w:val="2"/>
            <w:tcBorders>
              <w:bottom w:val="single" w:sz="4" w:space="0" w:color="auto"/>
            </w:tcBorders>
            <w:shd w:val="clear" w:color="auto" w:fill="D9D9D9"/>
          </w:tcPr>
          <w:p w14:paraId="28954D98" w14:textId="77777777" w:rsidR="00E64955" w:rsidRDefault="005D6FA0" w:rsidP="005A4BCC">
            <w:pPr>
              <w:pStyle w:val="TableText"/>
            </w:pPr>
            <w:r>
              <w:t>Overview</w:t>
            </w:r>
          </w:p>
        </w:tc>
        <w:tc>
          <w:tcPr>
            <w:tcW w:w="4788" w:type="dxa"/>
            <w:tcBorders>
              <w:bottom w:val="nil"/>
            </w:tcBorders>
          </w:tcPr>
          <w:p w14:paraId="02CE81DC" w14:textId="77777777" w:rsidR="00E64955" w:rsidRDefault="005D6FA0" w:rsidP="005A4BCC">
            <w:pPr>
              <w:pStyle w:val="ExerciseText"/>
              <w:ind w:left="0" w:right="0"/>
            </w:pPr>
          </w:p>
        </w:tc>
      </w:tr>
      <w:tr w:rsidR="00E64955" w14:paraId="51A5DB67" w14:textId="77777777" w:rsidTr="005A4BCC">
        <w:trPr>
          <w:trHeight w:val="400"/>
        </w:trPr>
        <w:tc>
          <w:tcPr>
            <w:tcW w:w="9468" w:type="dxa"/>
            <w:gridSpan w:val="3"/>
            <w:tcBorders>
              <w:top w:val="nil"/>
            </w:tcBorders>
          </w:tcPr>
          <w:p w14:paraId="2B21FAF9" w14:textId="77777777" w:rsidR="00E64955" w:rsidRDefault="005D6FA0" w:rsidP="00BC5462">
            <w:pPr>
              <w:pStyle w:val="ExText"/>
            </w:pPr>
            <w:r>
              <w:t>In this exercise</w:t>
            </w:r>
            <w:r>
              <w:t>,</w:t>
            </w:r>
            <w:r>
              <w:t xml:space="preserve"> you will a</w:t>
            </w:r>
            <w:r>
              <w:t>dd state and behavior to a</w:t>
            </w:r>
            <w:r>
              <w:t xml:space="preserve">n </w:t>
            </w:r>
            <w:r>
              <w:t>implementation of</w:t>
            </w:r>
            <w:r w:rsidRPr="009F3984">
              <w:t xml:space="preserve"> </w:t>
            </w:r>
            <w:r>
              <w:t>a</w:t>
            </w:r>
            <w:r>
              <w:t xml:space="preserve"> </w:t>
            </w:r>
            <w:proofErr w:type="spellStart"/>
            <w:r w:rsidRPr="009F3984">
              <w:t>USState</w:t>
            </w:r>
            <w:proofErr w:type="spellEnd"/>
            <w:r w:rsidRPr="009F3984">
              <w:t xml:space="preserve"> enumeration.</w:t>
            </w:r>
          </w:p>
        </w:tc>
      </w:tr>
      <w:tr w:rsidR="00E64955" w14:paraId="764D0011" w14:textId="77777777" w:rsidTr="005A4BCC">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62DEDA0E" w14:textId="77777777" w:rsidR="00E64955" w:rsidRDefault="005D6FA0" w:rsidP="005A4BCC">
            <w:pPr>
              <w:pStyle w:val="TableText"/>
            </w:pPr>
            <w:r>
              <w:t>Objective</w:t>
            </w:r>
          </w:p>
        </w:tc>
        <w:tc>
          <w:tcPr>
            <w:tcW w:w="6408" w:type="dxa"/>
            <w:gridSpan w:val="2"/>
            <w:tcBorders>
              <w:left w:val="single" w:sz="4" w:space="0" w:color="FFFFFF"/>
            </w:tcBorders>
          </w:tcPr>
          <w:p w14:paraId="1A602A8C" w14:textId="77777777" w:rsidR="00E64955" w:rsidRDefault="005D6FA0" w:rsidP="00BC5462">
            <w:pPr>
              <w:pStyle w:val="ExText"/>
            </w:pPr>
            <w:r>
              <w:t>Understand how to create and work with your own enumerations</w:t>
            </w:r>
          </w:p>
        </w:tc>
      </w:tr>
      <w:tr w:rsidR="00E64955" w:rsidRPr="00D1227A" w14:paraId="14ECE7DE" w14:textId="77777777" w:rsidTr="005A4BCC">
        <w:trPr>
          <w:trHeight w:val="400"/>
        </w:trPr>
        <w:tc>
          <w:tcPr>
            <w:tcW w:w="3060" w:type="dxa"/>
            <w:tcBorders>
              <w:top w:val="single" w:sz="4" w:space="0" w:color="FFFFFF"/>
              <w:left w:val="single" w:sz="4" w:space="0" w:color="000000"/>
              <w:bottom w:val="single" w:sz="4" w:space="0" w:color="FFFFFF"/>
              <w:right w:val="single" w:sz="4" w:space="0" w:color="FFFFFF"/>
            </w:tcBorders>
            <w:shd w:val="clear" w:color="auto" w:fill="D9D9D9"/>
          </w:tcPr>
          <w:p w14:paraId="030889C2" w14:textId="77777777" w:rsidR="00E64955" w:rsidRDefault="005D6FA0" w:rsidP="005A4BCC">
            <w:pPr>
              <w:pStyle w:val="TableText"/>
            </w:pPr>
            <w:r>
              <w:t>Exercise Folder</w:t>
            </w:r>
          </w:p>
        </w:tc>
        <w:tc>
          <w:tcPr>
            <w:tcW w:w="6408" w:type="dxa"/>
            <w:gridSpan w:val="2"/>
            <w:tcBorders>
              <w:left w:val="single" w:sz="4" w:space="0" w:color="FFFFFF"/>
            </w:tcBorders>
          </w:tcPr>
          <w:p w14:paraId="79999B6F" w14:textId="77777777" w:rsidR="00E64955" w:rsidRPr="00D1227A" w:rsidRDefault="005D6FA0" w:rsidP="00BC5462">
            <w:pPr>
              <w:pStyle w:val="ExText"/>
            </w:pPr>
            <w:r w:rsidRPr="00282079">
              <w:t>Enumerations</w:t>
            </w:r>
          </w:p>
        </w:tc>
      </w:tr>
      <w:tr w:rsidR="00E64955" w:rsidRPr="00EF32C9" w14:paraId="45076767" w14:textId="77777777" w:rsidTr="005A4BCC">
        <w:trPr>
          <w:trHeight w:val="400"/>
        </w:trPr>
        <w:tc>
          <w:tcPr>
            <w:tcW w:w="3060" w:type="dxa"/>
            <w:tcBorders>
              <w:top w:val="single" w:sz="4" w:space="0" w:color="FFFFFF"/>
              <w:left w:val="single" w:sz="4" w:space="0" w:color="000000"/>
              <w:bottom w:val="single" w:sz="4" w:space="0" w:color="auto"/>
              <w:right w:val="single" w:sz="4" w:space="0" w:color="FFFFFF"/>
            </w:tcBorders>
            <w:shd w:val="clear" w:color="auto" w:fill="D9D9D9"/>
          </w:tcPr>
          <w:p w14:paraId="5F87E179" w14:textId="77777777" w:rsidR="00E64955" w:rsidRDefault="005D6FA0" w:rsidP="005A4BCC">
            <w:pPr>
              <w:pStyle w:val="TableText"/>
            </w:pPr>
            <w:r>
              <w:t xml:space="preserve">Time to </w:t>
            </w:r>
            <w:r>
              <w:t>Complete</w:t>
            </w:r>
          </w:p>
        </w:tc>
        <w:tc>
          <w:tcPr>
            <w:tcW w:w="6408" w:type="dxa"/>
            <w:gridSpan w:val="2"/>
            <w:tcBorders>
              <w:left w:val="single" w:sz="4" w:space="0" w:color="FFFFFF"/>
            </w:tcBorders>
          </w:tcPr>
          <w:p w14:paraId="7AE1D724" w14:textId="77777777" w:rsidR="00E64955" w:rsidRPr="00EF32C9" w:rsidRDefault="005D6FA0" w:rsidP="00BC5462">
            <w:pPr>
              <w:pStyle w:val="ExText"/>
            </w:pPr>
            <w:r>
              <w:t xml:space="preserve">30 </w:t>
            </w:r>
            <w:r w:rsidRPr="00EF32C9">
              <w:t>minutes</w:t>
            </w:r>
          </w:p>
        </w:tc>
      </w:tr>
    </w:tbl>
    <w:p w14:paraId="4816C6D7" w14:textId="77777777" w:rsidR="00E64955" w:rsidRPr="00FE79EB" w:rsidRDefault="005D6FA0" w:rsidP="00BC5462">
      <w:pPr>
        <w:pStyle w:val="ExNoteHeader"/>
      </w:pPr>
      <w:r w:rsidRPr="00FE79EB">
        <w:t xml:space="preserve">Complete the </w:t>
      </w:r>
      <w:proofErr w:type="spellStart"/>
      <w:proofErr w:type="gramStart"/>
      <w:r w:rsidRPr="00FE79EB">
        <w:rPr>
          <w:rStyle w:val="Code"/>
        </w:rPr>
        <w:t>trivera.core</w:t>
      </w:r>
      <w:proofErr w:type="gramEnd"/>
      <w:r w:rsidRPr="00FE79EB">
        <w:rPr>
          <w:rStyle w:val="Code"/>
        </w:rPr>
        <w:t>.enumerations.USState</w:t>
      </w:r>
      <w:proofErr w:type="spellEnd"/>
      <w:r w:rsidRPr="0096077B">
        <w:rPr>
          <w:rStyle w:val="Code"/>
          <w:rFonts w:cs="Times New Roman"/>
        </w:rPr>
        <w:t xml:space="preserve"> </w:t>
      </w:r>
      <w:r>
        <w:t>C</w:t>
      </w:r>
      <w:r w:rsidRPr="00FE79EB">
        <w:t>lass</w:t>
      </w:r>
    </w:p>
    <w:p w14:paraId="2CD6F994" w14:textId="77777777" w:rsidR="00D45318" w:rsidRDefault="005D6FA0" w:rsidP="00BC5462">
      <w:pPr>
        <w:pStyle w:val="ExListParagraph"/>
      </w:pPr>
      <w:r>
        <w:t>Cr</w:t>
      </w:r>
      <w:r>
        <w:t xml:space="preserve">eate a new Java Project called </w:t>
      </w:r>
      <w:r w:rsidRPr="00973FEF">
        <w:rPr>
          <w:b/>
        </w:rPr>
        <w:t>Enumerations</w:t>
      </w:r>
      <w:r>
        <w:t>.</w:t>
      </w:r>
    </w:p>
    <w:p w14:paraId="4E316394" w14:textId="77777777" w:rsidR="00E64955" w:rsidRDefault="005D6FA0" w:rsidP="00BC5462">
      <w:pPr>
        <w:pStyle w:val="ExListParagraph"/>
      </w:pPr>
      <w:r>
        <w:t xml:space="preserve">Import the source code at </w:t>
      </w:r>
      <w:r>
        <w:rPr>
          <w:b/>
        </w:rPr>
        <w:t>~</w:t>
      </w:r>
      <w:proofErr w:type="spellStart"/>
      <w:r>
        <w:rPr>
          <w:b/>
        </w:rPr>
        <w:t>StudentWork</w:t>
      </w:r>
      <w:proofErr w:type="spellEnd"/>
      <w:r>
        <w:rPr>
          <w:b/>
        </w:rPr>
        <w:t>/</w:t>
      </w:r>
      <w:r>
        <w:rPr>
          <w:b/>
        </w:rPr>
        <w:t>code</w:t>
      </w:r>
      <w:r>
        <w:rPr>
          <w:b/>
        </w:rPr>
        <w:t>/Enumerations/</w:t>
      </w:r>
      <w:r>
        <w:rPr>
          <w:b/>
        </w:rPr>
        <w:t>lab-code</w:t>
      </w:r>
      <w:r>
        <w:t>.</w:t>
      </w:r>
      <w:r>
        <w:t xml:space="preserve"> Examine the newly im</w:t>
      </w:r>
      <w:r>
        <w:t>ported files</w:t>
      </w:r>
      <w:r>
        <w:t xml:space="preserve">. </w:t>
      </w:r>
    </w:p>
    <w:p w14:paraId="57C6032D" w14:textId="77777777" w:rsidR="00E64955" w:rsidRPr="00FE79EB" w:rsidRDefault="005D6FA0" w:rsidP="00BC5462">
      <w:pPr>
        <w:pStyle w:val="ExListParagraph"/>
      </w:pPr>
      <w:r w:rsidRPr="00FE79EB">
        <w:t xml:space="preserve">Within this exercise, you </w:t>
      </w:r>
      <w:r w:rsidRPr="00FE79EB">
        <w:t>will be adding state and behavior to the</w:t>
      </w:r>
      <w:r>
        <w:t xml:space="preserve"> new</w:t>
      </w:r>
      <w:r w:rsidRPr="00FE79EB">
        <w:t xml:space="preserve"> enumeration. In order to accomplish this, the enumeration has been placed into its own </w:t>
      </w:r>
      <w:r>
        <w:t xml:space="preserve">class, </w:t>
      </w:r>
      <w:proofErr w:type="spellStart"/>
      <w:proofErr w:type="gramStart"/>
      <w:r w:rsidRPr="005E66CE">
        <w:rPr>
          <w:b/>
        </w:rPr>
        <w:t>trivera.core</w:t>
      </w:r>
      <w:proofErr w:type="gramEnd"/>
      <w:r w:rsidRPr="005E66CE">
        <w:rPr>
          <w:b/>
        </w:rPr>
        <w:t>.enumerations.USState</w:t>
      </w:r>
      <w:proofErr w:type="spellEnd"/>
      <w:r w:rsidRPr="00FE79EB">
        <w:t>.</w:t>
      </w:r>
      <w:r>
        <w:t xml:space="preserve"> Working with this class:</w:t>
      </w:r>
    </w:p>
    <w:p w14:paraId="6274AA17" w14:textId="77777777" w:rsidR="00E64955" w:rsidRPr="00FE79EB" w:rsidRDefault="005D6FA0" w:rsidP="00C13C6B">
      <w:pPr>
        <w:pStyle w:val="ExText"/>
        <w:numPr>
          <w:ilvl w:val="0"/>
          <w:numId w:val="41"/>
        </w:numPr>
      </w:pPr>
      <w:r w:rsidRPr="00FE79EB">
        <w:t xml:space="preserve">Inspect the definition of the </w:t>
      </w:r>
      <w:proofErr w:type="spellStart"/>
      <w:r w:rsidRPr="00FE79EB">
        <w:t>enum</w:t>
      </w:r>
      <w:proofErr w:type="spellEnd"/>
      <w:r w:rsidRPr="00FE79EB">
        <w:t xml:space="preserve"> and notice that </w:t>
      </w:r>
      <w:r w:rsidRPr="00FE79EB">
        <w:t xml:space="preserve">each </w:t>
      </w:r>
      <w:proofErr w:type="spellStart"/>
      <w:r w:rsidRPr="00FE79EB">
        <w:t>enum</w:t>
      </w:r>
      <w:proofErr w:type="spellEnd"/>
      <w:r w:rsidRPr="00FE79EB">
        <w:t xml:space="preserve"> type, now has two additional arguments</w:t>
      </w:r>
    </w:p>
    <w:p w14:paraId="30AE1EE8" w14:textId="77777777" w:rsidR="00E64955" w:rsidRPr="00FE79EB" w:rsidRDefault="005D6FA0" w:rsidP="00C13C6B">
      <w:pPr>
        <w:pStyle w:val="ExText"/>
        <w:numPr>
          <w:ilvl w:val="0"/>
          <w:numId w:val="41"/>
        </w:numPr>
      </w:pPr>
      <w:r w:rsidRPr="00FE79EB">
        <w:t xml:space="preserve">Define two private constants of type </w:t>
      </w:r>
      <w:r w:rsidRPr="00434B36">
        <w:rPr>
          <w:b/>
        </w:rPr>
        <w:t>String</w:t>
      </w:r>
      <w:r w:rsidRPr="00FE79EB">
        <w:t xml:space="preserve">, called </w:t>
      </w:r>
      <w:proofErr w:type="spellStart"/>
      <w:r w:rsidRPr="00434B36">
        <w:rPr>
          <w:b/>
        </w:rPr>
        <w:t>stateName</w:t>
      </w:r>
      <w:proofErr w:type="spellEnd"/>
      <w:r w:rsidRPr="00FE79EB">
        <w:t xml:space="preserve"> and </w:t>
      </w:r>
      <w:proofErr w:type="spellStart"/>
      <w:r w:rsidRPr="00434B36">
        <w:rPr>
          <w:b/>
        </w:rPr>
        <w:t>stateCapital</w:t>
      </w:r>
      <w:proofErr w:type="spellEnd"/>
    </w:p>
    <w:p w14:paraId="22E46900" w14:textId="77777777" w:rsidR="00E64955" w:rsidRPr="00FE79EB" w:rsidRDefault="005D6FA0" w:rsidP="00C13C6B">
      <w:pPr>
        <w:pStyle w:val="ExText"/>
        <w:numPr>
          <w:ilvl w:val="0"/>
          <w:numId w:val="41"/>
        </w:numPr>
      </w:pPr>
      <w:r>
        <w:t xml:space="preserve">Create a constructor for this </w:t>
      </w:r>
      <w:proofErr w:type="spellStart"/>
      <w:r>
        <w:t>e</w:t>
      </w:r>
      <w:r w:rsidRPr="00FE79EB">
        <w:t>num</w:t>
      </w:r>
      <w:proofErr w:type="spellEnd"/>
      <w:r w:rsidRPr="00FE79EB">
        <w:t xml:space="preserve"> that takes the </w:t>
      </w:r>
      <w:proofErr w:type="spellStart"/>
      <w:r w:rsidRPr="00434B36">
        <w:rPr>
          <w:b/>
        </w:rPr>
        <w:t>stateName</w:t>
      </w:r>
      <w:proofErr w:type="spellEnd"/>
      <w:r w:rsidRPr="00FE79EB">
        <w:t xml:space="preserve"> and </w:t>
      </w:r>
      <w:proofErr w:type="spellStart"/>
      <w:r w:rsidRPr="00434B36">
        <w:rPr>
          <w:b/>
        </w:rPr>
        <w:t>stateCapital</w:t>
      </w:r>
      <w:proofErr w:type="spellEnd"/>
      <w:r w:rsidRPr="00FE79EB">
        <w:t xml:space="preserve"> as </w:t>
      </w:r>
      <w:r w:rsidRPr="00434B36">
        <w:rPr>
          <w:b/>
        </w:rPr>
        <w:t>String</w:t>
      </w:r>
      <w:r w:rsidRPr="00FE79EB">
        <w:t xml:space="preserve"> objects. Set the value of the two constan</w:t>
      </w:r>
      <w:r w:rsidRPr="00FE79EB">
        <w:t>ts to the values of these arguments</w:t>
      </w:r>
    </w:p>
    <w:p w14:paraId="2F9CD9C0" w14:textId="77777777" w:rsidR="00E64955" w:rsidRPr="00FE79EB" w:rsidRDefault="005D6FA0" w:rsidP="00C13C6B">
      <w:pPr>
        <w:pStyle w:val="ExText"/>
        <w:numPr>
          <w:ilvl w:val="0"/>
          <w:numId w:val="41"/>
        </w:numPr>
      </w:pPr>
      <w:r w:rsidRPr="00FE79EB">
        <w:t xml:space="preserve">Define two getter methods to return the values of </w:t>
      </w:r>
      <w:proofErr w:type="spellStart"/>
      <w:r w:rsidRPr="00434B36">
        <w:rPr>
          <w:b/>
        </w:rPr>
        <w:t>stateName</w:t>
      </w:r>
      <w:proofErr w:type="spellEnd"/>
      <w:r w:rsidRPr="00FE79EB">
        <w:t xml:space="preserve"> and </w:t>
      </w:r>
      <w:proofErr w:type="spellStart"/>
      <w:r w:rsidRPr="00434B36">
        <w:rPr>
          <w:b/>
        </w:rPr>
        <w:t>stateCapital</w:t>
      </w:r>
      <w:proofErr w:type="spellEnd"/>
    </w:p>
    <w:p w14:paraId="2F5A6FCC" w14:textId="77777777" w:rsidR="00E64955" w:rsidRPr="00FE79EB" w:rsidRDefault="005D6FA0" w:rsidP="00BC5462">
      <w:pPr>
        <w:pStyle w:val="ExNoteHeader"/>
        <w:rPr>
          <w:rStyle w:val="Code"/>
        </w:rPr>
      </w:pPr>
      <w:r w:rsidRPr="00FE79EB">
        <w:t xml:space="preserve">Complete the </w:t>
      </w:r>
      <w:proofErr w:type="spellStart"/>
      <w:proofErr w:type="gramStart"/>
      <w:r w:rsidRPr="00FE79EB">
        <w:rPr>
          <w:rStyle w:val="Code"/>
        </w:rPr>
        <w:t>trivera.core</w:t>
      </w:r>
      <w:proofErr w:type="gramEnd"/>
      <w:r w:rsidRPr="00FE79EB">
        <w:rPr>
          <w:rStyle w:val="Code"/>
        </w:rPr>
        <w:t>.enumerations.TestClient</w:t>
      </w:r>
      <w:r>
        <w:rPr>
          <w:rStyle w:val="Code"/>
        </w:rPr>
        <w:t>Adv</w:t>
      </w:r>
      <w:proofErr w:type="spellEnd"/>
      <w:r w:rsidRPr="00434B36">
        <w:rPr>
          <w:rStyle w:val="Code"/>
          <w:rFonts w:cs="Times New Roman"/>
        </w:rPr>
        <w:t xml:space="preserve"> </w:t>
      </w:r>
      <w:r w:rsidRPr="00434B36">
        <w:rPr>
          <w:rStyle w:val="Code"/>
          <w:rFonts w:cs="Times New Roman"/>
        </w:rPr>
        <w:t>C</w:t>
      </w:r>
      <w:r w:rsidRPr="00434B36">
        <w:rPr>
          <w:rStyle w:val="Code"/>
          <w:rFonts w:cs="Times New Roman"/>
        </w:rPr>
        <w:t>lass</w:t>
      </w:r>
    </w:p>
    <w:p w14:paraId="3B7F9ECE" w14:textId="77777777" w:rsidR="00E64955" w:rsidRDefault="005D6FA0" w:rsidP="00BC5462">
      <w:pPr>
        <w:pStyle w:val="ExListParagraph"/>
      </w:pPr>
      <w:r>
        <w:t xml:space="preserve">Working with the </w:t>
      </w:r>
      <w:proofErr w:type="spellStart"/>
      <w:proofErr w:type="gramStart"/>
      <w:r w:rsidRPr="009978B4">
        <w:rPr>
          <w:b/>
        </w:rPr>
        <w:t>trivera.core</w:t>
      </w:r>
      <w:proofErr w:type="gramEnd"/>
      <w:r w:rsidRPr="009978B4">
        <w:rPr>
          <w:b/>
        </w:rPr>
        <w:t>.enumerations.TestClientAdv</w:t>
      </w:r>
      <w:proofErr w:type="spellEnd"/>
      <w:r w:rsidRPr="009978B4">
        <w:rPr>
          <w:rStyle w:val="Code"/>
        </w:rPr>
        <w:t xml:space="preserve"> </w:t>
      </w:r>
      <w:r>
        <w:t>class:</w:t>
      </w:r>
    </w:p>
    <w:p w14:paraId="29FC196F" w14:textId="77777777" w:rsidR="00E64955" w:rsidRPr="00FE79EB" w:rsidRDefault="005D6FA0" w:rsidP="00C13C6B">
      <w:pPr>
        <w:pStyle w:val="ExText"/>
        <w:numPr>
          <w:ilvl w:val="0"/>
          <w:numId w:val="42"/>
        </w:numPr>
      </w:pPr>
      <w:r w:rsidRPr="00FE79EB">
        <w:t>Use the new for-loop</w:t>
      </w:r>
      <w:r w:rsidRPr="00FE79EB">
        <w:t xml:space="preserve"> feature to iterate over all </w:t>
      </w:r>
      <w:proofErr w:type="spellStart"/>
      <w:r w:rsidRPr="00FE79EB">
        <w:t>USState</w:t>
      </w:r>
      <w:proofErr w:type="spellEnd"/>
      <w:r w:rsidRPr="00FE79EB">
        <w:t xml:space="preserve"> enumeration types</w:t>
      </w:r>
    </w:p>
    <w:p w14:paraId="47686D92" w14:textId="77777777" w:rsidR="00E64955" w:rsidRPr="00FE79EB" w:rsidRDefault="005D6FA0" w:rsidP="00C13C6B">
      <w:pPr>
        <w:pStyle w:val="ExText"/>
        <w:numPr>
          <w:ilvl w:val="0"/>
          <w:numId w:val="42"/>
        </w:numPr>
      </w:pPr>
      <w:r w:rsidRPr="00FE79EB">
        <w:t xml:space="preserve">Invoke </w:t>
      </w:r>
      <w:proofErr w:type="spellStart"/>
      <w:proofErr w:type="gramStart"/>
      <w:r w:rsidRPr="00B62069">
        <w:rPr>
          <w:b/>
        </w:rPr>
        <w:t>getStateName</w:t>
      </w:r>
      <w:proofErr w:type="spellEnd"/>
      <w:r w:rsidRPr="00B62069">
        <w:rPr>
          <w:b/>
        </w:rPr>
        <w:t>(</w:t>
      </w:r>
      <w:proofErr w:type="gramEnd"/>
      <w:r w:rsidRPr="00B62069">
        <w:rPr>
          <w:b/>
        </w:rPr>
        <w:t>)</w:t>
      </w:r>
      <w:r w:rsidRPr="00FE79EB">
        <w:t xml:space="preserve"> and </w:t>
      </w:r>
      <w:proofErr w:type="spellStart"/>
      <w:r w:rsidRPr="00FE79EB">
        <w:rPr>
          <w:rStyle w:val="Code"/>
        </w:rPr>
        <w:t>g</w:t>
      </w:r>
      <w:r w:rsidRPr="00B62069">
        <w:rPr>
          <w:b/>
        </w:rPr>
        <w:t>etStateCapital</w:t>
      </w:r>
      <w:proofErr w:type="spellEnd"/>
      <w:r w:rsidRPr="00B62069">
        <w:rPr>
          <w:b/>
        </w:rPr>
        <w:t>()</w:t>
      </w:r>
      <w:r w:rsidRPr="00FE79EB">
        <w:t xml:space="preserve"> on each </w:t>
      </w:r>
      <w:proofErr w:type="spellStart"/>
      <w:r w:rsidRPr="00FE79EB">
        <w:t>enum</w:t>
      </w:r>
      <w:proofErr w:type="spellEnd"/>
      <w:r w:rsidRPr="00FE79EB">
        <w:t xml:space="preserve"> to display the name and the capital of each state in the U.S.</w:t>
      </w:r>
    </w:p>
    <w:p w14:paraId="0C40675D" w14:textId="77777777" w:rsidR="00E64955" w:rsidRDefault="005D6FA0" w:rsidP="00BC5462">
      <w:pPr>
        <w:pStyle w:val="ExListParagraph"/>
      </w:pPr>
      <w:r>
        <w:t xml:space="preserve">Resolve any compilation errors prior to continuing.  </w:t>
      </w:r>
    </w:p>
    <w:p w14:paraId="1DCA0ECA" w14:textId="77777777" w:rsidR="00E64955" w:rsidRPr="00FE79EB" w:rsidRDefault="005D6FA0" w:rsidP="00BC5462">
      <w:pPr>
        <w:pStyle w:val="ExListParagraph"/>
      </w:pPr>
      <w:r>
        <w:t>Run the</w:t>
      </w:r>
      <w:r w:rsidRPr="00B62069">
        <w:rPr>
          <w:rStyle w:val="Code"/>
        </w:rPr>
        <w:t xml:space="preserve"> </w:t>
      </w:r>
      <w:proofErr w:type="spellStart"/>
      <w:proofErr w:type="gramStart"/>
      <w:r w:rsidRPr="00B62069">
        <w:rPr>
          <w:b/>
        </w:rPr>
        <w:t>trivera.core</w:t>
      </w:r>
      <w:proofErr w:type="gramEnd"/>
      <w:r w:rsidRPr="00B62069">
        <w:rPr>
          <w:b/>
        </w:rPr>
        <w:t>.enumerations.TestClientAdv</w:t>
      </w:r>
      <w:proofErr w:type="spellEnd"/>
      <w:r>
        <w:t xml:space="preserve"> class as a Java Application by right-clicking on the file entry and selecting </w:t>
      </w:r>
      <w:r w:rsidRPr="009B1E13">
        <w:rPr>
          <w:b/>
        </w:rPr>
        <w:t>Run As -&gt; Java Application</w:t>
      </w:r>
      <w:r>
        <w:t xml:space="preserve">. </w:t>
      </w:r>
    </w:p>
    <w:p w14:paraId="6BA6111B" w14:textId="77777777" w:rsidR="00E64955" w:rsidRPr="00055588" w:rsidRDefault="005D6FA0" w:rsidP="00BC5462">
      <w:pPr>
        <w:pStyle w:val="ExNoteHeader"/>
      </w:pPr>
      <w:r w:rsidRPr="00055588">
        <w:t>Expected Results</w:t>
      </w:r>
    </w:p>
    <w:p w14:paraId="5CEB1BB6" w14:textId="77777777" w:rsidR="00E64955" w:rsidRPr="00FE79EB" w:rsidRDefault="005D6FA0" w:rsidP="00BC5462">
      <w:pPr>
        <w:pStyle w:val="ExText"/>
      </w:pPr>
      <w:r w:rsidRPr="00FE79EB">
        <w:t>You should see the names and capitals of all 50 states.</w:t>
      </w:r>
    </w:p>
    <w:bookmarkEnd w:id="69"/>
    <w:bookmarkEnd w:id="70"/>
    <w:bookmarkEnd w:id="71"/>
    <w:bookmarkEnd w:id="72"/>
    <w:bookmarkEnd w:id="73"/>
    <w:bookmarkEnd w:id="74"/>
    <w:bookmarkEnd w:id="75"/>
    <w:p w14:paraId="42930C54" w14:textId="77777777" w:rsidR="00EF2CE1" w:rsidRDefault="005D6FA0" w:rsidP="00EF2CE1"/>
    <w:p w14:paraId="1E4CCBFB" w14:textId="77777777" w:rsidR="00C07C33" w:rsidRPr="00C8584E" w:rsidRDefault="005D6FA0" w:rsidP="000617BA">
      <w:pPr>
        <w:pStyle w:val="ExTitle"/>
      </w:pPr>
      <w:bookmarkStart w:id="77" w:name="_Toc392760603"/>
      <w:bookmarkStart w:id="78" w:name="_Toc36801813"/>
      <w:bookmarkStart w:id="79" w:name="_GoBack"/>
      <w:bookmarkEnd w:id="79"/>
      <w:r>
        <w:rPr>
          <w:rStyle w:val="Code"/>
          <w:rFonts w:ascii="Arial" w:hAnsi="Arial"/>
        </w:rPr>
        <w:lastRenderedPageBreak/>
        <w:t>Agenda</w:t>
      </w:r>
      <w:bookmarkEnd w:id="77"/>
      <w:bookmarkEnd w:id="78"/>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5040"/>
      </w:tblGrid>
      <w:tr w:rsidR="00C07C33" w:rsidRPr="00925467" w14:paraId="0FD7C05F" w14:textId="77777777" w:rsidTr="000E1B0B">
        <w:trPr>
          <w:trHeight w:val="400"/>
        </w:trPr>
        <w:tc>
          <w:tcPr>
            <w:tcW w:w="4680" w:type="dxa"/>
            <w:gridSpan w:val="2"/>
            <w:tcBorders>
              <w:bottom w:val="single" w:sz="4" w:space="0" w:color="auto"/>
            </w:tcBorders>
            <w:shd w:val="clear" w:color="auto" w:fill="C0C0C0"/>
          </w:tcPr>
          <w:p w14:paraId="033A3162" w14:textId="77777777" w:rsidR="00C07C33" w:rsidRPr="00925467" w:rsidRDefault="005D6FA0" w:rsidP="000E1B0B">
            <w:pPr>
              <w:pStyle w:val="TableText"/>
            </w:pPr>
            <w:r w:rsidRPr="00925467">
              <w:t>Overview</w:t>
            </w:r>
          </w:p>
        </w:tc>
        <w:tc>
          <w:tcPr>
            <w:tcW w:w="5040" w:type="dxa"/>
            <w:tcBorders>
              <w:bottom w:val="nil"/>
            </w:tcBorders>
          </w:tcPr>
          <w:p w14:paraId="6A851DDE" w14:textId="77777777" w:rsidR="00C07C33" w:rsidRPr="00925467" w:rsidRDefault="005D6FA0" w:rsidP="000E1B0B">
            <w:pPr>
              <w:pStyle w:val="ExerciseText"/>
              <w:ind w:left="0" w:right="0"/>
            </w:pPr>
          </w:p>
        </w:tc>
      </w:tr>
      <w:tr w:rsidR="00C07C33" w:rsidRPr="00925467" w14:paraId="0DAD28CC" w14:textId="77777777" w:rsidTr="000E1B0B">
        <w:trPr>
          <w:trHeight w:val="400"/>
        </w:trPr>
        <w:tc>
          <w:tcPr>
            <w:tcW w:w="9720" w:type="dxa"/>
            <w:gridSpan w:val="3"/>
            <w:tcBorders>
              <w:top w:val="nil"/>
            </w:tcBorders>
          </w:tcPr>
          <w:p w14:paraId="62FBA426" w14:textId="77777777" w:rsidR="00C07C33" w:rsidRPr="000617BA" w:rsidRDefault="005D6FA0" w:rsidP="000617BA">
            <w:pPr>
              <w:pStyle w:val="ExText"/>
            </w:pPr>
            <w:r w:rsidRPr="000617BA">
              <w:t>You will be using the Date/Time API to perform several operations on date/time values.</w:t>
            </w:r>
          </w:p>
          <w:p w14:paraId="6AD52303" w14:textId="77777777" w:rsidR="00662571" w:rsidRPr="00925467" w:rsidRDefault="005D6FA0" w:rsidP="000617BA">
            <w:pPr>
              <w:pStyle w:val="ExText"/>
            </w:pPr>
            <w:r w:rsidRPr="000617BA">
              <w:t xml:space="preserve">By using the API you will be creating Appointments within an agenda. Using the standard available methods on the classes you will be </w:t>
            </w:r>
            <w:r w:rsidRPr="000617BA">
              <w:t>able to create repeatable appointments and appointments a certain moments in time.</w:t>
            </w:r>
          </w:p>
        </w:tc>
      </w:tr>
      <w:tr w:rsidR="00C07C33" w:rsidRPr="00925467" w14:paraId="6FBACCE6" w14:textId="77777777" w:rsidTr="000E1B0B">
        <w:trPr>
          <w:trHeight w:val="400"/>
        </w:trPr>
        <w:tc>
          <w:tcPr>
            <w:tcW w:w="2340" w:type="dxa"/>
            <w:tcBorders>
              <w:top w:val="single" w:sz="4" w:space="0" w:color="FFFFFF"/>
              <w:left w:val="single" w:sz="4" w:space="0" w:color="000000"/>
              <w:bottom w:val="single" w:sz="4" w:space="0" w:color="FFFFFF"/>
              <w:right w:val="single" w:sz="4" w:space="0" w:color="FFFFFF"/>
            </w:tcBorders>
            <w:shd w:val="clear" w:color="auto" w:fill="C0C0C0"/>
          </w:tcPr>
          <w:p w14:paraId="4702D394" w14:textId="77777777" w:rsidR="00C07C33" w:rsidRPr="00925467" w:rsidRDefault="005D6FA0" w:rsidP="000E1B0B">
            <w:pPr>
              <w:pStyle w:val="TableText"/>
            </w:pPr>
            <w:r w:rsidRPr="00925467">
              <w:t>Objective</w:t>
            </w:r>
          </w:p>
        </w:tc>
        <w:tc>
          <w:tcPr>
            <w:tcW w:w="7380" w:type="dxa"/>
            <w:gridSpan w:val="2"/>
            <w:tcBorders>
              <w:left w:val="single" w:sz="4" w:space="0" w:color="FFFFFF"/>
            </w:tcBorders>
          </w:tcPr>
          <w:p w14:paraId="527BBAD1" w14:textId="77777777" w:rsidR="00C07C33" w:rsidRPr="00925467" w:rsidRDefault="005D6FA0" w:rsidP="000617BA">
            <w:pPr>
              <w:pStyle w:val="ExText"/>
            </w:pPr>
            <w:r>
              <w:t>Work with the Date/Time API</w:t>
            </w:r>
          </w:p>
        </w:tc>
      </w:tr>
      <w:tr w:rsidR="00C07C33" w:rsidRPr="00925467" w14:paraId="1BD75977" w14:textId="77777777" w:rsidTr="000E1B0B">
        <w:trPr>
          <w:trHeight w:val="400"/>
        </w:trPr>
        <w:tc>
          <w:tcPr>
            <w:tcW w:w="2340" w:type="dxa"/>
            <w:tcBorders>
              <w:top w:val="single" w:sz="4" w:space="0" w:color="FFFFFF"/>
              <w:left w:val="single" w:sz="4" w:space="0" w:color="000000"/>
              <w:bottom w:val="single" w:sz="4" w:space="0" w:color="FFFFFF"/>
              <w:right w:val="single" w:sz="4" w:space="0" w:color="FFFFFF"/>
            </w:tcBorders>
            <w:shd w:val="clear" w:color="auto" w:fill="C0C0C0"/>
          </w:tcPr>
          <w:p w14:paraId="6C537FC0" w14:textId="77777777" w:rsidR="00C07C33" w:rsidRPr="00925467" w:rsidRDefault="005D6FA0" w:rsidP="000E1B0B">
            <w:pPr>
              <w:pStyle w:val="TableText"/>
            </w:pPr>
            <w:r w:rsidRPr="00925467">
              <w:t>Builds on Previous Labs</w:t>
            </w:r>
          </w:p>
        </w:tc>
        <w:tc>
          <w:tcPr>
            <w:tcW w:w="7380" w:type="dxa"/>
            <w:gridSpan w:val="2"/>
            <w:tcBorders>
              <w:left w:val="single" w:sz="4" w:space="0" w:color="FFFFFF"/>
            </w:tcBorders>
          </w:tcPr>
          <w:p w14:paraId="5A58CDAD" w14:textId="77777777" w:rsidR="00C07C33" w:rsidRPr="00925467" w:rsidRDefault="005D6FA0" w:rsidP="000617BA">
            <w:pPr>
              <w:pStyle w:val="ExText"/>
            </w:pPr>
            <w:r w:rsidRPr="00925467">
              <w:t xml:space="preserve">None. Creates project </w:t>
            </w:r>
            <w:r>
              <w:rPr>
                <w:b/>
              </w:rPr>
              <w:t>Agenda</w:t>
            </w:r>
          </w:p>
        </w:tc>
      </w:tr>
      <w:tr w:rsidR="00C07C33" w:rsidRPr="00925467" w14:paraId="37BEBFCA" w14:textId="77777777" w:rsidTr="000E1B0B">
        <w:trPr>
          <w:trHeight w:val="400"/>
        </w:trPr>
        <w:tc>
          <w:tcPr>
            <w:tcW w:w="2340" w:type="dxa"/>
            <w:tcBorders>
              <w:top w:val="single" w:sz="4" w:space="0" w:color="FFFFFF"/>
              <w:left w:val="single" w:sz="4" w:space="0" w:color="000000"/>
              <w:bottom w:val="single" w:sz="4" w:space="0" w:color="000000"/>
              <w:right w:val="single" w:sz="4" w:space="0" w:color="FFFFFF"/>
            </w:tcBorders>
            <w:shd w:val="clear" w:color="auto" w:fill="C0C0C0"/>
          </w:tcPr>
          <w:p w14:paraId="2F8FE81F" w14:textId="77777777" w:rsidR="00C07C33" w:rsidRPr="00925467" w:rsidRDefault="005D6FA0" w:rsidP="000E1B0B">
            <w:pPr>
              <w:pStyle w:val="TableText"/>
            </w:pPr>
            <w:r w:rsidRPr="00925467">
              <w:t xml:space="preserve">Approximate time </w:t>
            </w:r>
          </w:p>
        </w:tc>
        <w:tc>
          <w:tcPr>
            <w:tcW w:w="7380" w:type="dxa"/>
            <w:gridSpan w:val="2"/>
            <w:tcBorders>
              <w:left w:val="single" w:sz="4" w:space="0" w:color="FFFFFF"/>
            </w:tcBorders>
          </w:tcPr>
          <w:p w14:paraId="3EC8C873" w14:textId="77777777" w:rsidR="00C07C33" w:rsidRPr="00925467" w:rsidRDefault="005D6FA0" w:rsidP="00595697">
            <w:pPr>
              <w:pStyle w:val="TableText"/>
            </w:pPr>
            <w:r>
              <w:t>4</w:t>
            </w:r>
            <w:r>
              <w:t>5</w:t>
            </w:r>
            <w:r w:rsidRPr="00925467">
              <w:t xml:space="preserve"> minutes</w:t>
            </w:r>
          </w:p>
        </w:tc>
      </w:tr>
    </w:tbl>
    <w:p w14:paraId="2BD08452" w14:textId="77777777" w:rsidR="00C07C33" w:rsidRPr="00925467" w:rsidRDefault="005D6FA0" w:rsidP="000617BA">
      <w:pPr>
        <w:pStyle w:val="ExNoteHeader"/>
      </w:pPr>
      <w:r w:rsidRPr="00925467">
        <w:t>Setup for the exercise</w:t>
      </w:r>
    </w:p>
    <w:p w14:paraId="797112C1" w14:textId="77777777" w:rsidR="00C07C33" w:rsidRPr="00925467" w:rsidRDefault="005D6FA0" w:rsidP="000617BA">
      <w:pPr>
        <w:pStyle w:val="ExListParagraph"/>
      </w:pPr>
      <w:r w:rsidRPr="00925467">
        <w:t xml:space="preserve">Create a new Java </w:t>
      </w:r>
      <w:r w:rsidRPr="00380CC7">
        <w:t>Project</w:t>
      </w:r>
      <w:r w:rsidRPr="00925467">
        <w:t xml:space="preserve"> called </w:t>
      </w:r>
      <w:r>
        <w:rPr>
          <w:b/>
        </w:rPr>
        <w:t>Agenda</w:t>
      </w:r>
      <w:r w:rsidRPr="00925467">
        <w:t xml:space="preserve">.  </w:t>
      </w:r>
    </w:p>
    <w:p w14:paraId="01E97592" w14:textId="77777777" w:rsidR="00BA1816" w:rsidRDefault="005D6FA0" w:rsidP="000617BA">
      <w:pPr>
        <w:pStyle w:val="ExListParagraph"/>
      </w:pPr>
      <w:r w:rsidRPr="00925467">
        <w:t xml:space="preserve">Import the source code at </w:t>
      </w:r>
      <w:r w:rsidRPr="00925467">
        <w:rPr>
          <w:b/>
        </w:rPr>
        <w:t>~</w:t>
      </w:r>
      <w:proofErr w:type="spellStart"/>
      <w:r w:rsidRPr="00925467">
        <w:rPr>
          <w:b/>
        </w:rPr>
        <w:t>StudentWork</w:t>
      </w:r>
      <w:proofErr w:type="spellEnd"/>
      <w:r w:rsidRPr="00925467">
        <w:rPr>
          <w:b/>
        </w:rPr>
        <w:t>/</w:t>
      </w:r>
      <w:r>
        <w:rPr>
          <w:b/>
        </w:rPr>
        <w:t>code</w:t>
      </w:r>
      <w:r w:rsidRPr="00925467">
        <w:rPr>
          <w:b/>
        </w:rPr>
        <w:t>/</w:t>
      </w:r>
      <w:r>
        <w:rPr>
          <w:b/>
        </w:rPr>
        <w:t>Agenda</w:t>
      </w:r>
      <w:r w:rsidRPr="00925467">
        <w:rPr>
          <w:b/>
        </w:rPr>
        <w:t>/</w:t>
      </w:r>
      <w:r>
        <w:rPr>
          <w:b/>
        </w:rPr>
        <w:t>lab-code</w:t>
      </w:r>
      <w:r w:rsidRPr="00925467">
        <w:t>.  After importing the code, you should not have any compilation errors.  Examine the newly imported files.</w:t>
      </w:r>
    </w:p>
    <w:p w14:paraId="74501477" w14:textId="77777777" w:rsidR="006F33B5" w:rsidRDefault="005D6FA0" w:rsidP="000617BA">
      <w:pPr>
        <w:pStyle w:val="ExNoteHeader"/>
      </w:pPr>
      <w:r>
        <w:t xml:space="preserve">Run </w:t>
      </w:r>
      <w:proofErr w:type="spellStart"/>
      <w:r w:rsidRPr="006F33B5">
        <w:t>AgendaClient</w:t>
      </w:r>
      <w:proofErr w:type="spellEnd"/>
    </w:p>
    <w:p w14:paraId="3F2DFC70" w14:textId="77777777" w:rsidR="006F33B5" w:rsidRDefault="005D6FA0" w:rsidP="000617BA">
      <w:pPr>
        <w:pStyle w:val="ExText"/>
      </w:pPr>
      <w:r>
        <w:t>For this exercise a Swing app</w:t>
      </w:r>
      <w:r>
        <w:t xml:space="preserve">lication has been developed to simulate an agenda application. </w:t>
      </w:r>
    </w:p>
    <w:p w14:paraId="623A321F" w14:textId="77777777" w:rsidR="006F33B5" w:rsidRDefault="005D6FA0" w:rsidP="000617BA">
      <w:pPr>
        <w:pStyle w:val="ExImage"/>
      </w:pPr>
      <w:r>
        <w:drawing>
          <wp:inline distT="0" distB="0" distL="0" distR="0" wp14:anchorId="71216727" wp14:editId="297F324A">
            <wp:extent cx="3894066" cy="2590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94066" cy="2590800"/>
                    </a:xfrm>
                    <a:prstGeom prst="rect">
                      <a:avLst/>
                    </a:prstGeom>
                  </pic:spPr>
                </pic:pic>
              </a:graphicData>
            </a:graphic>
          </wp:inline>
        </w:drawing>
      </w:r>
    </w:p>
    <w:p w14:paraId="6DA1BC81" w14:textId="77777777" w:rsidR="006F33B5" w:rsidRDefault="005D6FA0" w:rsidP="000617BA">
      <w:pPr>
        <w:pStyle w:val="ExText"/>
      </w:pPr>
      <w:r>
        <w:t>On the right-hand side of the application, you can define you appointments at given moments in time. A List of scheduled appointments will be displayed on the bottom-right.</w:t>
      </w:r>
    </w:p>
    <w:p w14:paraId="70C99A9E" w14:textId="77777777" w:rsidR="006F33B5" w:rsidRDefault="005D6FA0" w:rsidP="000617BA">
      <w:pPr>
        <w:pStyle w:val="ExText"/>
      </w:pPr>
      <w:r>
        <w:t xml:space="preserve">To make sure you </w:t>
      </w:r>
      <w:r>
        <w:t>don’t have to wait several hours for the appointment(s) to ‘fire’. You can use the slide</w:t>
      </w:r>
      <w:r>
        <w:t>r</w:t>
      </w:r>
      <w:r>
        <w:t xml:space="preserve"> (and button) underneath the clock to speed up time a bit.</w:t>
      </w:r>
    </w:p>
    <w:p w14:paraId="013DA60C" w14:textId="77777777" w:rsidR="006F33B5" w:rsidRDefault="005D6FA0" w:rsidP="000617BA">
      <w:pPr>
        <w:pStyle w:val="ExText"/>
      </w:pPr>
      <w:r>
        <w:t>At the moment an appointment is scheduled, a pop-up will be displayed.</w:t>
      </w:r>
    </w:p>
    <w:p w14:paraId="3517DD92" w14:textId="77777777" w:rsidR="006F33B5" w:rsidRDefault="005D6FA0" w:rsidP="000617BA">
      <w:pPr>
        <w:pStyle w:val="ExImage"/>
      </w:pPr>
      <w:r>
        <w:lastRenderedPageBreak/>
        <w:drawing>
          <wp:inline distT="0" distB="0" distL="0" distR="0" wp14:anchorId="0FB902C0" wp14:editId="47AB2643">
            <wp:extent cx="4277888" cy="284480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77888" cy="2844800"/>
                    </a:xfrm>
                    <a:prstGeom prst="rect">
                      <a:avLst/>
                    </a:prstGeom>
                  </pic:spPr>
                </pic:pic>
              </a:graphicData>
            </a:graphic>
          </wp:inline>
        </w:drawing>
      </w:r>
    </w:p>
    <w:p w14:paraId="6F9C0141" w14:textId="77777777" w:rsidR="006F33B5" w:rsidRPr="006F33B5" w:rsidRDefault="005D6FA0" w:rsidP="000617BA">
      <w:pPr>
        <w:pStyle w:val="ExText"/>
      </w:pPr>
      <w:r>
        <w:t>When you run the application, you w</w:t>
      </w:r>
      <w:r>
        <w:t>ill notice that no appointments can be scheduled yet (nothing happens when you click on create). That’s because during this exercise you will be implementing the factory methods that create appointments, using the Date/Time API.</w:t>
      </w:r>
    </w:p>
    <w:p w14:paraId="4EE91070" w14:textId="77777777" w:rsidR="006F33B5" w:rsidRDefault="005D6FA0" w:rsidP="000617BA">
      <w:pPr>
        <w:pStyle w:val="ExNoteHeader"/>
      </w:pPr>
      <w:r>
        <w:t xml:space="preserve">Inspect the </w:t>
      </w:r>
      <w:r w:rsidRPr="006F33B5">
        <w:rPr>
          <w:rFonts w:ascii="Courier New" w:hAnsi="Courier New" w:cs="Courier New"/>
        </w:rPr>
        <w:t>Appointment</w:t>
      </w:r>
      <w:r>
        <w:t xml:space="preserve"> cla</w:t>
      </w:r>
      <w:r>
        <w:t>ss</w:t>
      </w:r>
    </w:p>
    <w:p w14:paraId="5E28779F" w14:textId="77777777" w:rsidR="006F33B5" w:rsidRPr="006F33B5" w:rsidRDefault="005D6FA0" w:rsidP="000617BA">
      <w:pPr>
        <w:pStyle w:val="ExListParagraph"/>
      </w:pPr>
      <w:r>
        <w:t xml:space="preserve">Have a look at the </w:t>
      </w:r>
      <w:proofErr w:type="spellStart"/>
      <w:r w:rsidRPr="006F33B5">
        <w:rPr>
          <w:rFonts w:ascii="Courier New" w:hAnsi="Courier New" w:cs="Courier New"/>
        </w:rPr>
        <w:t>trivera.datetime.appointment.Appoinment</w:t>
      </w:r>
      <w:proofErr w:type="spellEnd"/>
      <w:r>
        <w:t xml:space="preserve"> class.</w:t>
      </w:r>
      <w:r>
        <w:t xml:space="preserve"> It only contains two properties (description and </w:t>
      </w:r>
      <w:proofErr w:type="spellStart"/>
      <w:r>
        <w:t>dateTime</w:t>
      </w:r>
      <w:proofErr w:type="spellEnd"/>
      <w:r>
        <w:t xml:space="preserve">). During this exercise you will be responsible so creating instances of this class by implementing factory methods within the </w:t>
      </w:r>
      <w:proofErr w:type="spellStart"/>
      <w:r w:rsidRPr="00EE27E6">
        <w:rPr>
          <w:rFonts w:ascii="Courier New" w:hAnsi="Courier New" w:cs="Courier New"/>
        </w:rPr>
        <w:t>AppointmentFactory</w:t>
      </w:r>
      <w:proofErr w:type="spellEnd"/>
      <w:r>
        <w:t xml:space="preserve"> class.</w:t>
      </w:r>
    </w:p>
    <w:p w14:paraId="5181EDEB" w14:textId="77777777" w:rsidR="00BA1816" w:rsidRDefault="005D6FA0" w:rsidP="000617BA">
      <w:pPr>
        <w:pStyle w:val="ExNoteHeader"/>
      </w:pPr>
      <w:r>
        <w:t xml:space="preserve">Edit </w:t>
      </w:r>
      <w:proofErr w:type="spellStart"/>
      <w:r w:rsidRPr="00BA1816">
        <w:t>AppointmentFactory</w:t>
      </w:r>
      <w:proofErr w:type="spellEnd"/>
    </w:p>
    <w:p w14:paraId="00914470" w14:textId="77777777" w:rsidR="00BA1816" w:rsidRDefault="005D6FA0" w:rsidP="000617BA">
      <w:pPr>
        <w:pStyle w:val="ExListParagraph"/>
      </w:pPr>
      <w:r>
        <w:t xml:space="preserve">The </w:t>
      </w:r>
      <w:proofErr w:type="spellStart"/>
      <w:r w:rsidRPr="00EE27E6">
        <w:rPr>
          <w:rFonts w:ascii="Courier New" w:hAnsi="Courier New" w:cs="Courier New"/>
        </w:rPr>
        <w:t>AppointmentFactory</w:t>
      </w:r>
      <w:proofErr w:type="spellEnd"/>
      <w:r>
        <w:t xml:space="preserve"> class is the only class you will be working on during th</w:t>
      </w:r>
      <w:r>
        <w:t xml:space="preserve">is exercise. You will be implementing the different factory methods of the class that are used by the application client to create instances of </w:t>
      </w:r>
      <w:r w:rsidRPr="00EE27E6">
        <w:rPr>
          <w:rFonts w:ascii="Courier New" w:hAnsi="Courier New" w:cs="Courier New"/>
        </w:rPr>
        <w:t>Appointment</w:t>
      </w:r>
    </w:p>
    <w:p w14:paraId="5FFB3E06" w14:textId="77777777" w:rsidR="00427153" w:rsidRDefault="005D6FA0" w:rsidP="00427153">
      <w:pPr>
        <w:pStyle w:val="ExText"/>
      </w:pPr>
      <w:r>
        <w:t xml:space="preserve">Within the methods you are about to implement you will be asked to create instances of the Appointment class for a given date and time. Once you have created an instance of this class, the appointment can be scheduled by invoking the </w:t>
      </w:r>
      <w:proofErr w:type="spellStart"/>
      <w:r w:rsidRPr="00427153">
        <w:rPr>
          <w:rFonts w:ascii="Courier New" w:hAnsi="Courier New" w:cs="Courier New"/>
        </w:rPr>
        <w:t>addAppointment</w:t>
      </w:r>
      <w:proofErr w:type="spellEnd"/>
      <w:r>
        <w:t xml:space="preserve"> method:</w:t>
      </w:r>
    </w:p>
    <w:p w14:paraId="44875501" w14:textId="77777777" w:rsidR="00427153" w:rsidRDefault="005D6FA0" w:rsidP="00427153">
      <w:pPr>
        <w:pStyle w:val="ExCode"/>
      </w:pPr>
      <w:r>
        <w:t>String description = …</w:t>
      </w:r>
    </w:p>
    <w:p w14:paraId="16D4F117" w14:textId="77777777" w:rsidR="00427153" w:rsidRDefault="005D6FA0" w:rsidP="00427153">
      <w:pPr>
        <w:pStyle w:val="ExCode"/>
      </w:pPr>
      <w:proofErr w:type="spellStart"/>
      <w:r>
        <w:t>LocalDateTime</w:t>
      </w:r>
      <w:proofErr w:type="spellEnd"/>
      <w:r>
        <w:t xml:space="preserve"> </w:t>
      </w:r>
      <w:proofErr w:type="spellStart"/>
      <w:r>
        <w:t>dateTime</w:t>
      </w:r>
      <w:proofErr w:type="spellEnd"/>
      <w:r>
        <w:t xml:space="preserve"> = …</w:t>
      </w:r>
    </w:p>
    <w:p w14:paraId="0231BE26" w14:textId="77777777" w:rsidR="00427153" w:rsidRDefault="005D6FA0" w:rsidP="00427153">
      <w:pPr>
        <w:pStyle w:val="ExCode"/>
      </w:pPr>
      <w:r>
        <w:t xml:space="preserve">Appointment </w:t>
      </w:r>
      <w:proofErr w:type="spellStart"/>
      <w:r>
        <w:t>appointment</w:t>
      </w:r>
      <w:proofErr w:type="spellEnd"/>
      <w:r>
        <w:t xml:space="preserve"> = new </w:t>
      </w:r>
      <w:proofErr w:type="gramStart"/>
      <w:r>
        <w:t>Appointment(</w:t>
      </w:r>
      <w:proofErr w:type="gramEnd"/>
      <w:r>
        <w:t xml:space="preserve">description, </w:t>
      </w:r>
      <w:proofErr w:type="spellStart"/>
      <w:r>
        <w:t>dateTime</w:t>
      </w:r>
      <w:proofErr w:type="spellEnd"/>
      <w:r>
        <w:t>);</w:t>
      </w:r>
    </w:p>
    <w:p w14:paraId="49587386" w14:textId="77777777" w:rsidR="00427153" w:rsidRDefault="005D6FA0" w:rsidP="00427153">
      <w:pPr>
        <w:pStyle w:val="ExCode"/>
      </w:pPr>
      <w:proofErr w:type="spellStart"/>
      <w:r>
        <w:t>addAppointment</w:t>
      </w:r>
      <w:proofErr w:type="spellEnd"/>
      <w:r>
        <w:t>(appointment);</w:t>
      </w:r>
    </w:p>
    <w:p w14:paraId="6154AC9A" w14:textId="77777777" w:rsidR="00BA1816" w:rsidRDefault="005D6FA0" w:rsidP="000617BA">
      <w:pPr>
        <w:pStyle w:val="ExNoteHeader"/>
      </w:pPr>
      <w:r>
        <w:t xml:space="preserve">Implement </w:t>
      </w:r>
      <w:proofErr w:type="spellStart"/>
      <w:r w:rsidRPr="000E1B0B">
        <w:t>createAppointment</w:t>
      </w:r>
      <w:proofErr w:type="spellEnd"/>
    </w:p>
    <w:p w14:paraId="086E8762" w14:textId="77777777" w:rsidR="00BA1816" w:rsidRDefault="005D6FA0" w:rsidP="000617BA">
      <w:pPr>
        <w:pStyle w:val="ExListParagraph"/>
      </w:pPr>
      <w:r>
        <w:t xml:space="preserve">Create an instance of </w:t>
      </w:r>
      <w:r>
        <w:t>A</w:t>
      </w:r>
      <w:r>
        <w:t>ppointment given the description and a moment in time. Make</w:t>
      </w:r>
      <w:r>
        <w:t xml:space="preserve"> sure that the appointment is scheduled at exactly the given moment. So when the appointment is set of 11:45 AM, the appointment should be at exactly this time, not a random moment in between 11:45 and 11:46.</w:t>
      </w:r>
    </w:p>
    <w:p w14:paraId="134C829C" w14:textId="77777777" w:rsidR="00BA1816" w:rsidRDefault="005D6FA0" w:rsidP="000617BA">
      <w:pPr>
        <w:pStyle w:val="ExNoteHeader"/>
      </w:pPr>
      <w:r>
        <w:t xml:space="preserve">Implement </w:t>
      </w:r>
      <w:proofErr w:type="spellStart"/>
      <w:r w:rsidRPr="000E1B0B">
        <w:t>createDailyAppointment</w:t>
      </w:r>
      <w:proofErr w:type="spellEnd"/>
    </w:p>
    <w:p w14:paraId="793B6380" w14:textId="77777777" w:rsidR="00BA1816" w:rsidRDefault="005D6FA0" w:rsidP="000617BA">
      <w:pPr>
        <w:pStyle w:val="ExListParagraph"/>
      </w:pPr>
      <w:r>
        <w:t>Create a numbe</w:t>
      </w:r>
      <w:r>
        <w:t>r of</w:t>
      </w:r>
      <w:r>
        <w:t xml:space="preserve"> appointments that are scheduled every day at the exactly the same time. Since this is not a real-life implementation but the purpose is to become familiar with the Date/Time API, you will be creating 7 instances of Appointment, one for each day of the</w:t>
      </w:r>
      <w:r>
        <w:t xml:space="preserve"> week. </w:t>
      </w:r>
    </w:p>
    <w:p w14:paraId="7665149E" w14:textId="77777777" w:rsidR="00BA1816" w:rsidRDefault="005D6FA0" w:rsidP="000617BA">
      <w:pPr>
        <w:pStyle w:val="ExNoteHeader"/>
      </w:pPr>
      <w:r>
        <w:lastRenderedPageBreak/>
        <w:t xml:space="preserve">Implement </w:t>
      </w:r>
      <w:proofErr w:type="spellStart"/>
      <w:r w:rsidRPr="000E1B0B">
        <w:t>createFirstDayOfNextMonthAppointment</w:t>
      </w:r>
      <w:proofErr w:type="spellEnd"/>
    </w:p>
    <w:p w14:paraId="1ED4D9A0" w14:textId="77777777" w:rsidR="00BA1816" w:rsidRDefault="005D6FA0" w:rsidP="000617BA">
      <w:pPr>
        <w:pStyle w:val="ExListParagraph"/>
      </w:pPr>
      <w:r>
        <w:t>Create an appointment that is scheduled for the first day of next month</w:t>
      </w:r>
      <w:r>
        <w:t xml:space="preserve"> (from today)</w:t>
      </w:r>
      <w:r>
        <w:t xml:space="preserve"> at noon.</w:t>
      </w:r>
    </w:p>
    <w:p w14:paraId="66AD9C13" w14:textId="77777777" w:rsidR="00BA1816" w:rsidRDefault="005D6FA0" w:rsidP="000617BA">
      <w:pPr>
        <w:pStyle w:val="ExNoteHeader"/>
      </w:pPr>
      <w:r>
        <w:t xml:space="preserve">Implement </w:t>
      </w:r>
      <w:proofErr w:type="spellStart"/>
      <w:r w:rsidRPr="000E1B0B">
        <w:t>createRepeatingAppointment</w:t>
      </w:r>
      <w:proofErr w:type="spellEnd"/>
    </w:p>
    <w:p w14:paraId="2D4973A6" w14:textId="77777777" w:rsidR="00BA1816" w:rsidRDefault="005D6FA0" w:rsidP="000617BA">
      <w:pPr>
        <w:pStyle w:val="ExListParagraph"/>
      </w:pPr>
      <w:r>
        <w:t xml:space="preserve">Create 7 recurring appointments, where the appointments are scheduled </w:t>
      </w:r>
      <w:r>
        <w:t>every X minutes. (X is provided as method parameter)</w:t>
      </w:r>
    </w:p>
    <w:p w14:paraId="75E66C9C" w14:textId="77777777" w:rsidR="00BA1816" w:rsidRDefault="005D6FA0" w:rsidP="000617BA">
      <w:pPr>
        <w:pStyle w:val="ExNoteHeader"/>
      </w:pPr>
      <w:r>
        <w:t xml:space="preserve">Implement </w:t>
      </w:r>
      <w:proofErr w:type="spellStart"/>
      <w:r w:rsidRPr="000E1B0B">
        <w:t>createDayAppointments</w:t>
      </w:r>
      <w:proofErr w:type="spellEnd"/>
    </w:p>
    <w:p w14:paraId="23E19D8D" w14:textId="77777777" w:rsidR="000E1B0B" w:rsidRDefault="005D6FA0" w:rsidP="000617BA">
      <w:pPr>
        <w:pStyle w:val="ExListParagraph"/>
      </w:pPr>
      <w:r>
        <w:t>Create 7 recurring appointments where the appointment is scheduled every week (at the given day) at (exactly) the given time.</w:t>
      </w:r>
    </w:p>
    <w:p w14:paraId="2165EDE3" w14:textId="77777777" w:rsidR="000E1B0B" w:rsidRDefault="005D6FA0" w:rsidP="000617BA">
      <w:pPr>
        <w:pStyle w:val="ExNoteHeader"/>
      </w:pPr>
      <w:r>
        <w:t xml:space="preserve">Run the </w:t>
      </w:r>
      <w:proofErr w:type="spellStart"/>
      <w:r w:rsidRPr="000E1B0B">
        <w:t>AgendaClient</w:t>
      </w:r>
      <w:proofErr w:type="spellEnd"/>
    </w:p>
    <w:p w14:paraId="5E63D1C3" w14:textId="77777777" w:rsidR="000E1B0B" w:rsidRDefault="005D6FA0" w:rsidP="000617BA">
      <w:pPr>
        <w:pStyle w:val="ExListParagraph"/>
      </w:pPr>
      <w:r>
        <w:t>Run the client applicati</w:t>
      </w:r>
      <w:r>
        <w:t xml:space="preserve">on and start scheduling appointments to test the different implementations of you class. </w:t>
      </w:r>
    </w:p>
    <w:p w14:paraId="36731DCD" w14:textId="77777777" w:rsidR="000E1B0B" w:rsidRDefault="005D6FA0" w:rsidP="000617BA">
      <w:pPr>
        <w:pStyle w:val="ExListParagraph"/>
      </w:pPr>
      <w:r>
        <w:t>When appointments are created, make sure they are created at the expected moment(s) in time and are triggered</w:t>
      </w:r>
      <w:r>
        <w:t xml:space="preserve"> at the exact time provided.</w:t>
      </w:r>
    </w:p>
    <w:p w14:paraId="794B13E4" w14:textId="77777777" w:rsidR="00A44A21" w:rsidRDefault="005D6FA0" w:rsidP="000E1B0B">
      <w:pPr>
        <w:pStyle w:val="ExerciseText"/>
      </w:pPr>
    </w:p>
    <w:p w14:paraId="50470A89" w14:textId="77777777" w:rsidR="00A44A21" w:rsidRPr="000E1B0B" w:rsidRDefault="005D6FA0" w:rsidP="000617BA">
      <w:pPr>
        <w:pStyle w:val="ExText"/>
      </w:pPr>
      <w:r>
        <w:t xml:space="preserve">As a reminder… within this </w:t>
      </w:r>
      <w:r>
        <w:t>application, you can fast-forward time!</w:t>
      </w:r>
    </w:p>
    <w:p w14:paraId="506C1B96" w14:textId="77777777" w:rsidR="00C07C33" w:rsidRDefault="005D6FA0"/>
    <w:sectPr w:rsidR="00C07C33" w:rsidSect="008B229C">
      <w:headerReference w:type="even" r:id="rId34"/>
      <w:footerReference w:type="even" r:id="rId35"/>
      <w:footerReference w:type="default" r:id="rId36"/>
      <w:type w:val="oddPage"/>
      <w:pgSz w:w="12240" w:h="15840" w:code="1"/>
      <w:pgMar w:top="1077" w:right="1077" w:bottom="1077" w:left="107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F6593" w14:textId="77777777" w:rsidR="005D6FA0" w:rsidRDefault="005D6FA0">
      <w:r>
        <w:separator/>
      </w:r>
    </w:p>
    <w:p w14:paraId="03B891F2" w14:textId="77777777" w:rsidR="005D6FA0" w:rsidRDefault="005D6FA0"/>
    <w:p w14:paraId="5AC3A6B6" w14:textId="77777777" w:rsidR="005D6FA0" w:rsidRDefault="005D6FA0"/>
    <w:p w14:paraId="1EDF7DFE" w14:textId="77777777" w:rsidR="005D6FA0" w:rsidRDefault="005D6FA0"/>
    <w:p w14:paraId="7EF145FF" w14:textId="77777777" w:rsidR="005D6FA0" w:rsidRDefault="005D6FA0"/>
    <w:p w14:paraId="091747D8" w14:textId="77777777" w:rsidR="005D6FA0" w:rsidRDefault="005D6FA0"/>
  </w:endnote>
  <w:endnote w:type="continuationSeparator" w:id="0">
    <w:p w14:paraId="75918F8D" w14:textId="77777777" w:rsidR="005D6FA0" w:rsidRDefault="005D6FA0">
      <w:r>
        <w:continuationSeparator/>
      </w:r>
    </w:p>
    <w:p w14:paraId="6C3D04B0" w14:textId="77777777" w:rsidR="005D6FA0" w:rsidRDefault="005D6FA0"/>
    <w:p w14:paraId="7BE9C680" w14:textId="77777777" w:rsidR="005D6FA0" w:rsidRDefault="005D6FA0"/>
    <w:p w14:paraId="5271125D" w14:textId="77777777" w:rsidR="005D6FA0" w:rsidRDefault="005D6FA0"/>
    <w:p w14:paraId="56DA48FC" w14:textId="77777777" w:rsidR="005D6FA0" w:rsidRDefault="005D6FA0"/>
    <w:p w14:paraId="0F2EC52A" w14:textId="77777777" w:rsidR="005D6FA0" w:rsidRDefault="005D6F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F5874" w14:textId="77777777" w:rsidR="00EF7F96" w:rsidRDefault="005D6FA0">
    <w:pPr>
      <w:pStyle w:val="Footer"/>
      <w:tabs>
        <w:tab w:val="left" w:pos="480"/>
      </w:tabs>
      <w:rP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Pr>
        <w:rStyle w:val="PageNumber"/>
        <w:rFonts w:ascii="Arial" w:hAnsi="Arial" w:cs="Arial"/>
      </w:rPr>
      <w:t>2</w:t>
    </w:r>
    <w:r>
      <w:fldChar w:fldCharType="end"/>
    </w:r>
    <w:r>
      <w:rPr>
        <w:rStyle w:val="PageNumber"/>
        <w:rFonts w:ascii="Arial" w:hAnsi="Arial" w:cs="Arial"/>
      </w:rPr>
      <w:t xml:space="preserve">             </w:t>
    </w:r>
    <w:r>
      <w:rPr>
        <w:rFonts w:ascii="Arial" w:hAnsi="Arial" w:cs="Arial"/>
      </w:rPr>
      <w:t xml:space="preserve">Copyright © </w:t>
    </w:r>
    <w:r>
      <w:rPr>
        <w:rFonts w:ascii="Arial" w:hAnsi="Arial" w:cs="Arial"/>
      </w:rPr>
      <w:fldChar w:fldCharType="begin"/>
    </w:r>
    <w:r>
      <w:rPr>
        <w:rFonts w:ascii="Arial" w:hAnsi="Arial" w:cs="Arial"/>
      </w:rPr>
      <w:instrText xml:space="preserve"> DOCPROPERTY  TT_CopyrightYear </w:instrText>
    </w:r>
    <w:r>
      <w:rPr>
        <w:rFonts w:ascii="Arial" w:hAnsi="Arial" w:cs="Arial"/>
      </w:rPr>
      <w:fldChar w:fldCharType="separate"/>
    </w:r>
    <w:r w:rsidR="008E0370">
      <w:rPr>
        <w:rFonts w:ascii="Arial" w:hAnsi="Arial" w:cs="Arial"/>
      </w:rPr>
      <w:t>2020</w:t>
    </w:r>
    <w:r>
      <w:fldChar w:fldCharType="end"/>
    </w:r>
    <w:r>
      <w:rPr>
        <w:rFonts w:ascii="Arial" w:hAnsi="Arial" w:cs="Arial"/>
      </w:rPr>
      <w:t xml:space="preserve"> Trivera Technologies LLC. Worldwide. All Rights Reserved.        </w:t>
    </w:r>
    <w:r>
      <w:rPr>
        <w:rFonts w:ascii="Arial" w:hAnsi="Arial" w:cs="Arial"/>
      </w:rPr>
      <w:fldChar w:fldCharType="begin"/>
    </w:r>
    <w:r>
      <w:rPr>
        <w:rFonts w:ascii="Arial" w:hAnsi="Arial" w:cs="Arial"/>
      </w:rPr>
      <w:instrText xml:space="preserve"> DOCPROPERTY TT_CourseRefNum </w:instrText>
    </w:r>
    <w:r>
      <w:rPr>
        <w:rFonts w:ascii="Arial" w:hAnsi="Arial" w:cs="Arial"/>
      </w:rPr>
      <w:fldChar w:fldCharType="separate"/>
    </w:r>
    <w:r w:rsidR="008E0370">
      <w:rPr>
        <w:rFonts w:ascii="Arial" w:hAnsi="Arial" w:cs="Arial"/>
      </w:rPr>
      <w:t>TT2100H</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BD8C7" w14:textId="77777777" w:rsidR="00EF7F96" w:rsidRDefault="005D6FA0">
    <w:pPr>
      <w:pStyle w:val="Footer"/>
      <w:jc w:val="right"/>
      <w:rPr>
        <w:rFonts w:ascii="Arial" w:hAnsi="Arial" w:cs="Arial"/>
      </w:rPr>
    </w:pPr>
    <w:r>
      <w:rPr>
        <w:rFonts w:ascii="Arial" w:hAnsi="Arial" w:cs="Arial"/>
      </w:rPr>
      <w:fldChar w:fldCharType="begin"/>
    </w:r>
    <w:r>
      <w:rPr>
        <w:rFonts w:ascii="Arial" w:hAnsi="Arial" w:cs="Arial"/>
      </w:rPr>
      <w:instrText xml:space="preserve"> DOCPROPERTY TT_CourseRefNum </w:instrText>
    </w:r>
    <w:r>
      <w:rPr>
        <w:rFonts w:ascii="Arial" w:hAnsi="Arial" w:cs="Arial"/>
      </w:rPr>
      <w:fldChar w:fldCharType="separate"/>
    </w:r>
    <w:r w:rsidR="008E0370">
      <w:rPr>
        <w:rFonts w:ascii="Arial" w:hAnsi="Arial" w:cs="Arial"/>
      </w:rPr>
      <w:t>TT2100H</w:t>
    </w:r>
    <w:r>
      <w:fldChar w:fldCharType="end"/>
    </w:r>
    <w:r>
      <w:rPr>
        <w:rFonts w:ascii="Arial" w:hAnsi="Arial" w:cs="Arial"/>
      </w:rPr>
      <w:t xml:space="preserve">           Copyright © </w:t>
    </w:r>
    <w:r>
      <w:rPr>
        <w:rFonts w:ascii="Arial" w:hAnsi="Arial" w:cs="Arial"/>
      </w:rPr>
      <w:fldChar w:fldCharType="begin"/>
    </w:r>
    <w:r>
      <w:rPr>
        <w:rFonts w:ascii="Arial" w:hAnsi="Arial" w:cs="Arial"/>
      </w:rPr>
      <w:instrText xml:space="preserve"> DOCPROPERTY TT_CopyrightYear </w:instrText>
    </w:r>
    <w:r>
      <w:rPr>
        <w:rFonts w:ascii="Arial" w:hAnsi="Arial" w:cs="Arial"/>
      </w:rPr>
      <w:fldChar w:fldCharType="separate"/>
    </w:r>
    <w:r w:rsidR="008E0370">
      <w:rPr>
        <w:rFonts w:ascii="Arial" w:hAnsi="Arial" w:cs="Arial"/>
      </w:rPr>
      <w:t>2020</w:t>
    </w:r>
    <w:r>
      <w:fldChar w:fldCharType="end"/>
    </w:r>
    <w:r>
      <w:rPr>
        <w:rFonts w:ascii="Arial" w:hAnsi="Arial" w:cs="Arial"/>
      </w:rPr>
      <w:t xml:space="preserve"> Trivera Technologies LLC., Worldwide. All Rights Reserved.              </w:t>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Pr>
        <w:rStyle w:val="PageNumber"/>
        <w:rFonts w:ascii="Arial" w:hAnsi="Arial" w:cs="Arial"/>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5EF4A" w14:textId="77777777" w:rsidR="005D6FA0" w:rsidRDefault="005D6FA0">
      <w:r>
        <w:separator/>
      </w:r>
    </w:p>
    <w:p w14:paraId="6E49ABE4" w14:textId="77777777" w:rsidR="005D6FA0" w:rsidRDefault="005D6FA0"/>
    <w:p w14:paraId="1B544B02" w14:textId="77777777" w:rsidR="005D6FA0" w:rsidRDefault="005D6FA0"/>
    <w:p w14:paraId="0BCE44E6" w14:textId="77777777" w:rsidR="005D6FA0" w:rsidRDefault="005D6FA0"/>
    <w:p w14:paraId="0335F5BD" w14:textId="77777777" w:rsidR="005D6FA0" w:rsidRDefault="005D6FA0"/>
    <w:p w14:paraId="48210064" w14:textId="77777777" w:rsidR="005D6FA0" w:rsidRDefault="005D6FA0"/>
  </w:footnote>
  <w:footnote w:type="continuationSeparator" w:id="0">
    <w:p w14:paraId="1763DB33" w14:textId="77777777" w:rsidR="005D6FA0" w:rsidRDefault="005D6FA0">
      <w:r>
        <w:continuationSeparator/>
      </w:r>
    </w:p>
    <w:p w14:paraId="6CDCFD54" w14:textId="77777777" w:rsidR="005D6FA0" w:rsidRDefault="005D6FA0"/>
    <w:p w14:paraId="74EF7C7E" w14:textId="77777777" w:rsidR="005D6FA0" w:rsidRDefault="005D6FA0"/>
    <w:p w14:paraId="2287ED14" w14:textId="77777777" w:rsidR="005D6FA0" w:rsidRDefault="005D6FA0"/>
    <w:p w14:paraId="539EE31E" w14:textId="77777777" w:rsidR="005D6FA0" w:rsidRDefault="005D6FA0"/>
    <w:p w14:paraId="117BE159" w14:textId="77777777" w:rsidR="005D6FA0" w:rsidRDefault="005D6F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B7A0D" w14:textId="77777777" w:rsidR="00FF10C9" w:rsidRDefault="00FF10C9" w:rsidP="00FF10C9">
    <w:pPr>
      <w:pStyle w:val="Header"/>
    </w:pPr>
  </w:p>
  <w:p w14:paraId="2EB61CD7" w14:textId="77777777" w:rsidR="001147C9" w:rsidRPr="00FF10C9" w:rsidRDefault="001147C9" w:rsidP="00FF10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48B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AC246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3C40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B18A9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4A06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9261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548C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11C05070"/>
    <w:lvl w:ilvl="0">
      <w:start w:val="1"/>
      <w:numFmt w:val="decimal"/>
      <w:lvlText w:val="%1."/>
      <w:lvlJc w:val="left"/>
      <w:pPr>
        <w:tabs>
          <w:tab w:val="num" w:pos="360"/>
        </w:tabs>
        <w:ind w:left="360" w:hanging="360"/>
      </w:pPr>
    </w:lvl>
  </w:abstractNum>
  <w:abstractNum w:abstractNumId="8" w15:restartNumberingAfterBreak="0">
    <w:nsid w:val="034A6DDB"/>
    <w:multiLevelType w:val="hybridMultilevel"/>
    <w:tmpl w:val="78AC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270288"/>
    <w:multiLevelType w:val="hybridMultilevel"/>
    <w:tmpl w:val="81729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BE33CE"/>
    <w:multiLevelType w:val="hybridMultilevel"/>
    <w:tmpl w:val="E7C64672"/>
    <w:lvl w:ilvl="0" w:tplc="4290F9CE">
      <w:start w:val="1"/>
      <w:numFmt w:val="bullet"/>
      <w:lvlText w:val=""/>
      <w:lvlJc w:val="left"/>
      <w:pPr>
        <w:tabs>
          <w:tab w:val="num" w:pos="648"/>
        </w:tabs>
        <w:ind w:left="648" w:hanging="648"/>
      </w:pPr>
      <w:rPr>
        <w:rFonts w:ascii="Wingdings" w:hAnsi="Wingdings" w:hint="default"/>
        <w:sz w:val="28"/>
      </w:rPr>
    </w:lvl>
    <w:lvl w:ilvl="1" w:tplc="D96C8D64">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2231B6"/>
    <w:multiLevelType w:val="hybridMultilevel"/>
    <w:tmpl w:val="9E245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F43C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22668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14280F"/>
    <w:multiLevelType w:val="hybridMultilevel"/>
    <w:tmpl w:val="FC18F2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C685663"/>
    <w:multiLevelType w:val="hybridMultilevel"/>
    <w:tmpl w:val="50403C52"/>
    <w:lvl w:ilvl="0" w:tplc="947E3338">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D59620E"/>
    <w:multiLevelType w:val="hybridMultilevel"/>
    <w:tmpl w:val="F91EB7C2"/>
    <w:lvl w:ilvl="0" w:tplc="0E6C988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A343C2"/>
    <w:multiLevelType w:val="hybridMultilevel"/>
    <w:tmpl w:val="3594EEA2"/>
    <w:lvl w:ilvl="0" w:tplc="E9225964">
      <w:start w:val="1"/>
      <w:numFmt w:val="decimal"/>
      <w:lvlRestart w:val="0"/>
      <w:lvlText w:val="%1)"/>
      <w:lvlJc w:val="left"/>
      <w:pPr>
        <w:tabs>
          <w:tab w:val="num" w:pos="2520"/>
        </w:tabs>
        <w:ind w:left="2232" w:hanging="72"/>
      </w:pPr>
      <w:rPr>
        <w:rFonts w:hint="default"/>
      </w:rPr>
    </w:lvl>
    <w:lvl w:ilvl="1" w:tplc="04090019">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8" w15:restartNumberingAfterBreak="0">
    <w:nsid w:val="32B92570"/>
    <w:multiLevelType w:val="multilevel"/>
    <w:tmpl w:val="085ABCB4"/>
    <w:lvl w:ilvl="0">
      <w:start w:val="1"/>
      <w:numFmt w:val="decimal"/>
      <w:lvlText w:val="Session %1"/>
      <w:lvlJc w:val="left"/>
      <w:pPr>
        <w:tabs>
          <w:tab w:val="num" w:pos="2040"/>
        </w:tabs>
        <w:ind w:left="240" w:firstLine="0"/>
      </w:pPr>
      <w:rPr>
        <w:rFonts w:hint="default"/>
      </w:rPr>
    </w:lvl>
    <w:lvl w:ilvl="1">
      <w:start w:val="1"/>
      <w:numFmt w:val="decimal"/>
      <w:lvlText w:val="Lesson %2"/>
      <w:lvlJc w:val="left"/>
      <w:pPr>
        <w:tabs>
          <w:tab w:val="num" w:pos="2040"/>
        </w:tabs>
        <w:ind w:left="240" w:firstLine="0"/>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320"/>
        </w:tabs>
        <w:ind w:left="1104" w:hanging="864"/>
      </w:pPr>
      <w:rPr>
        <w:rFonts w:hint="default"/>
      </w:rPr>
    </w:lvl>
    <w:lvl w:ilvl="4">
      <w:start w:val="1"/>
      <w:numFmt w:val="decimal"/>
      <w:lvlText w:val="%1.%2.%3.%4.%5"/>
      <w:lvlJc w:val="left"/>
      <w:pPr>
        <w:tabs>
          <w:tab w:val="num" w:pos="1680"/>
        </w:tabs>
        <w:ind w:left="1248" w:hanging="1008"/>
      </w:pPr>
      <w:rPr>
        <w:rFonts w:hint="default"/>
      </w:rPr>
    </w:lvl>
    <w:lvl w:ilvl="5">
      <w:start w:val="1"/>
      <w:numFmt w:val="decimal"/>
      <w:lvlText w:val="%1.%2.%3.%4.%5.%6"/>
      <w:lvlJc w:val="left"/>
      <w:pPr>
        <w:tabs>
          <w:tab w:val="num" w:pos="1392"/>
        </w:tabs>
        <w:ind w:left="1392" w:hanging="1152"/>
      </w:pPr>
      <w:rPr>
        <w:rFonts w:hint="default"/>
      </w:rPr>
    </w:lvl>
    <w:lvl w:ilvl="6">
      <w:start w:val="1"/>
      <w:numFmt w:val="decimal"/>
      <w:lvlText w:val="%1.%2.%3.%4.%5.%6.%7"/>
      <w:lvlJc w:val="left"/>
      <w:pPr>
        <w:tabs>
          <w:tab w:val="num" w:pos="1536"/>
        </w:tabs>
        <w:ind w:left="1536" w:hanging="1296"/>
      </w:pPr>
      <w:rPr>
        <w:rFonts w:hint="default"/>
      </w:rPr>
    </w:lvl>
    <w:lvl w:ilvl="7">
      <w:start w:val="1"/>
      <w:numFmt w:val="decimal"/>
      <w:lvlText w:val="%1.%2.%3.%4.%5.%6.%7.%8"/>
      <w:lvlJc w:val="left"/>
      <w:pPr>
        <w:tabs>
          <w:tab w:val="num" w:pos="1680"/>
        </w:tabs>
        <w:ind w:left="1680" w:hanging="1440"/>
      </w:pPr>
      <w:rPr>
        <w:rFonts w:hint="default"/>
      </w:rPr>
    </w:lvl>
    <w:lvl w:ilvl="8">
      <w:start w:val="1"/>
      <w:numFmt w:val="decimal"/>
      <w:lvlText w:val="%1.%2.%3.%4.%5.%6.%7.%8.%9"/>
      <w:lvlJc w:val="left"/>
      <w:pPr>
        <w:tabs>
          <w:tab w:val="num" w:pos="1824"/>
        </w:tabs>
        <w:ind w:left="1824" w:hanging="1584"/>
      </w:pPr>
      <w:rPr>
        <w:rFonts w:hint="default"/>
      </w:rPr>
    </w:lvl>
  </w:abstractNum>
  <w:abstractNum w:abstractNumId="19" w15:restartNumberingAfterBreak="0">
    <w:nsid w:val="369D56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0621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3F2F5F"/>
    <w:multiLevelType w:val="multilevel"/>
    <w:tmpl w:val="A74ED75C"/>
    <w:lvl w:ilvl="0">
      <w:start w:val="1"/>
      <w:numFmt w:val="decimal"/>
      <w:pStyle w:val="ExTitle"/>
      <w:lvlText w:val="Exercise %1."/>
      <w:lvlJc w:val="left"/>
      <w:pPr>
        <w:tabs>
          <w:tab w:val="num" w:pos="3720"/>
        </w:tabs>
        <w:ind w:left="2640" w:hanging="360"/>
      </w:pPr>
      <w:rPr>
        <w:rFonts w:hint="default"/>
      </w:rPr>
    </w:lvl>
    <w:lvl w:ilvl="1">
      <w:start w:val="1"/>
      <w:numFmt w:val="decimal"/>
      <w:pStyle w:val="ExListParagraph"/>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3F7D5B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AB4F2B"/>
    <w:multiLevelType w:val="hybridMultilevel"/>
    <w:tmpl w:val="CD2226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9057A06"/>
    <w:multiLevelType w:val="multilevel"/>
    <w:tmpl w:val="6602CAE0"/>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C3F45D6"/>
    <w:multiLevelType w:val="hybridMultilevel"/>
    <w:tmpl w:val="A6E8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EA78D5"/>
    <w:multiLevelType w:val="hybridMultilevel"/>
    <w:tmpl w:val="9940C57C"/>
    <w:lvl w:ilvl="0" w:tplc="03BA6D76">
      <w:start w:val="1"/>
      <w:numFmt w:val="decimal"/>
      <w:pStyle w:val="FootnoteReference"/>
      <w:lvlText w:val="%1."/>
      <w:lvlJc w:val="left"/>
      <w:pPr>
        <w:ind w:left="850" w:hanging="360"/>
      </w:p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7" w15:restartNumberingAfterBreak="0">
    <w:nsid w:val="529308C9"/>
    <w:multiLevelType w:val="hybridMultilevel"/>
    <w:tmpl w:val="FF94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083339"/>
    <w:multiLevelType w:val="hybridMultilevel"/>
    <w:tmpl w:val="B4C0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536B22"/>
    <w:multiLevelType w:val="hybridMultilevel"/>
    <w:tmpl w:val="D3666E30"/>
    <w:lvl w:ilvl="0" w:tplc="11844176">
      <w:start w:val="1"/>
      <w:numFmt w:val="bullet"/>
      <w:lvlText w:val=""/>
      <w:lvlJc w:val="left"/>
      <w:pPr>
        <w:ind w:left="1080" w:hanging="360"/>
      </w:pPr>
      <w:rPr>
        <w:rFonts w:ascii="Symbol" w:hAnsi="Symbol" w:hint="default"/>
      </w:rPr>
    </w:lvl>
    <w:lvl w:ilvl="1" w:tplc="87AC42D2">
      <w:start w:val="1"/>
      <w:numFmt w:val="bullet"/>
      <w:lvlText w:val=""/>
      <w:lvlJc w:val="left"/>
      <w:pPr>
        <w:tabs>
          <w:tab w:val="num" w:pos="1797"/>
        </w:tabs>
        <w:ind w:left="1797" w:hanging="360"/>
      </w:pPr>
      <w:rPr>
        <w:rFonts w:ascii="Webdings" w:hAnsi="Webdings" w:hint="default"/>
        <w:sz w:val="28"/>
      </w:rPr>
    </w:lvl>
    <w:lvl w:ilvl="2" w:tplc="0409000F">
      <w:start w:val="1"/>
      <w:numFmt w:val="decimal"/>
      <w:lvlText w:val="%3."/>
      <w:lvlJc w:val="left"/>
      <w:pPr>
        <w:tabs>
          <w:tab w:val="num" w:pos="2517"/>
        </w:tabs>
        <w:ind w:left="2517" w:hanging="360"/>
      </w:pPr>
      <w:rPr>
        <w:rFonts w:hint="default"/>
      </w:rPr>
    </w:lvl>
    <w:lvl w:ilvl="3" w:tplc="B48864AA">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6B8F0BCD"/>
    <w:multiLevelType w:val="hybridMultilevel"/>
    <w:tmpl w:val="C9EC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F136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B27A9E"/>
    <w:multiLevelType w:val="multilevel"/>
    <w:tmpl w:val="317AA54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800"/>
        </w:tabs>
        <w:ind w:left="864" w:hanging="864"/>
      </w:pPr>
      <w:rPr>
        <w:rFonts w:hint="default"/>
      </w:rPr>
    </w:lvl>
    <w:lvl w:ilvl="4">
      <w:start w:val="1"/>
      <w:numFmt w:val="decimal"/>
      <w:pStyle w:val="Heading5"/>
      <w:lvlText w:val="%1.%2.%3.%4.%5"/>
      <w:lvlJc w:val="left"/>
      <w:pPr>
        <w:tabs>
          <w:tab w:val="num" w:pos="2160"/>
        </w:tabs>
        <w:ind w:left="1008" w:hanging="1008"/>
      </w:pPr>
      <w:rPr>
        <w:rFonts w:hint="default"/>
      </w:rPr>
    </w:lvl>
    <w:lvl w:ilvl="5">
      <w:start w:val="1"/>
      <w:numFmt w:val="decimal"/>
      <w:pStyle w:val="Heading6"/>
      <w:lvlText w:val="%1.%2.%3.%4.%5.%6"/>
      <w:lvlJc w:val="left"/>
      <w:pPr>
        <w:tabs>
          <w:tab w:val="num" w:pos="2520"/>
        </w:tabs>
        <w:ind w:left="1152" w:hanging="1152"/>
      </w:pPr>
      <w:rPr>
        <w:rFonts w:hint="default"/>
      </w:rPr>
    </w:lvl>
    <w:lvl w:ilvl="6">
      <w:start w:val="1"/>
      <w:numFmt w:val="decimal"/>
      <w:pStyle w:val="Heading7"/>
      <w:lvlText w:val="%1.%2.%3.%4.%5.%6.%7"/>
      <w:lvlJc w:val="left"/>
      <w:pPr>
        <w:tabs>
          <w:tab w:val="num" w:pos="2880"/>
        </w:tabs>
        <w:ind w:left="1296" w:hanging="1296"/>
      </w:pPr>
      <w:rPr>
        <w:rFonts w:hint="default"/>
      </w:rPr>
    </w:lvl>
    <w:lvl w:ilvl="7">
      <w:start w:val="1"/>
      <w:numFmt w:val="decimal"/>
      <w:pStyle w:val="Heading8"/>
      <w:lvlText w:val="%1.%2.%3.%4.%5.%6.%7.%8"/>
      <w:lvlJc w:val="left"/>
      <w:pPr>
        <w:tabs>
          <w:tab w:val="num" w:pos="3240"/>
        </w:tabs>
        <w:ind w:left="1440" w:hanging="1440"/>
      </w:pPr>
      <w:rPr>
        <w:rFonts w:hint="default"/>
      </w:rPr>
    </w:lvl>
    <w:lvl w:ilvl="8">
      <w:start w:val="1"/>
      <w:numFmt w:val="decimal"/>
      <w:pStyle w:val="Heading9"/>
      <w:lvlText w:val="%1.%2.%3.%4.%5.%6.%7.%8.%9"/>
      <w:lvlJc w:val="left"/>
      <w:pPr>
        <w:tabs>
          <w:tab w:val="num" w:pos="3600"/>
        </w:tabs>
        <w:ind w:left="1584" w:hanging="1584"/>
      </w:pPr>
      <w:rPr>
        <w:rFonts w:hint="default"/>
      </w:rPr>
    </w:lvl>
  </w:abstractNum>
  <w:abstractNum w:abstractNumId="33" w15:restartNumberingAfterBreak="0">
    <w:nsid w:val="76666B43"/>
    <w:multiLevelType w:val="hybridMultilevel"/>
    <w:tmpl w:val="64CA18E0"/>
    <w:lvl w:ilvl="0" w:tplc="87D8E84A">
      <w:start w:val="1"/>
      <w:numFmt w:val="decimal"/>
      <w:lvlText w:val="Example %1:"/>
      <w:lvlJc w:val="left"/>
      <w:pPr>
        <w:tabs>
          <w:tab w:val="num" w:pos="1440"/>
        </w:tabs>
        <w:ind w:left="72" w:hanging="72"/>
      </w:pPr>
      <w:rPr>
        <w:rFonts w:ascii="Tahoma" w:hAnsi="Tahoma"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9383E92"/>
    <w:multiLevelType w:val="hybridMultilevel"/>
    <w:tmpl w:val="717C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2"/>
  </w:num>
  <w:num w:numId="3">
    <w:abstractNumId w:val="10"/>
  </w:num>
  <w:num w:numId="4">
    <w:abstractNumId w:val="6"/>
  </w:num>
  <w:num w:numId="5">
    <w:abstractNumId w:val="4"/>
  </w:num>
  <w:num w:numId="6">
    <w:abstractNumId w:val="7"/>
  </w:num>
  <w:num w:numId="7">
    <w:abstractNumId w:val="3"/>
  </w:num>
  <w:num w:numId="8">
    <w:abstractNumId w:val="2"/>
  </w:num>
  <w:num w:numId="9">
    <w:abstractNumId w:val="1"/>
  </w:num>
  <w:num w:numId="10">
    <w:abstractNumId w:val="0"/>
  </w:num>
  <w:num w:numId="11">
    <w:abstractNumId w:val="33"/>
  </w:num>
  <w:num w:numId="12">
    <w:abstractNumId w:val="17"/>
    <w:lvlOverride w:ilvl="0">
      <w:startOverride w:val="1"/>
    </w:lvlOverride>
  </w:num>
  <w:num w:numId="13">
    <w:abstractNumId w:val="18"/>
  </w:num>
  <w:num w:numId="14">
    <w:abstractNumId w:val="21"/>
  </w:num>
  <w:num w:numId="15">
    <w:abstractNumId w:val="11"/>
  </w:num>
  <w:num w:numId="16">
    <w:abstractNumId w:val="29"/>
  </w:num>
  <w:num w:numId="17">
    <w:abstractNumId w:val="14"/>
  </w:num>
  <w:num w:numId="18">
    <w:abstractNumId w:val="23"/>
  </w:num>
  <w:num w:numId="19">
    <w:abstractNumId w:val="9"/>
  </w:num>
  <w:num w:numId="20">
    <w:abstractNumId w:val="16"/>
  </w:num>
  <w:num w:numId="21">
    <w:abstractNumId w:val="20"/>
  </w:num>
  <w:num w:numId="22">
    <w:abstractNumId w:val="13"/>
  </w:num>
  <w:num w:numId="23">
    <w:abstractNumId w:val="19"/>
  </w:num>
  <w:num w:numId="24">
    <w:abstractNumId w:val="22"/>
  </w:num>
  <w:num w:numId="25">
    <w:abstractNumId w:val="12"/>
  </w:num>
  <w:num w:numId="26">
    <w:abstractNumId w:val="24"/>
  </w:num>
  <w:num w:numId="27">
    <w:abstractNumId w:val="31"/>
  </w:num>
  <w:num w:numId="28">
    <w:abstractNumId w:val="24"/>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7"/>
  </w:num>
  <w:num w:numId="32">
    <w:abstractNumId w:val="15"/>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num>
  <w:num w:numId="39">
    <w:abstractNumId w:val="8"/>
  </w:num>
  <w:num w:numId="40">
    <w:abstractNumId w:val="28"/>
  </w:num>
  <w:num w:numId="41">
    <w:abstractNumId w:val="30"/>
  </w:num>
  <w:num w:numId="42">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mirrorMargin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nl-NL"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displayVerticalDrawingGridEvery w:val="2"/>
  <w:noPunctuationKerning/>
  <w:characterSpacingControl w:val="doNotCompress"/>
  <w:hdrShapeDefaults>
    <o:shapedefaults v:ext="edit" spidmax="2049">
      <o:colormru v:ext="edit" colors="#60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5F5"/>
    <w:rsid w:val="00012306"/>
    <w:rsid w:val="00022C1F"/>
    <w:rsid w:val="0003199C"/>
    <w:rsid w:val="00037699"/>
    <w:rsid w:val="00046B2D"/>
    <w:rsid w:val="0005378C"/>
    <w:rsid w:val="00060663"/>
    <w:rsid w:val="0006197D"/>
    <w:rsid w:val="00064513"/>
    <w:rsid w:val="00076F74"/>
    <w:rsid w:val="000835C6"/>
    <w:rsid w:val="00095595"/>
    <w:rsid w:val="00097A5A"/>
    <w:rsid w:val="000A230E"/>
    <w:rsid w:val="000A7974"/>
    <w:rsid w:val="000B48AC"/>
    <w:rsid w:val="000B5A3E"/>
    <w:rsid w:val="00111CA3"/>
    <w:rsid w:val="00113737"/>
    <w:rsid w:val="001147C9"/>
    <w:rsid w:val="00123D50"/>
    <w:rsid w:val="001271AD"/>
    <w:rsid w:val="00154E0F"/>
    <w:rsid w:val="00157F9B"/>
    <w:rsid w:val="00171E5F"/>
    <w:rsid w:val="00185A01"/>
    <w:rsid w:val="00196D8E"/>
    <w:rsid w:val="001C18BC"/>
    <w:rsid w:val="0020419D"/>
    <w:rsid w:val="00260252"/>
    <w:rsid w:val="002A4EB2"/>
    <w:rsid w:val="002B12C9"/>
    <w:rsid w:val="002D513B"/>
    <w:rsid w:val="002D5D84"/>
    <w:rsid w:val="002E0410"/>
    <w:rsid w:val="002E2F49"/>
    <w:rsid w:val="00313496"/>
    <w:rsid w:val="003162BF"/>
    <w:rsid w:val="00326121"/>
    <w:rsid w:val="00344668"/>
    <w:rsid w:val="00360C13"/>
    <w:rsid w:val="003614EC"/>
    <w:rsid w:val="00371E87"/>
    <w:rsid w:val="00394756"/>
    <w:rsid w:val="00395324"/>
    <w:rsid w:val="003D12CF"/>
    <w:rsid w:val="003D17BB"/>
    <w:rsid w:val="004072F0"/>
    <w:rsid w:val="00434BEE"/>
    <w:rsid w:val="004429A0"/>
    <w:rsid w:val="00453270"/>
    <w:rsid w:val="0047739D"/>
    <w:rsid w:val="004A5322"/>
    <w:rsid w:val="004B4196"/>
    <w:rsid w:val="004B68ED"/>
    <w:rsid w:val="004B7B47"/>
    <w:rsid w:val="004C64B8"/>
    <w:rsid w:val="004D0246"/>
    <w:rsid w:val="004D343C"/>
    <w:rsid w:val="004D4074"/>
    <w:rsid w:val="005563CD"/>
    <w:rsid w:val="0056098D"/>
    <w:rsid w:val="005704FB"/>
    <w:rsid w:val="00570518"/>
    <w:rsid w:val="00572A23"/>
    <w:rsid w:val="00573C14"/>
    <w:rsid w:val="00583DF7"/>
    <w:rsid w:val="0058685A"/>
    <w:rsid w:val="00590959"/>
    <w:rsid w:val="00591D65"/>
    <w:rsid w:val="0059334A"/>
    <w:rsid w:val="005B5922"/>
    <w:rsid w:val="005B7DD1"/>
    <w:rsid w:val="005C12D5"/>
    <w:rsid w:val="005D20E0"/>
    <w:rsid w:val="005D6FA0"/>
    <w:rsid w:val="005D7C6D"/>
    <w:rsid w:val="005F1954"/>
    <w:rsid w:val="005F3044"/>
    <w:rsid w:val="006006F2"/>
    <w:rsid w:val="00611582"/>
    <w:rsid w:val="00611F16"/>
    <w:rsid w:val="00624701"/>
    <w:rsid w:val="00625352"/>
    <w:rsid w:val="00630077"/>
    <w:rsid w:val="00650CA7"/>
    <w:rsid w:val="00662A04"/>
    <w:rsid w:val="0066568C"/>
    <w:rsid w:val="0066767A"/>
    <w:rsid w:val="00683CAB"/>
    <w:rsid w:val="00693ADE"/>
    <w:rsid w:val="00696BE7"/>
    <w:rsid w:val="006A0076"/>
    <w:rsid w:val="006A3A1F"/>
    <w:rsid w:val="006A4294"/>
    <w:rsid w:val="006D653A"/>
    <w:rsid w:val="00705B95"/>
    <w:rsid w:val="00713266"/>
    <w:rsid w:val="00743E57"/>
    <w:rsid w:val="007615D7"/>
    <w:rsid w:val="0076531D"/>
    <w:rsid w:val="007657CA"/>
    <w:rsid w:val="00773A13"/>
    <w:rsid w:val="007874CE"/>
    <w:rsid w:val="00794740"/>
    <w:rsid w:val="007A0227"/>
    <w:rsid w:val="007C569B"/>
    <w:rsid w:val="007C6129"/>
    <w:rsid w:val="007D4E60"/>
    <w:rsid w:val="007D678E"/>
    <w:rsid w:val="007E2206"/>
    <w:rsid w:val="007F3567"/>
    <w:rsid w:val="008046C5"/>
    <w:rsid w:val="00814A75"/>
    <w:rsid w:val="00814CA8"/>
    <w:rsid w:val="00820E8F"/>
    <w:rsid w:val="0082521B"/>
    <w:rsid w:val="008344C3"/>
    <w:rsid w:val="00835377"/>
    <w:rsid w:val="008613F4"/>
    <w:rsid w:val="0087738D"/>
    <w:rsid w:val="00894A3D"/>
    <w:rsid w:val="00897E00"/>
    <w:rsid w:val="008A007B"/>
    <w:rsid w:val="008B229C"/>
    <w:rsid w:val="008B6104"/>
    <w:rsid w:val="008C63C7"/>
    <w:rsid w:val="008D1882"/>
    <w:rsid w:val="008D437E"/>
    <w:rsid w:val="008D4DCF"/>
    <w:rsid w:val="008E0370"/>
    <w:rsid w:val="008E16B4"/>
    <w:rsid w:val="008E503A"/>
    <w:rsid w:val="008F3769"/>
    <w:rsid w:val="00924A68"/>
    <w:rsid w:val="00951009"/>
    <w:rsid w:val="0095270D"/>
    <w:rsid w:val="0095278C"/>
    <w:rsid w:val="00956637"/>
    <w:rsid w:val="009B1125"/>
    <w:rsid w:val="009D6A4E"/>
    <w:rsid w:val="009E3D3D"/>
    <w:rsid w:val="009E7CD6"/>
    <w:rsid w:val="009F65DF"/>
    <w:rsid w:val="00A0297A"/>
    <w:rsid w:val="00A03C12"/>
    <w:rsid w:val="00A3209E"/>
    <w:rsid w:val="00A369EE"/>
    <w:rsid w:val="00A45D47"/>
    <w:rsid w:val="00A53FBA"/>
    <w:rsid w:val="00A70D5A"/>
    <w:rsid w:val="00A7345E"/>
    <w:rsid w:val="00A902EF"/>
    <w:rsid w:val="00AA622F"/>
    <w:rsid w:val="00AB0621"/>
    <w:rsid w:val="00AB235C"/>
    <w:rsid w:val="00AD13C4"/>
    <w:rsid w:val="00AE5B2E"/>
    <w:rsid w:val="00B3032E"/>
    <w:rsid w:val="00B35C05"/>
    <w:rsid w:val="00B8037D"/>
    <w:rsid w:val="00BA384D"/>
    <w:rsid w:val="00BE20E0"/>
    <w:rsid w:val="00C27FF8"/>
    <w:rsid w:val="00C31E56"/>
    <w:rsid w:val="00C5681B"/>
    <w:rsid w:val="00C57AA8"/>
    <w:rsid w:val="00C650A3"/>
    <w:rsid w:val="00C86D1D"/>
    <w:rsid w:val="00CA7377"/>
    <w:rsid w:val="00CB6F30"/>
    <w:rsid w:val="00CD6BFD"/>
    <w:rsid w:val="00D01A58"/>
    <w:rsid w:val="00D1227A"/>
    <w:rsid w:val="00D1247A"/>
    <w:rsid w:val="00D27F2F"/>
    <w:rsid w:val="00D31C16"/>
    <w:rsid w:val="00D43D7D"/>
    <w:rsid w:val="00D64B6F"/>
    <w:rsid w:val="00D67674"/>
    <w:rsid w:val="00D9421F"/>
    <w:rsid w:val="00DC2E15"/>
    <w:rsid w:val="00DD2773"/>
    <w:rsid w:val="00DF6AAF"/>
    <w:rsid w:val="00E12FEB"/>
    <w:rsid w:val="00E165F5"/>
    <w:rsid w:val="00E23312"/>
    <w:rsid w:val="00E24A69"/>
    <w:rsid w:val="00E434A8"/>
    <w:rsid w:val="00E7205A"/>
    <w:rsid w:val="00E75A00"/>
    <w:rsid w:val="00E81B5F"/>
    <w:rsid w:val="00E95531"/>
    <w:rsid w:val="00E97F09"/>
    <w:rsid w:val="00EC2EC7"/>
    <w:rsid w:val="00EC7D6F"/>
    <w:rsid w:val="00ED4739"/>
    <w:rsid w:val="00EF0CB5"/>
    <w:rsid w:val="00EF32C9"/>
    <w:rsid w:val="00EF7F96"/>
    <w:rsid w:val="00F078A3"/>
    <w:rsid w:val="00F203D9"/>
    <w:rsid w:val="00F56D7D"/>
    <w:rsid w:val="00F6444C"/>
    <w:rsid w:val="00F65C8D"/>
    <w:rsid w:val="00F75A6F"/>
    <w:rsid w:val="00F84C79"/>
    <w:rsid w:val="00FB1812"/>
    <w:rsid w:val="00FC0652"/>
    <w:rsid w:val="00FC5995"/>
    <w:rsid w:val="00FD47C4"/>
    <w:rsid w:val="00FE7F0D"/>
    <w:rsid w:val="00FF1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colormru v:ext="edit" colors="#606"/>
    </o:shapedefaults>
    <o:shapelayout v:ext="edit">
      <o:idmap v:ext="edit" data="1"/>
    </o:shapelayout>
  </w:shapeDefaults>
  <w:decimalSymbol w:val="."/>
  <w:listSeparator w:val=","/>
  <w14:docId w14:val="62906DDB"/>
  <w15:docId w15:val="{AB40A92D-1BDD-48BA-B6E9-74EA5642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1AD"/>
    <w:rPr>
      <w:sz w:val="21"/>
      <w:szCs w:val="24"/>
    </w:rPr>
  </w:style>
  <w:style w:type="paragraph" w:styleId="Heading1">
    <w:name w:val="heading 1"/>
    <w:basedOn w:val="Normal"/>
    <w:next w:val="Normal"/>
    <w:pPr>
      <w:keepNext/>
      <w:numPr>
        <w:numId w:val="2"/>
      </w:numPr>
      <w:spacing w:before="100" w:beforeAutospacing="1" w:after="100" w:afterAutospacing="1"/>
      <w:outlineLvl w:val="0"/>
    </w:pPr>
    <w:rPr>
      <w:b/>
      <w:bCs/>
      <w:color w:val="000099"/>
      <w:sz w:val="32"/>
      <w:lang w:val="nl-NL"/>
    </w:rPr>
  </w:style>
  <w:style w:type="paragraph" w:styleId="Heading2">
    <w:name w:val="heading 2"/>
    <w:basedOn w:val="Normal"/>
    <w:next w:val="Normal"/>
    <w:autoRedefine/>
    <w:pPr>
      <w:keepNext/>
      <w:keepLines/>
      <w:numPr>
        <w:ilvl w:val="1"/>
        <w:numId w:val="2"/>
      </w:numPr>
      <w:spacing w:before="300" w:after="120"/>
      <w:outlineLvl w:val="1"/>
    </w:pPr>
    <w:rPr>
      <w:rFonts w:ascii="Arial" w:hAnsi="Arial" w:cs="Arial"/>
      <w:b/>
      <w:bCs/>
      <w:i/>
      <w:iCs/>
      <w:sz w:val="28"/>
      <w:szCs w:val="28"/>
    </w:rPr>
  </w:style>
  <w:style w:type="paragraph" w:styleId="Heading3">
    <w:name w:val="heading 3"/>
    <w:basedOn w:val="Normal"/>
    <w:next w:val="Normal"/>
    <w:autoRedefine/>
    <w:pPr>
      <w:keepNext/>
      <w:numPr>
        <w:ilvl w:val="2"/>
        <w:numId w:val="2"/>
      </w:numPr>
      <w:spacing w:before="240" w:after="120"/>
      <w:outlineLvl w:val="2"/>
    </w:pPr>
    <w:rPr>
      <w:rFonts w:ascii="Arial" w:hAnsi="Arial" w:cs="Arial"/>
      <w:b/>
      <w:bCs/>
      <w:sz w:val="26"/>
      <w:szCs w:val="26"/>
    </w:rPr>
  </w:style>
  <w:style w:type="paragraph" w:styleId="Heading4">
    <w:name w:val="heading 4"/>
    <w:basedOn w:val="Normal"/>
    <w:next w:val="Normal"/>
    <w:pPr>
      <w:keepNext/>
      <w:numPr>
        <w:ilvl w:val="3"/>
        <w:numId w:val="2"/>
      </w:numPr>
      <w:spacing w:before="240" w:after="60"/>
      <w:outlineLvl w:val="3"/>
    </w:pPr>
    <w:rPr>
      <w:b/>
      <w:bCs/>
      <w:sz w:val="28"/>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60"/>
        <w:tab w:val="right" w:pos="9360"/>
      </w:tabs>
    </w:pPr>
    <w:rPr>
      <w:sz w:val="18"/>
    </w:rPr>
  </w:style>
  <w:style w:type="paragraph" w:styleId="ListParagraph">
    <w:name w:val="List Paragraph"/>
    <w:basedOn w:val="Normal"/>
    <w:uiPriority w:val="34"/>
    <w:rsid w:val="0095278C"/>
    <w:pPr>
      <w:ind w:left="720"/>
      <w:contextualSpacing/>
    </w:pPr>
  </w:style>
  <w:style w:type="paragraph" w:customStyle="1" w:styleId="ExTOCTitle">
    <w:name w:val="Ex_TOC Title"/>
    <w:basedOn w:val="Normal"/>
    <w:next w:val="Normal"/>
    <w:rsid w:val="0076531D"/>
    <w:pPr>
      <w:pageBreakBefore/>
      <w:shd w:val="clear" w:color="auto" w:fill="E0E0E0"/>
      <w:spacing w:after="360"/>
      <w:outlineLvl w:val="2"/>
    </w:pPr>
    <w:rPr>
      <w:rFonts w:asciiTheme="minorHAnsi" w:hAnsiTheme="minorHAnsi"/>
      <w:b/>
      <w:smallCaps/>
      <w:sz w:val="32"/>
      <w:lang w:val="nl-NL"/>
    </w:rPr>
  </w:style>
  <w:style w:type="paragraph" w:styleId="DocumentMap">
    <w:name w:val="Document Map"/>
    <w:basedOn w:val="Normal"/>
    <w:semiHidden/>
    <w:pPr>
      <w:shd w:val="clear" w:color="auto" w:fill="000080"/>
    </w:pPr>
    <w:rPr>
      <w:rFonts w:ascii="Tahoma" w:hAnsi="Tahoma" w:cs="Tahoma"/>
    </w:rPr>
  </w:style>
  <w:style w:type="paragraph" w:styleId="TOC1">
    <w:name w:val="toc 1"/>
    <w:aliases w:val="Exercise TOC 1"/>
    <w:basedOn w:val="Normal"/>
    <w:next w:val="Normal"/>
    <w:uiPriority w:val="39"/>
    <w:qFormat/>
    <w:rsid w:val="00F078A3"/>
    <w:pPr>
      <w:spacing w:before="240" w:after="120"/>
    </w:pPr>
    <w:rPr>
      <w:rFonts w:ascii="Verdana" w:hAnsi="Verdana"/>
      <w:b/>
      <w:sz w:val="24"/>
    </w:rPr>
  </w:style>
  <w:style w:type="paragraph" w:styleId="TOC2">
    <w:name w:val="toc 2"/>
    <w:basedOn w:val="Normal"/>
    <w:next w:val="Normal"/>
    <w:uiPriority w:val="39"/>
    <w:semiHidden/>
    <w:qFormat/>
    <w:rsid w:val="00835377"/>
    <w:pPr>
      <w:spacing w:before="120" w:after="60"/>
      <w:ind w:left="432"/>
    </w:pPr>
    <w:rPr>
      <w:rFonts w:ascii="Verdana" w:hAnsi="Verdana"/>
      <w:b/>
    </w:rPr>
  </w:style>
  <w:style w:type="paragraph" w:styleId="TOC3">
    <w:name w:val="toc 3"/>
    <w:basedOn w:val="Normal"/>
    <w:next w:val="Normal"/>
    <w:uiPriority w:val="39"/>
    <w:qFormat/>
    <w:rsid w:val="00FD47C4"/>
    <w:pPr>
      <w:spacing w:before="120" w:after="120"/>
      <w:ind w:left="720"/>
    </w:pPr>
    <w:rPr>
      <w:rFonts w:ascii="Verdana" w:hAnsi="Verdana"/>
      <w:b/>
      <w:sz w:val="18"/>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customStyle="1" w:styleId="ExCode">
    <w:name w:val="Ex_ Code"/>
    <w:basedOn w:val="Normal"/>
    <w:next w:val="Normal"/>
    <w:qFormat/>
    <w:rsid w:val="0095278C"/>
    <w:pPr>
      <w:keepLines/>
      <w:tabs>
        <w:tab w:val="left" w:pos="360"/>
      </w:tabs>
      <w:ind w:left="720"/>
      <w:outlineLvl w:val="3"/>
    </w:pPr>
    <w:rPr>
      <w:rFonts w:ascii="Courier New" w:hAnsi="Courier New"/>
    </w:rPr>
  </w:style>
  <w:style w:type="paragraph" w:customStyle="1" w:styleId="ExTitle">
    <w:name w:val="Ex_Title"/>
    <w:basedOn w:val="ExTOCTitle"/>
    <w:next w:val="Normal"/>
    <w:qFormat/>
    <w:rsid w:val="00E23312"/>
    <w:pPr>
      <w:numPr>
        <w:numId w:val="14"/>
      </w:numPr>
      <w:shd w:val="clear" w:color="auto" w:fill="D9D9D9" w:themeFill="background1" w:themeFillShade="D9"/>
      <w:tabs>
        <w:tab w:val="left" w:pos="2517"/>
      </w:tabs>
      <w:spacing w:after="240"/>
      <w:ind w:left="357" w:hanging="357"/>
    </w:pPr>
    <w:rPr>
      <w:rFonts w:ascii="Calibri" w:hAnsi="Calibri"/>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customStyle="1" w:styleId="ExNoteHeader">
    <w:name w:val="Ex_Note Header"/>
    <w:basedOn w:val="Normal"/>
    <w:qFormat/>
    <w:rsid w:val="00820E8F"/>
    <w:pPr>
      <w:keepNext/>
      <w:spacing w:before="240" w:after="240"/>
    </w:pPr>
    <w:rPr>
      <w:rFonts w:cs="Arial"/>
      <w:b/>
      <w:sz w:val="24"/>
    </w:rPr>
  </w:style>
  <w:style w:type="paragraph" w:customStyle="1" w:styleId="ExTableText">
    <w:name w:val="Ex_Table Text"/>
    <w:basedOn w:val="Normal"/>
    <w:qFormat/>
    <w:rsid w:val="002B12C9"/>
    <w:pPr>
      <w:spacing w:before="120" w:after="120"/>
    </w:pPr>
  </w:style>
  <w:style w:type="paragraph" w:styleId="FootnoteText">
    <w:name w:val="footnote text"/>
    <w:basedOn w:val="Normal"/>
    <w:semiHidden/>
    <w:pPr>
      <w:spacing w:after="120"/>
    </w:pPr>
    <w:rPr>
      <w:sz w:val="18"/>
      <w:szCs w:val="20"/>
      <w:lang w:val="en-GB"/>
    </w:rPr>
  </w:style>
  <w:style w:type="character" w:styleId="FootnoteReference">
    <w:name w:val="footnote reference"/>
    <w:semiHidden/>
    <w:rPr>
      <w:vertAlign w:val="superscript"/>
    </w:rPr>
  </w:style>
  <w:style w:type="paragraph" w:customStyle="1" w:styleId="ExListParagraph">
    <w:name w:val="Ex_List Paragraph"/>
    <w:basedOn w:val="ListParagraph"/>
    <w:qFormat/>
    <w:rsid w:val="00E23312"/>
    <w:pPr>
      <w:numPr>
        <w:ilvl w:val="1"/>
        <w:numId w:val="14"/>
      </w:numPr>
      <w:spacing w:before="120" w:after="60"/>
      <w:ind w:left="487" w:hanging="357"/>
      <w:contextualSpacing w:val="0"/>
    </w:pPr>
  </w:style>
  <w:style w:type="paragraph" w:customStyle="1" w:styleId="ExText">
    <w:name w:val="Ex_Text"/>
    <w:basedOn w:val="Normal"/>
    <w:qFormat/>
    <w:rsid w:val="00037699"/>
    <w:pPr>
      <w:spacing w:before="120" w:after="120"/>
    </w:pPr>
  </w:style>
  <w:style w:type="paragraph" w:styleId="Header">
    <w:name w:val="header"/>
    <w:basedOn w:val="Normal"/>
    <w:link w:val="HeaderChar"/>
    <w:unhideWhenUsed/>
    <w:rsid w:val="00D64B6F"/>
    <w:pPr>
      <w:tabs>
        <w:tab w:val="center" w:pos="4703"/>
        <w:tab w:val="right" w:pos="9406"/>
      </w:tabs>
    </w:pPr>
  </w:style>
  <w:style w:type="character" w:customStyle="1" w:styleId="HeaderChar">
    <w:name w:val="Header Char"/>
    <w:basedOn w:val="DefaultParagraphFont"/>
    <w:link w:val="Header"/>
    <w:uiPriority w:val="99"/>
    <w:rsid w:val="00D64B6F"/>
    <w:rPr>
      <w:rFonts w:ascii="Verdana" w:hAnsi="Verdana"/>
      <w:sz w:val="22"/>
      <w:szCs w:val="24"/>
    </w:rPr>
  </w:style>
  <w:style w:type="character" w:styleId="PageNumber">
    <w:name w:val="page number"/>
    <w:basedOn w:val="DefaultParagraphFont"/>
    <w:rsid w:val="00FF10C9"/>
  </w:style>
  <w:style w:type="paragraph" w:styleId="BalloonText">
    <w:name w:val="Balloon Text"/>
    <w:basedOn w:val="Normal"/>
    <w:link w:val="BalloonTextChar"/>
    <w:uiPriority w:val="99"/>
    <w:semiHidden/>
    <w:unhideWhenUsed/>
    <w:rsid w:val="00591D65"/>
    <w:rPr>
      <w:rFonts w:ascii="Tahoma" w:hAnsi="Tahoma" w:cs="Tahoma"/>
      <w:sz w:val="16"/>
      <w:szCs w:val="16"/>
    </w:rPr>
  </w:style>
  <w:style w:type="character" w:customStyle="1" w:styleId="BalloonTextChar">
    <w:name w:val="Balloon Text Char"/>
    <w:basedOn w:val="DefaultParagraphFont"/>
    <w:link w:val="BalloonText"/>
    <w:uiPriority w:val="99"/>
    <w:semiHidden/>
    <w:rsid w:val="00591D65"/>
    <w:rPr>
      <w:rFonts w:ascii="Tahoma" w:hAnsi="Tahoma" w:cs="Tahoma"/>
      <w:sz w:val="16"/>
      <w:szCs w:val="16"/>
    </w:rPr>
  </w:style>
  <w:style w:type="paragraph" w:customStyle="1" w:styleId="ExImage">
    <w:name w:val="Ex_Image"/>
    <w:basedOn w:val="ExText"/>
    <w:qFormat/>
    <w:rsid w:val="005C12D5"/>
    <w:pPr>
      <w:ind w:left="454"/>
    </w:pPr>
    <w:rPr>
      <w:noProof/>
    </w:rPr>
  </w:style>
  <w:style w:type="paragraph" w:customStyle="1" w:styleId="Exercise1Num">
    <w:name w:val="Exercise1Num"/>
    <w:basedOn w:val="Normal"/>
    <w:link w:val="Exercise1NumChar"/>
    <w:rsid w:val="008D1882"/>
    <w:pPr>
      <w:spacing w:before="240" w:after="120"/>
    </w:pPr>
    <w:rPr>
      <w:rFonts w:ascii="Verdana" w:hAnsi="Verdana"/>
      <w:sz w:val="20"/>
    </w:rPr>
  </w:style>
  <w:style w:type="character" w:customStyle="1" w:styleId="Exercise1NumChar">
    <w:name w:val="Exercise1Num Char"/>
    <w:basedOn w:val="DefaultParagraphFont"/>
    <w:link w:val="Exercise1Num"/>
    <w:rsid w:val="008D1882"/>
    <w:rPr>
      <w:rFonts w:ascii="Verdana" w:hAnsi="Verdana"/>
      <w:szCs w:val="24"/>
    </w:rPr>
  </w:style>
  <w:style w:type="paragraph" w:customStyle="1" w:styleId="ExerciseTitle">
    <w:name w:val="Exercise Title"/>
    <w:basedOn w:val="Normal"/>
    <w:next w:val="Normal"/>
    <w:link w:val="ExerciseTitleChar"/>
    <w:rsid w:val="00FC5995"/>
    <w:pPr>
      <w:pageBreakBefore/>
      <w:shd w:val="clear" w:color="auto" w:fill="E0E0E0"/>
      <w:tabs>
        <w:tab w:val="left" w:pos="2517"/>
        <w:tab w:val="num" w:pos="3720"/>
      </w:tabs>
      <w:spacing w:after="360"/>
      <w:ind w:left="2517" w:hanging="2517"/>
      <w:outlineLvl w:val="2"/>
    </w:pPr>
    <w:rPr>
      <w:rFonts w:ascii="Arial" w:hAnsi="Arial"/>
      <w:b/>
      <w:smallCaps/>
      <w:sz w:val="36"/>
      <w:szCs w:val="36"/>
      <w:lang w:val="nl-NL"/>
    </w:rPr>
  </w:style>
  <w:style w:type="character" w:customStyle="1" w:styleId="ExerciseTitleChar">
    <w:name w:val="Exercise Title Char"/>
    <w:basedOn w:val="DefaultParagraphFont"/>
    <w:link w:val="ExerciseTitle"/>
    <w:rsid w:val="00FC5995"/>
    <w:rPr>
      <w:rFonts w:ascii="Arial" w:hAnsi="Arial"/>
      <w:b/>
      <w:smallCaps/>
      <w:sz w:val="36"/>
      <w:szCs w:val="36"/>
      <w:shd w:val="clear" w:color="auto" w:fill="E0E0E0"/>
      <w:lang w:val="nl-NL"/>
    </w:rPr>
  </w:style>
  <w:style w:type="paragraph" w:customStyle="1" w:styleId="SlideTitle">
    <w:name w:val="Slide Title"/>
    <w:basedOn w:val="Normal"/>
    <w:link w:val="SlideTitleChar"/>
    <w:rsid w:val="007D678E"/>
    <w:pPr>
      <w:pageBreakBefore/>
      <w:shd w:val="clear" w:color="auto" w:fill="D9D9D9"/>
      <w:spacing w:after="360"/>
      <w:outlineLvl w:val="2"/>
    </w:pPr>
    <w:rPr>
      <w:rFonts w:ascii="Arial" w:hAnsi="Arial" w:cs="Arial"/>
      <w:sz w:val="36"/>
    </w:rPr>
  </w:style>
  <w:style w:type="paragraph" w:styleId="BodyText">
    <w:name w:val="Body Text"/>
    <w:basedOn w:val="Normal"/>
    <w:link w:val="BodyTextChar"/>
    <w:rsid w:val="007D678E"/>
    <w:pPr>
      <w:spacing w:before="80" w:after="80"/>
      <w:ind w:left="1008" w:right="720"/>
    </w:pPr>
    <w:rPr>
      <w:rFonts w:ascii="Verdana" w:hAnsi="Verdana"/>
      <w:sz w:val="18"/>
    </w:rPr>
  </w:style>
  <w:style w:type="character" w:customStyle="1" w:styleId="BodyTextChar">
    <w:name w:val="Body Text Char"/>
    <w:basedOn w:val="DefaultParagraphFont"/>
    <w:link w:val="BodyText"/>
    <w:rsid w:val="007D678E"/>
    <w:rPr>
      <w:rFonts w:ascii="Verdana" w:hAnsi="Verdana"/>
      <w:sz w:val="18"/>
      <w:szCs w:val="24"/>
    </w:rPr>
  </w:style>
  <w:style w:type="paragraph" w:customStyle="1" w:styleId="SlideText">
    <w:name w:val="SlideText"/>
    <w:basedOn w:val="BodyText"/>
    <w:rsid w:val="007D678E"/>
    <w:pPr>
      <w:spacing w:before="0"/>
      <w:ind w:left="1440"/>
    </w:pPr>
    <w:rPr>
      <w:sz w:val="20"/>
    </w:rPr>
  </w:style>
  <w:style w:type="paragraph" w:customStyle="1" w:styleId="ExerciseStart">
    <w:name w:val="Exercise Start"/>
    <w:basedOn w:val="Normal"/>
    <w:rsid w:val="007D678E"/>
    <w:pPr>
      <w:pageBreakBefore/>
      <w:shd w:val="clear" w:color="auto" w:fill="E6E6E6"/>
      <w:spacing w:before="2000"/>
      <w:ind w:right="403"/>
      <w:outlineLvl w:val="0"/>
    </w:pPr>
    <w:rPr>
      <w:rFonts w:ascii="Verdana" w:hAnsi="Verdana"/>
      <w:b/>
      <w:smallCaps/>
      <w:sz w:val="48"/>
    </w:rPr>
  </w:style>
  <w:style w:type="paragraph" w:styleId="TOCHeading">
    <w:name w:val="TOC Heading"/>
    <w:basedOn w:val="Heading1"/>
    <w:next w:val="Normal"/>
    <w:uiPriority w:val="39"/>
    <w:semiHidden/>
    <w:unhideWhenUsed/>
    <w:qFormat/>
    <w:rsid w:val="00583DF7"/>
    <w:pPr>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customStyle="1" w:styleId="ExerciseStart0">
    <w:name w:val="ExerciseStart"/>
    <w:basedOn w:val="SlideTitle"/>
    <w:link w:val="ExerciseStartChar"/>
    <w:qFormat/>
    <w:rsid w:val="00F078A3"/>
  </w:style>
  <w:style w:type="character" w:customStyle="1" w:styleId="SlideTitleChar">
    <w:name w:val="Slide Title Char"/>
    <w:basedOn w:val="DefaultParagraphFont"/>
    <w:link w:val="SlideTitle"/>
    <w:rsid w:val="00F078A3"/>
    <w:rPr>
      <w:rFonts w:ascii="Arial" w:hAnsi="Arial" w:cs="Arial"/>
      <w:sz w:val="36"/>
      <w:szCs w:val="24"/>
      <w:shd w:val="clear" w:color="auto" w:fill="D9D9D9"/>
    </w:rPr>
  </w:style>
  <w:style w:type="character" w:customStyle="1" w:styleId="ExerciseStartChar">
    <w:name w:val="ExerciseStart Char"/>
    <w:basedOn w:val="SlideTitleChar"/>
    <w:link w:val="ExerciseStart0"/>
    <w:rsid w:val="00F078A3"/>
    <w:rPr>
      <w:rFonts w:ascii="Arial" w:hAnsi="Arial" w:cs="Arial"/>
      <w:sz w:val="36"/>
      <w:szCs w:val="24"/>
      <w:shd w:val="clear" w:color="auto" w:fill="D9D9D9"/>
    </w:rPr>
  </w:style>
  <w:style w:type="character" w:customStyle="1" w:styleId="Code">
    <w:name w:val="Code"/>
    <w:basedOn w:val="DefaultParagraphFont"/>
    <w:rPr>
      <w:rFonts w:ascii="Courier New" w:hAnsi="Courier New" w:cs="Courier New"/>
    </w:rPr>
  </w:style>
  <w:style w:type="paragraph" w:customStyle="1" w:styleId="ExerciseText">
    <w:name w:val="ExerciseText"/>
    <w:basedOn w:val="Normal"/>
    <w:link w:val="ExerciseTextChar1"/>
    <w:pPr>
      <w:spacing w:before="120" w:after="120"/>
      <w:ind w:left="792" w:right="432"/>
    </w:pPr>
    <w:rPr>
      <w:sz w:val="20"/>
    </w:rPr>
  </w:style>
  <w:style w:type="paragraph" w:customStyle="1" w:styleId="TableText">
    <w:name w:val="Table Text"/>
    <w:basedOn w:val="ExerciseText"/>
    <w:pPr>
      <w:ind w:left="0" w:right="0"/>
    </w:pPr>
  </w:style>
  <w:style w:type="character" w:customStyle="1" w:styleId="ExerciseTextChar1">
    <w:name w:val="ExerciseText Char1"/>
    <w:basedOn w:val="DefaultParagraphFont"/>
    <w:link w:val="ExerciseText"/>
    <w:rPr>
      <w:szCs w:val="24"/>
    </w:rPr>
  </w:style>
  <w:style w:type="paragraph" w:customStyle="1" w:styleId="ExerciseHeader">
    <w:name w:val="ExerciseHeader"/>
    <w:basedOn w:val="Normal"/>
    <w:pPr>
      <w:spacing w:before="240"/>
    </w:pPr>
    <w:rPr>
      <w:rFonts w:ascii="Arial" w:hAnsi="Arial" w:cs="Arial"/>
      <w:b/>
    </w:rPr>
  </w:style>
  <w:style w:type="paragraph" w:styleId="Caption">
    <w:name w:val="caption"/>
    <w:basedOn w:val="Normal"/>
    <w:next w:val="Normal"/>
    <w:qFormat/>
    <w:pPr>
      <w:spacing w:before="240" w:after="120"/>
      <w:ind w:left="2160"/>
    </w:pPr>
    <w:rPr>
      <w:bCs/>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6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hyperlink" Target="http://www.triveratech.com/"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Info@triveratech.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iveratech\Courseware\Lab_Manual_Template_201411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XSL" StyleName="APA"/>
</file>

<file path=customXml/itemProps1.xml><?xml version="1.0" encoding="utf-8"?>
<ds:datastoreItem xmlns:ds="http://schemas.openxmlformats.org/officeDocument/2006/customXml" ds:itemID="{A0E51089-6FD2-4A0C-98A5-7C79E00AB036}">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Lab_Manual_Template_20141101.dotx</Template>
  <TotalTime>110</TotalTime>
  <Pages>1</Pages>
  <Words>8551</Words>
  <Characters>48743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Lab Manual Template 2014</vt:lpstr>
    </vt:vector>
  </TitlesOfParts>
  <Company>Trivera</Company>
  <LinksUpToDate>false</LinksUpToDate>
  <CharactersWithSpaces>57180</CharactersWithSpaces>
  <SharedDoc>false</SharedDoc>
  <HLinks>
    <vt:vector size="12" baseType="variant">
      <vt:variant>
        <vt:i4>458772</vt:i4>
      </vt:variant>
      <vt:variant>
        <vt:i4>9</vt:i4>
      </vt:variant>
      <vt:variant>
        <vt:i4>0</vt:i4>
      </vt:variant>
      <vt:variant>
        <vt:i4>5</vt:i4>
      </vt:variant>
      <vt:variant>
        <vt:lpwstr>http://some.url.com/</vt:lpwstr>
      </vt:variant>
      <vt:variant>
        <vt:lpwstr/>
      </vt:variant>
      <vt:variant>
        <vt:i4>1835065</vt:i4>
      </vt:variant>
      <vt:variant>
        <vt:i4>2</vt:i4>
      </vt:variant>
      <vt:variant>
        <vt:i4>0</vt:i4>
      </vt:variant>
      <vt:variant>
        <vt:i4>5</vt:i4>
      </vt:variant>
      <vt:variant>
        <vt:lpwstr/>
      </vt:variant>
      <vt:variant>
        <vt:lpwstr>_Toc402466990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Template 2014</dc:title>
  <dc:creator>P.Schmitz</dc:creator>
  <cp:lastModifiedBy>Peter Schmitz</cp:lastModifiedBy>
  <cp:revision>48</cp:revision>
  <cp:lastPrinted>2003-11-04T15:58:00Z</cp:lastPrinted>
  <dcterms:created xsi:type="dcterms:W3CDTF">2016-03-17T09:08:00Z</dcterms:created>
  <dcterms:modified xsi:type="dcterms:W3CDTF">2020-04-03T08:23:00Z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T_CourseRefNum">
    <vt:lpwstr>TT2100H</vt:lpwstr>
  </property>
  <property fmtid="{D5CDD505-2E9C-101B-9397-08002B2CF9AE}" pid="3" name="TT_Version">
    <vt:lpwstr>20200403</vt:lpwstr>
  </property>
  <property fmtid="{D5CDD505-2E9C-101B-9397-08002B2CF9AE}" pid="4" name="TT_CourseTitle">
    <vt:lpwstr>Java 11 Programming for Object Oriented (OO) Experienced Developers</vt:lpwstr>
  </property>
  <property fmtid="{D5CDD505-2E9C-101B-9397-08002B2CF9AE}" pid="5" name="TT_CopyrightYear">
    <vt:lpwstr>2020</vt:lpwstr>
  </property>
</Properties>
</file>